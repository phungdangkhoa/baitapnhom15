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EBD1" w14:textId="77777777" w:rsidR="007A2EB7" w:rsidRPr="007A2EB7" w:rsidRDefault="007A2EB7" w:rsidP="007A2EB7">
      <w:pPr>
        <w:tabs>
          <w:tab w:val="left" w:pos="0"/>
        </w:tabs>
        <w:spacing w:before="480"/>
        <w:jc w:val="center"/>
        <w:rPr>
          <w:rFonts w:ascii="Times New Roman" w:hAnsi="Times New Roman"/>
          <w:b/>
          <w:sz w:val="34"/>
          <w:szCs w:val="34"/>
        </w:rPr>
      </w:pPr>
      <w:r w:rsidRPr="007A2EB7">
        <w:rPr>
          <w:rFonts w:ascii="Times New Roman" w:hAnsi="Times New Roman"/>
          <w:b/>
          <w:sz w:val="34"/>
          <w:szCs w:val="34"/>
        </w:rPr>
        <w:t xml:space="preserve">TRƯỜNG ĐẠI HỌC GIAO THÔNG VẬN TẢI </w:t>
      </w:r>
    </w:p>
    <w:p w14:paraId="54E763BA" w14:textId="77777777" w:rsidR="007A2EB7" w:rsidRPr="007A2EB7" w:rsidRDefault="007A2EB7" w:rsidP="007A2EB7">
      <w:pPr>
        <w:tabs>
          <w:tab w:val="left" w:pos="0"/>
        </w:tabs>
        <w:spacing w:before="480"/>
        <w:jc w:val="center"/>
        <w:rPr>
          <w:rFonts w:ascii="Times New Roman" w:hAnsi="Times New Roman"/>
          <w:b/>
          <w:sz w:val="34"/>
          <w:szCs w:val="34"/>
        </w:rPr>
      </w:pPr>
      <w:r w:rsidRPr="007A2EB7">
        <w:rPr>
          <w:rFonts w:ascii="Times New Roman" w:hAnsi="Times New Roman"/>
          <w:b/>
          <w:sz w:val="34"/>
          <w:szCs w:val="34"/>
        </w:rPr>
        <w:t>PHÂN  HIỆU TẠI THÀNH PHỐ HỒ CHÍ MINH</w:t>
      </w:r>
    </w:p>
    <w:p w14:paraId="4BE9B641" w14:textId="77777777" w:rsidR="007A2EB7" w:rsidRPr="007A2EB7" w:rsidRDefault="007A2EB7" w:rsidP="007A2EB7">
      <w:pPr>
        <w:tabs>
          <w:tab w:val="left" w:pos="0"/>
        </w:tabs>
        <w:jc w:val="center"/>
        <w:rPr>
          <w:rFonts w:ascii="Times New Roman" w:hAnsi="Times New Roman"/>
          <w:b/>
          <w:sz w:val="34"/>
          <w:szCs w:val="34"/>
        </w:rPr>
      </w:pPr>
      <w:r w:rsidRPr="007A2EB7">
        <w:rPr>
          <w:rFonts w:ascii="Times New Roman" w:hAnsi="Times New Roman"/>
          <w:b/>
          <w:sz w:val="34"/>
          <w:szCs w:val="34"/>
        </w:rPr>
        <w:sym w:font="Wingdings" w:char="F096"/>
      </w:r>
      <w:r w:rsidRPr="007A2EB7">
        <w:rPr>
          <w:rFonts w:ascii="Times New Roman" w:hAnsi="Times New Roman"/>
          <w:b/>
          <w:sz w:val="34"/>
          <w:szCs w:val="34"/>
        </w:rPr>
        <w:sym w:font="Wingdings" w:char="F096"/>
      </w:r>
      <w:r w:rsidRPr="007A2EB7">
        <w:rPr>
          <w:rFonts w:ascii="Times New Roman" w:hAnsi="Times New Roman"/>
          <w:b/>
          <w:sz w:val="34"/>
          <w:szCs w:val="34"/>
        </w:rPr>
        <w:sym w:font="Wingdings" w:char="F096"/>
      </w:r>
      <w:r w:rsidRPr="007A2EB7">
        <w:rPr>
          <w:rFonts w:ascii="Times New Roman" w:hAnsi="Times New Roman"/>
          <w:b/>
          <w:sz w:val="34"/>
          <w:szCs w:val="34"/>
        </w:rPr>
        <w:sym w:font="Wingdings" w:char="F09E"/>
      </w:r>
      <w:r w:rsidRPr="007A2EB7">
        <w:rPr>
          <w:rFonts w:ascii="Times New Roman" w:hAnsi="Times New Roman"/>
          <w:b/>
          <w:sz w:val="34"/>
          <w:szCs w:val="34"/>
        </w:rPr>
        <w:sym w:font="Wingdings" w:char="F097"/>
      </w:r>
      <w:r w:rsidRPr="007A2EB7">
        <w:rPr>
          <w:rFonts w:ascii="Times New Roman" w:hAnsi="Times New Roman"/>
          <w:b/>
          <w:sz w:val="34"/>
          <w:szCs w:val="34"/>
        </w:rPr>
        <w:sym w:font="Wingdings" w:char="F097"/>
      </w:r>
      <w:r w:rsidRPr="007A2EB7">
        <w:rPr>
          <w:rFonts w:ascii="Times New Roman" w:hAnsi="Times New Roman"/>
          <w:b/>
          <w:sz w:val="34"/>
          <w:szCs w:val="34"/>
        </w:rPr>
        <w:sym w:font="Wingdings" w:char="F097"/>
      </w:r>
    </w:p>
    <w:p w14:paraId="6001C21D" w14:textId="77777777" w:rsidR="007A2EB7" w:rsidRPr="007A2EB7" w:rsidRDefault="007A2EB7" w:rsidP="007A2EB7">
      <w:pPr>
        <w:spacing w:before="2400"/>
        <w:jc w:val="center"/>
        <w:rPr>
          <w:rFonts w:ascii="Times New Roman" w:hAnsi="Times New Roman"/>
          <w:b/>
          <w:sz w:val="64"/>
          <w:szCs w:val="64"/>
        </w:rPr>
      </w:pPr>
      <w:r w:rsidRPr="007A2EB7">
        <w:rPr>
          <w:rFonts w:ascii="Times New Roman" w:hAnsi="Times New Roman"/>
          <w:b/>
          <w:sz w:val="64"/>
          <w:szCs w:val="64"/>
        </w:rPr>
        <w:t>BÁO CÁO</w:t>
      </w:r>
    </w:p>
    <w:p w14:paraId="3E80BEF5" w14:textId="77777777" w:rsidR="007A2EB7" w:rsidRPr="007A2EB7" w:rsidRDefault="007A2EB7" w:rsidP="007A2EB7">
      <w:pPr>
        <w:spacing w:before="360"/>
        <w:jc w:val="center"/>
        <w:rPr>
          <w:rFonts w:ascii="Times New Roman" w:hAnsi="Times New Roman"/>
          <w:b/>
          <w:sz w:val="60"/>
          <w:szCs w:val="60"/>
        </w:rPr>
      </w:pPr>
      <w:r w:rsidRPr="007A2EB7">
        <w:rPr>
          <w:rFonts w:ascii="Times New Roman" w:hAnsi="Times New Roman"/>
          <w:b/>
          <w:sz w:val="60"/>
          <w:szCs w:val="60"/>
        </w:rPr>
        <w:t>GIỚI THIỆU CHƯƠNG TRÌNH QUẢN LÝ NHÂN VIÊN</w:t>
      </w:r>
    </w:p>
    <w:p w14:paraId="6C2A9079" w14:textId="7E81D4EB" w:rsidR="007A2EB7" w:rsidRPr="007A2EB7" w:rsidRDefault="00A033C6" w:rsidP="007A2EB7">
      <w:pPr>
        <w:spacing w:before="1320"/>
        <w:jc w:val="center"/>
        <w:rPr>
          <w:rFonts w:ascii="Times New Roman" w:hAnsi="Times New Roman"/>
          <w:sz w:val="300"/>
          <w:szCs w:val="300"/>
        </w:rPr>
      </w:pPr>
      <w:r w:rsidRPr="00E32FBB">
        <w:rPr>
          <w:rFonts w:ascii="Times New Roman" w:hAnsi="Times New Roman"/>
          <w:b/>
          <w:noProof/>
          <w:sz w:val="60"/>
          <w:szCs w:val="60"/>
        </w:rPr>
        <w:drawing>
          <wp:inline distT="0" distB="0" distL="0" distR="0" wp14:anchorId="781CBD9D" wp14:editId="4D47F43E">
            <wp:extent cx="3938905" cy="2447925"/>
            <wp:effectExtent l="0" t="0" r="0" b="0"/>
            <wp:docPr id="2"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905" cy="2447925"/>
                    </a:xfrm>
                    <a:prstGeom prst="rect">
                      <a:avLst/>
                    </a:prstGeom>
                    <a:noFill/>
                    <a:ln>
                      <a:noFill/>
                    </a:ln>
                  </pic:spPr>
                </pic:pic>
              </a:graphicData>
            </a:graphic>
          </wp:inline>
        </w:drawing>
      </w:r>
      <w:r w:rsidRPr="007A2EB7">
        <w:rPr>
          <w:rFonts w:ascii="Times New Roman" w:hAnsi="Times New Roman"/>
          <w:b/>
          <w:noProof/>
          <w:sz w:val="60"/>
          <w:szCs w:val="60"/>
        </w:rPr>
        <mc:AlternateContent>
          <mc:Choice Requires="wps">
            <w:drawing>
              <wp:anchor distT="0" distB="0" distL="114300" distR="114300" simplePos="0" relativeHeight="251650560" behindDoc="0" locked="0" layoutInCell="1" allowOverlap="1" wp14:anchorId="01A32587" wp14:editId="49CAA752">
                <wp:simplePos x="0" y="0"/>
                <wp:positionH relativeFrom="column">
                  <wp:posOffset>-332740</wp:posOffset>
                </wp:positionH>
                <wp:positionV relativeFrom="paragraph">
                  <wp:posOffset>3569970</wp:posOffset>
                </wp:positionV>
                <wp:extent cx="6400800" cy="470535"/>
                <wp:effectExtent l="0" t="4445" r="3810" b="127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7053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D8FEC73" w14:textId="77777777" w:rsidR="00E66697" w:rsidRPr="00465DDD" w:rsidRDefault="00E66697" w:rsidP="007A2EB7">
                            <w:pPr>
                              <w:jc w:val="center"/>
                              <w:rPr>
                                <w:b/>
                                <w:sz w:val="36"/>
                                <w:szCs w:val="36"/>
                              </w:rPr>
                            </w:pPr>
                            <w:r>
                              <w:rPr>
                                <w:b/>
                                <w:sz w:val="32"/>
                                <w:szCs w:val="32"/>
                              </w:rPr>
                              <w:t>PHÙNG ĐĂNG KHOA – HỒ THỊ KIỀU LINH</w:t>
                            </w:r>
                            <w:r w:rsidRPr="00DE6AFA">
                              <w:rPr>
                                <w:b/>
                                <w:sz w:val="32"/>
                                <w:szCs w:val="32"/>
                              </w:rPr>
                              <w:t xml:space="preserve"> – NGUYỄ</w:t>
                            </w:r>
                            <w:r>
                              <w:rPr>
                                <w:b/>
                                <w:sz w:val="32"/>
                                <w:szCs w:val="32"/>
                              </w:rPr>
                              <w:t>N TUẤN KIỆT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A32587" id="_x0000_t202" coordsize="21600,21600" o:spt="202" path="m,l,21600r21600,l21600,xe">
                <v:stroke joinstyle="miter"/>
                <v:path gradientshapeok="t" o:connecttype="rect"/>
              </v:shapetype>
              <v:shape id="Text Box 1" o:spid="_x0000_s1026" type="#_x0000_t202" style="position:absolute;left:0;text-align:left;margin-left:-26.2pt;margin-top:281.1pt;width:7in;height:37.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" stroked="f" strokeweight=".5pt">
                <v:textbox>
                  <w:txbxContent>
                    <w:p w14:paraId="0D8FEC73" w14:textId="77777777" w:rsidR="00E66697" w:rsidRPr="00465DDD" w:rsidRDefault="00E66697" w:rsidP="007A2EB7">
                      <w:pPr>
                        <w:jc w:val="center"/>
                        <w:rPr>
                          <w:b/>
                          <w:sz w:val="36"/>
                          <w:szCs w:val="36"/>
                        </w:rPr>
                      </w:pPr>
                      <w:r>
                        <w:rPr>
                          <w:b/>
                          <w:sz w:val="32"/>
                          <w:szCs w:val="32"/>
                        </w:rPr>
                        <w:t>PHÙNG ĐĂNG KHOA – HỒ THỊ KIỀU LINH</w:t>
                      </w:r>
                      <w:r w:rsidRPr="00DE6AFA">
                        <w:rPr>
                          <w:b/>
                          <w:sz w:val="32"/>
                          <w:szCs w:val="32"/>
                        </w:rPr>
                        <w:t xml:space="preserve"> – NGUYỄ</w:t>
                      </w:r>
                      <w:r>
                        <w:rPr>
                          <w:b/>
                          <w:sz w:val="32"/>
                          <w:szCs w:val="32"/>
                        </w:rPr>
                        <w:t>N TUẤN KIỆT</w:t>
                      </w:r>
                    </w:p>
                  </w:txbxContent>
                </v:textbox>
              </v:shape>
            </w:pict>
          </mc:Fallback>
        </mc:AlternateContent>
      </w:r>
    </w:p>
    <w:p w14:paraId="37F55922" w14:textId="77777777" w:rsidR="00372EE6" w:rsidRPr="00EC0650" w:rsidRDefault="007A2EB7" w:rsidP="00372EE6">
      <w:pPr>
        <w:ind w:firstLine="0"/>
        <w:jc w:val="center"/>
        <w:rPr>
          <w:rFonts w:ascii="Times New Roman" w:hAnsi="Times New Roman"/>
          <w:b/>
          <w:sz w:val="36"/>
          <w:szCs w:val="36"/>
        </w:rPr>
      </w:pPr>
      <w:r w:rsidRPr="00EC0650">
        <w:rPr>
          <w:rFonts w:ascii="Times New Roman" w:hAnsi="Times New Roman"/>
          <w:b/>
          <w:sz w:val="36"/>
          <w:szCs w:val="36"/>
        </w:rPr>
        <w:lastRenderedPageBreak/>
        <w:t>PHẦN MỞ ĐẦU</w:t>
      </w:r>
    </w:p>
    <w:p w14:paraId="5A694BD6" w14:textId="77777777" w:rsidR="007A2EB7" w:rsidRPr="00EC0650" w:rsidRDefault="007A2EB7" w:rsidP="00372EE6">
      <w:pPr>
        <w:ind w:firstLine="0"/>
        <w:jc w:val="center"/>
        <w:rPr>
          <w:rFonts w:ascii="Times New Roman" w:hAnsi="Times New Roman"/>
          <w:b/>
          <w:sz w:val="36"/>
          <w:szCs w:val="36"/>
        </w:rPr>
      </w:pPr>
      <w:r w:rsidRPr="00EC0650">
        <w:rPr>
          <w:rFonts w:ascii="Times New Roman" w:hAnsi="Times New Roman"/>
          <w:b/>
          <w:sz w:val="36"/>
          <w:szCs w:val="36"/>
        </w:rPr>
        <w:t xml:space="preserve"> GIỚI THIỆU VỀ NGÔN NGỮ LẬP TRÌNH C</w:t>
      </w:r>
    </w:p>
    <w:p w14:paraId="148F2C75" w14:textId="77777777" w:rsidR="007A2EB7" w:rsidRPr="00EC0650" w:rsidRDefault="007A2EB7" w:rsidP="007A2EB7">
      <w:pPr>
        <w:pStyle w:val="ListParagraph"/>
        <w:numPr>
          <w:ilvl w:val="0"/>
          <w:numId w:val="7"/>
        </w:numPr>
        <w:spacing w:before="360"/>
        <w:rPr>
          <w:rFonts w:ascii="Times New Roman" w:hAnsi="Times New Roman"/>
          <w:b/>
          <w:sz w:val="36"/>
          <w:szCs w:val="36"/>
          <w:u w:val="single"/>
        </w:rPr>
      </w:pPr>
      <w:r w:rsidRPr="00EC0650">
        <w:rPr>
          <w:rFonts w:ascii="Times New Roman" w:hAnsi="Times New Roman"/>
          <w:b/>
          <w:sz w:val="36"/>
          <w:szCs w:val="36"/>
          <w:u w:val="single"/>
        </w:rPr>
        <w:t>Ngôn ngữ lập trình C:</w:t>
      </w:r>
    </w:p>
    <w:p w14:paraId="53A94491" w14:textId="77777777" w:rsidR="007A2EB7" w:rsidRPr="00373956" w:rsidRDefault="007A2EB7" w:rsidP="007A2EB7">
      <w:pPr>
        <w:pStyle w:val="ListParagraph"/>
        <w:spacing w:before="120"/>
        <w:ind w:left="0"/>
        <w:rPr>
          <w:rFonts w:ascii="Times New Roman" w:hAnsi="Times New Roman"/>
          <w:color w:val="202122"/>
          <w:sz w:val="30"/>
          <w:szCs w:val="30"/>
          <w:shd w:val="clear" w:color="auto" w:fill="FFFFFF"/>
        </w:rPr>
      </w:pPr>
      <w:r w:rsidRPr="00373956">
        <w:rPr>
          <w:rFonts w:ascii="Times New Roman" w:hAnsi="Times New Roman"/>
          <w:sz w:val="30"/>
          <w:szCs w:val="30"/>
        </w:rPr>
        <w:t>C là một </w:t>
      </w:r>
      <w:hyperlink r:id="rId9" w:tooltip="Ngôn ngữ lập trình" w:history="1">
        <w:r w:rsidRPr="00373956">
          <w:rPr>
            <w:rStyle w:val="Hyperlink"/>
            <w:rFonts w:ascii="Times New Roman" w:hAnsi="Times New Roman"/>
            <w:color w:val="auto"/>
            <w:sz w:val="30"/>
            <w:szCs w:val="30"/>
            <w:u w:val="none"/>
          </w:rPr>
          <w:t>ngôn ngữ lập trình</w:t>
        </w:r>
      </w:hyperlink>
      <w:r w:rsidRPr="00373956">
        <w:rPr>
          <w:rFonts w:ascii="Times New Roman" w:hAnsi="Times New Roman"/>
          <w:sz w:val="30"/>
          <w:szCs w:val="30"/>
        </w:rPr>
        <w:t xml:space="preserve"> tương đối nhỏ gọn vận hành gần với phần cứng. Hơn thế, C đôi khi được đánh giá như là "có khả năng di động", vì mã C có thể được dịch và chạy trong hầu hết các máy tính, hơn hẳn các ngôn ngữ hiện tại trong khi ngôn ngữ bậc thấp như </w:t>
      </w:r>
      <w:hyperlink r:id="rId10" w:tooltip="Hợp ngữ" w:history="1">
        <w:r w:rsidRPr="00373956">
          <w:rPr>
            <w:rStyle w:val="Hyperlink"/>
            <w:rFonts w:ascii="Times New Roman" w:hAnsi="Times New Roman"/>
            <w:color w:val="auto"/>
            <w:sz w:val="30"/>
            <w:szCs w:val="30"/>
            <w:u w:val="none"/>
          </w:rPr>
          <w:t>Assembler</w:t>
        </w:r>
      </w:hyperlink>
      <w:r w:rsidRPr="00373956">
        <w:rPr>
          <w:rFonts w:ascii="Times New Roman" w:hAnsi="Times New Roman"/>
          <w:sz w:val="30"/>
          <w:szCs w:val="30"/>
        </w:rPr>
        <w:t> chỉ có thể chạy trong một số máy tính đặc biệt. Vì vậy C được xem là </w:t>
      </w:r>
      <w:hyperlink r:id="rId11" w:tooltip="Ngôn ngữ bậc trung (trang chưa được viết)" w:history="1">
        <w:r w:rsidRPr="00373956">
          <w:rPr>
            <w:rStyle w:val="Hyperlink"/>
            <w:rFonts w:ascii="Times New Roman" w:hAnsi="Times New Roman"/>
            <w:color w:val="auto"/>
            <w:sz w:val="30"/>
            <w:szCs w:val="30"/>
            <w:u w:val="none"/>
          </w:rPr>
          <w:t>ngôn ngữ bậc trung</w:t>
        </w:r>
      </w:hyperlink>
      <w:r w:rsidRPr="00373956">
        <w:rPr>
          <w:rFonts w:ascii="Times New Roman" w:hAnsi="Times New Roman"/>
          <w:color w:val="202122"/>
          <w:sz w:val="30"/>
          <w:szCs w:val="30"/>
          <w:shd w:val="clear" w:color="auto" w:fill="FFFFFF"/>
        </w:rPr>
        <w:t>.</w:t>
      </w:r>
    </w:p>
    <w:p w14:paraId="1FB85422" w14:textId="77777777" w:rsidR="007A2EB7" w:rsidRPr="00373956" w:rsidRDefault="007A2EB7" w:rsidP="007A2EB7">
      <w:pPr>
        <w:spacing w:before="120"/>
        <w:outlineLvl w:val="0"/>
        <w:rPr>
          <w:rFonts w:ascii="Times New Roman" w:hAnsi="Times New Roman"/>
          <w:sz w:val="30"/>
          <w:szCs w:val="30"/>
          <w:lang w:val="vi-VN" w:eastAsia="vi-VN"/>
        </w:rPr>
      </w:pPr>
      <w:r w:rsidRPr="00373956">
        <w:rPr>
          <w:rFonts w:ascii="Times New Roman" w:hAnsi="Times New Roman"/>
          <w:sz w:val="30"/>
          <w:szCs w:val="30"/>
        </w:rPr>
        <w:t>Ngôn ngữ lập trình C là một ngôn ngữ lập trình hệ thống rất mạnh và “mềm dẻo”, có thư viện gồm rất nhiều các hàm (function) được tạo sẵn. Lập trình viên có thể tận dụng các hàm này để giải quyết các bài toán mà nhanh chóng. Bên cạnh đó, ngôn ngữ C hỗ trợ rất nhiều phép toán phù hợp cho việc giải quyết các bài toán phức tạp.Tuy nhiên, người mới tiếp cận lập trình C thường gặp khó khăn bởi sự “mềm dẻo” của C. Dù vậy, C vẫn được sử dụng rộng rãi và trở thành một công cụ lập trình mạnh, được sử dụng như một ngôn ngữ lập trình chủ yếu trong việc xây dựng phần mềm hiện nay</w:t>
      </w:r>
      <w:r w:rsidRPr="00373956">
        <w:rPr>
          <w:rFonts w:ascii="Times New Roman" w:hAnsi="Times New Roman"/>
          <w:sz w:val="30"/>
          <w:szCs w:val="30"/>
          <w:lang w:val="vi-VN" w:eastAsia="vi-VN"/>
        </w:rPr>
        <w:t>.</w:t>
      </w:r>
    </w:p>
    <w:p w14:paraId="7D804D93" w14:textId="77777777" w:rsidR="007A2EB7" w:rsidRPr="00E66697" w:rsidRDefault="007A2EB7" w:rsidP="007A2EB7">
      <w:pPr>
        <w:pStyle w:val="ListParagraph"/>
        <w:numPr>
          <w:ilvl w:val="0"/>
          <w:numId w:val="7"/>
        </w:numPr>
        <w:spacing w:before="120"/>
        <w:outlineLvl w:val="0"/>
        <w:rPr>
          <w:rFonts w:ascii="Times New Roman" w:hAnsi="Times New Roman"/>
          <w:b/>
          <w:color w:val="000000"/>
          <w:sz w:val="36"/>
          <w:szCs w:val="36"/>
          <w:u w:val="single"/>
          <w:lang w:val="pt-BR"/>
        </w:rPr>
      </w:pPr>
      <w:r w:rsidRPr="00E66697">
        <w:rPr>
          <w:rFonts w:ascii="Times New Roman" w:hAnsi="Times New Roman"/>
          <w:b/>
          <w:color w:val="000000"/>
          <w:sz w:val="36"/>
          <w:szCs w:val="36"/>
          <w:u w:val="single"/>
          <w:lang w:val="pt-BR"/>
        </w:rPr>
        <w:t>Các thao tác làm việc với tệp trong C:</w:t>
      </w:r>
    </w:p>
    <w:p w14:paraId="3E2D0D91" w14:textId="77777777" w:rsidR="007A2EB7" w:rsidRPr="00373956" w:rsidRDefault="007A2EB7" w:rsidP="007A2EB7">
      <w:pPr>
        <w:pStyle w:val="NormalWeb"/>
        <w:shd w:val="clear" w:color="auto" w:fill="FFFFFF"/>
        <w:spacing w:before="0" w:beforeAutospacing="0" w:after="120" w:afterAutospacing="0" w:line="360" w:lineRule="auto"/>
        <w:rPr>
          <w:color w:val="222222"/>
          <w:sz w:val="30"/>
          <w:szCs w:val="30"/>
        </w:rPr>
      </w:pPr>
      <w:r w:rsidRPr="00E66697">
        <w:rPr>
          <w:b/>
          <w:i/>
          <w:color w:val="000000"/>
          <w:sz w:val="36"/>
          <w:szCs w:val="36"/>
          <w:lang w:val="pt-BR"/>
        </w:rPr>
        <w:sym w:font="Wingdings" w:char="F0D7"/>
      </w:r>
      <w:r w:rsidRPr="00373956">
        <w:rPr>
          <w:b/>
          <w:i/>
          <w:color w:val="000000"/>
          <w:sz w:val="30"/>
          <w:szCs w:val="30"/>
          <w:lang w:val="pt-BR"/>
        </w:rPr>
        <w:t>Thao tác chuẩn:</w:t>
      </w:r>
      <w:r w:rsidRPr="00373956">
        <w:rPr>
          <w:color w:val="222222"/>
          <w:sz w:val="30"/>
          <w:szCs w:val="30"/>
        </w:rPr>
        <w:t xml:space="preserve"> lập trình viên không cần biết quá trình thực hiện việc thao tác với file như thế nào. Đó là việc của hệ thống.</w:t>
      </w:r>
    </w:p>
    <w:p w14:paraId="616E559B" w14:textId="77777777" w:rsidR="007A2EB7" w:rsidRPr="00373956" w:rsidRDefault="007A2EB7" w:rsidP="007A2EB7">
      <w:pPr>
        <w:pStyle w:val="NormalWeb"/>
        <w:shd w:val="clear" w:color="auto" w:fill="FFFFFF"/>
        <w:spacing w:before="0" w:beforeAutospacing="0" w:after="120" w:afterAutospacing="0" w:line="360" w:lineRule="auto"/>
        <w:rPr>
          <w:color w:val="222222"/>
          <w:sz w:val="30"/>
          <w:szCs w:val="30"/>
        </w:rPr>
      </w:pPr>
      <w:r w:rsidRPr="00373956">
        <w:rPr>
          <w:b/>
          <w:i/>
          <w:color w:val="000000"/>
          <w:sz w:val="30"/>
          <w:szCs w:val="30"/>
          <w:lang w:val="pt-BR"/>
        </w:rPr>
        <w:sym w:font="Wingdings" w:char="F0D7"/>
      </w:r>
      <w:r w:rsidRPr="00373956">
        <w:rPr>
          <w:rStyle w:val="Strong"/>
          <w:i/>
          <w:color w:val="222222"/>
          <w:sz w:val="30"/>
          <w:szCs w:val="30"/>
        </w:rPr>
        <w:t>Thao tác mức hệ thống</w:t>
      </w:r>
      <w:r w:rsidRPr="00373956">
        <w:rPr>
          <w:i/>
          <w:color w:val="222222"/>
          <w:sz w:val="30"/>
          <w:szCs w:val="30"/>
        </w:rPr>
        <w:t>:</w:t>
      </w:r>
      <w:r w:rsidRPr="00373956">
        <w:rPr>
          <w:color w:val="222222"/>
          <w:sz w:val="30"/>
          <w:szCs w:val="30"/>
        </w:rPr>
        <w:t xml:space="preserve"> thao tác file thông qua bộ đệm. Lập trình viên phải tự quản lý các bộ đệm đọc ghi file. Thao tác file này gần giống với cách thao tác file của hệ điều hành MS – DOS. Thông thường chỉ có những người lập trình hệ thống mới sử dụng thao tác file mức hệ thống.</w:t>
      </w:r>
    </w:p>
    <w:p w14:paraId="60D704A8" w14:textId="77777777" w:rsidR="007A2EB7" w:rsidRPr="00373956" w:rsidRDefault="007A2EB7" w:rsidP="007A2EB7">
      <w:pPr>
        <w:pStyle w:val="NormalWeb"/>
        <w:shd w:val="clear" w:color="auto" w:fill="FFFFFF"/>
        <w:spacing w:before="0" w:beforeAutospacing="0" w:after="120" w:afterAutospacing="0" w:line="360" w:lineRule="auto"/>
        <w:rPr>
          <w:color w:val="222222"/>
          <w:sz w:val="30"/>
          <w:szCs w:val="30"/>
        </w:rPr>
      </w:pPr>
      <w:r w:rsidRPr="00373956">
        <w:rPr>
          <w:color w:val="222222"/>
          <w:sz w:val="30"/>
          <w:szCs w:val="30"/>
        </w:rPr>
        <w:sym w:font="Wingdings" w:char="F073"/>
      </w:r>
      <w:r w:rsidRPr="00373956">
        <w:rPr>
          <w:color w:val="222222"/>
          <w:sz w:val="30"/>
          <w:szCs w:val="30"/>
        </w:rPr>
        <w:t>Thao tác files</w:t>
      </w:r>
    </w:p>
    <w:p w14:paraId="33DA89B5" w14:textId="77777777" w:rsidR="007A2EB7" w:rsidRPr="00373956" w:rsidRDefault="007A2EB7" w:rsidP="007A2EB7">
      <w:pPr>
        <w:numPr>
          <w:ilvl w:val="0"/>
          <w:numId w:val="1"/>
        </w:numPr>
        <w:shd w:val="clear" w:color="auto" w:fill="FFFFFF"/>
        <w:spacing w:before="120" w:line="240" w:lineRule="auto"/>
        <w:ind w:left="1032" w:hanging="357"/>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lastRenderedPageBreak/>
        <w:t>Khai báo biến tập tin.</w:t>
      </w:r>
    </w:p>
    <w:p w14:paraId="61E1B513" w14:textId="77777777" w:rsidR="007A2EB7" w:rsidRPr="00373956" w:rsidRDefault="007A2EB7" w:rsidP="007A2EB7">
      <w:pPr>
        <w:numPr>
          <w:ilvl w:val="0"/>
          <w:numId w:val="1"/>
        </w:numPr>
        <w:shd w:val="clear" w:color="auto" w:fill="FFFFFF"/>
        <w:spacing w:before="120" w:line="240" w:lineRule="auto"/>
        <w:ind w:left="1035"/>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Mở tập tin bằng hàm fopen().</w:t>
      </w:r>
    </w:p>
    <w:p w14:paraId="2AEC8F51" w14:textId="77777777" w:rsidR="007A2EB7" w:rsidRPr="00373956" w:rsidRDefault="007A2EB7" w:rsidP="007A2EB7">
      <w:pPr>
        <w:numPr>
          <w:ilvl w:val="0"/>
          <w:numId w:val="1"/>
        </w:numPr>
        <w:shd w:val="clear" w:color="auto" w:fill="FFFFFF"/>
        <w:spacing w:before="120" w:line="240" w:lineRule="auto"/>
        <w:ind w:left="1035"/>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Thực hiện các thao tác xử lý dữ liệu của tập tin bằng các hàm đọc/ghi dữ liệu.</w:t>
      </w:r>
    </w:p>
    <w:p w14:paraId="5042E21A" w14:textId="77777777" w:rsidR="007A2EB7" w:rsidRPr="00373956" w:rsidRDefault="007A2EB7" w:rsidP="007A2EB7">
      <w:pPr>
        <w:numPr>
          <w:ilvl w:val="0"/>
          <w:numId w:val="1"/>
        </w:numPr>
        <w:shd w:val="clear" w:color="auto" w:fill="FFFFFF"/>
        <w:spacing w:before="120" w:line="240" w:lineRule="auto"/>
        <w:ind w:left="1035"/>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Đóng tập tin bằng hàm fclose().</w:t>
      </w:r>
    </w:p>
    <w:p w14:paraId="30E8EAD2" w14:textId="77777777" w:rsidR="007A2EB7" w:rsidRPr="00373956" w:rsidRDefault="007A2EB7" w:rsidP="007A2EB7">
      <w:pPr>
        <w:shd w:val="clear" w:color="auto" w:fill="FFFFFF"/>
        <w:spacing w:before="120" w:line="240" w:lineRule="auto"/>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Ở đây, ta thao tác với tập tin nhờ các hàm được định nghĩa trong thư viện stdio.h.</w:t>
      </w:r>
    </w:p>
    <w:p w14:paraId="728538ED" w14:textId="77777777" w:rsidR="007A2EB7" w:rsidRPr="00E66697" w:rsidRDefault="007A2EB7" w:rsidP="007A2EB7">
      <w:pPr>
        <w:pStyle w:val="ListParagraph"/>
        <w:numPr>
          <w:ilvl w:val="0"/>
          <w:numId w:val="5"/>
        </w:numPr>
        <w:shd w:val="clear" w:color="auto" w:fill="FFFFFF"/>
        <w:spacing w:before="120"/>
        <w:jc w:val="left"/>
        <w:rPr>
          <w:rFonts w:ascii="Times New Roman" w:eastAsia="Times New Roman" w:hAnsi="Times New Roman"/>
          <w:b/>
          <w:color w:val="222222"/>
          <w:sz w:val="36"/>
          <w:szCs w:val="36"/>
        </w:rPr>
      </w:pPr>
      <w:r w:rsidRPr="00E66697">
        <w:rPr>
          <w:rFonts w:ascii="Times New Roman" w:eastAsia="Times New Roman" w:hAnsi="Times New Roman"/>
          <w:b/>
          <w:color w:val="222222"/>
          <w:sz w:val="36"/>
          <w:szCs w:val="36"/>
        </w:rPr>
        <w:t>Khai báo biến tập tin.</w:t>
      </w:r>
    </w:p>
    <w:p w14:paraId="7BE5D69A" w14:textId="77777777" w:rsidR="007A2EB7" w:rsidRPr="00E66697" w:rsidRDefault="007A2EB7" w:rsidP="007A2EB7">
      <w:pPr>
        <w:pStyle w:val="ListParagraph"/>
        <w:numPr>
          <w:ilvl w:val="0"/>
          <w:numId w:val="3"/>
        </w:numPr>
        <w:shd w:val="clear" w:color="auto" w:fill="FFFFFF"/>
        <w:spacing w:before="120"/>
        <w:ind w:left="1429" w:hanging="357"/>
        <w:jc w:val="left"/>
        <w:rPr>
          <w:rFonts w:ascii="Times New Roman" w:eastAsia="Times New Roman" w:hAnsi="Times New Roman"/>
          <w:color w:val="222222"/>
          <w:sz w:val="36"/>
          <w:szCs w:val="36"/>
        </w:rPr>
      </w:pPr>
      <w:r w:rsidRPr="00E66697">
        <w:rPr>
          <w:rFonts w:ascii="Times New Roman" w:eastAsia="Times New Roman" w:hAnsi="Times New Roman"/>
          <w:b/>
          <w:bCs/>
          <w:color w:val="222222"/>
          <w:sz w:val="36"/>
          <w:szCs w:val="36"/>
        </w:rPr>
        <w:t>Cú pháp thực hiện</w:t>
      </w:r>
    </w:p>
    <w:p w14:paraId="3B66D18C" w14:textId="77777777" w:rsidR="007A2EB7" w:rsidRPr="00373956" w:rsidRDefault="007A2EB7" w:rsidP="007A2EB7">
      <w:pPr>
        <w:shd w:val="clear" w:color="auto" w:fill="FFFFFF"/>
        <w:spacing w:before="120"/>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FILE &lt;Danh sách các biến con trỏ, đại diện cho tập tin&gt;</w:t>
      </w:r>
    </w:p>
    <w:p w14:paraId="7281CE95" w14:textId="77777777" w:rsidR="007A2EB7" w:rsidRPr="00373956" w:rsidRDefault="007A2EB7" w:rsidP="007A2EB7">
      <w:pPr>
        <w:shd w:val="clear" w:color="auto" w:fill="FFFFFF"/>
        <w:spacing w:before="120"/>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Thao tác file chuẩn  </w:t>
      </w:r>
      <w:r w:rsidRPr="00373956">
        <w:rPr>
          <w:rFonts w:ascii="Times New Roman" w:eastAsia="Times New Roman" w:hAnsi="Times New Roman"/>
          <w:b/>
          <w:bCs/>
          <w:color w:val="222222"/>
          <w:sz w:val="30"/>
          <w:szCs w:val="30"/>
        </w:rPr>
        <w:t>                               </w:t>
      </w:r>
      <w:r w:rsidRPr="00373956">
        <w:rPr>
          <w:rFonts w:ascii="Times New Roman" w:eastAsia="Times New Roman" w:hAnsi="Times New Roman"/>
          <w:b/>
          <w:bCs/>
          <w:color w:val="0000FF"/>
          <w:sz w:val="30"/>
          <w:szCs w:val="30"/>
        </w:rPr>
        <w:t>       FILE * f;</w:t>
      </w:r>
    </w:p>
    <w:p w14:paraId="78DF2B74" w14:textId="77777777" w:rsidR="007A2EB7" w:rsidRPr="00373956" w:rsidRDefault="007A2EB7" w:rsidP="007A2EB7">
      <w:pPr>
        <w:shd w:val="clear" w:color="auto" w:fill="FFFFFF"/>
        <w:spacing w:before="120"/>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Thao tác mức hệ thống</w:t>
      </w:r>
      <w:r w:rsidRPr="00373956">
        <w:rPr>
          <w:rFonts w:ascii="Times New Roman" w:eastAsia="Times New Roman" w:hAnsi="Times New Roman"/>
          <w:b/>
          <w:bCs/>
          <w:color w:val="222222"/>
          <w:sz w:val="30"/>
          <w:szCs w:val="30"/>
        </w:rPr>
        <w:t>                                  int f;</w:t>
      </w:r>
    </w:p>
    <w:p w14:paraId="2492EEC3" w14:textId="77777777" w:rsidR="007A2EB7" w:rsidRPr="00373956" w:rsidRDefault="007A2EB7" w:rsidP="007A2EB7">
      <w:pPr>
        <w:shd w:val="clear" w:color="auto" w:fill="FFFFFF"/>
        <w:spacing w:before="120"/>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Dữ liệu trên file là một dãy các byte(8 bit) cógiá trị từ 0 đến 255. Số byte của dãy là kích thước thật của file(size on disk).</w:t>
      </w:r>
    </w:p>
    <w:p w14:paraId="33DE7ECA" w14:textId="77777777" w:rsidR="007A2EB7" w:rsidRPr="00373956" w:rsidRDefault="007A2EB7" w:rsidP="007A2EB7">
      <w:pPr>
        <w:shd w:val="clear" w:color="auto" w:fill="FFFFFF"/>
        <w:spacing w:before="120"/>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Các biến trong danh sách phải là các con trỏ và được phân cách bởi dấu phẩy(,).  Ví dụ: FILE *f1,*f2;</w:t>
      </w:r>
    </w:p>
    <w:p w14:paraId="79B2DDF3" w14:textId="77777777" w:rsidR="007A2EB7" w:rsidRPr="00E66697" w:rsidRDefault="007A2EB7" w:rsidP="007A2EB7">
      <w:pPr>
        <w:pStyle w:val="ListParagraph"/>
        <w:shd w:val="clear" w:color="auto" w:fill="FFFFFF"/>
        <w:spacing w:before="120"/>
        <w:ind w:left="360" w:firstLine="0"/>
        <w:jc w:val="left"/>
        <w:rPr>
          <w:rFonts w:ascii="Times New Roman" w:eastAsia="Times New Roman" w:hAnsi="Times New Roman"/>
          <w:b/>
          <w:color w:val="222222"/>
          <w:sz w:val="36"/>
          <w:szCs w:val="36"/>
        </w:rPr>
      </w:pPr>
    </w:p>
    <w:p w14:paraId="5DF9B9EC" w14:textId="77777777" w:rsidR="007A2EB7" w:rsidRPr="00E66697" w:rsidRDefault="007A2EB7" w:rsidP="007A2EB7">
      <w:pPr>
        <w:pStyle w:val="ListParagraph"/>
        <w:numPr>
          <w:ilvl w:val="0"/>
          <w:numId w:val="5"/>
        </w:numPr>
        <w:shd w:val="clear" w:color="auto" w:fill="FFFFFF"/>
        <w:spacing w:before="120"/>
        <w:jc w:val="left"/>
        <w:rPr>
          <w:rFonts w:ascii="Times New Roman" w:eastAsia="Times New Roman" w:hAnsi="Times New Roman"/>
          <w:b/>
          <w:color w:val="222222"/>
          <w:sz w:val="36"/>
          <w:szCs w:val="36"/>
        </w:rPr>
      </w:pPr>
      <w:r w:rsidRPr="00E66697">
        <w:rPr>
          <w:rFonts w:ascii="Times New Roman" w:eastAsia="Times New Roman" w:hAnsi="Times New Roman"/>
          <w:b/>
          <w:color w:val="222222"/>
          <w:sz w:val="36"/>
          <w:szCs w:val="36"/>
        </w:rPr>
        <w:t>Mở tập tin.</w:t>
      </w:r>
    </w:p>
    <w:p w14:paraId="505E7C4F" w14:textId="77777777" w:rsidR="007A2EB7" w:rsidRPr="00E66697" w:rsidRDefault="007A2EB7" w:rsidP="007A2EB7">
      <w:pPr>
        <w:pStyle w:val="ListParagraph"/>
        <w:numPr>
          <w:ilvl w:val="0"/>
          <w:numId w:val="3"/>
        </w:numPr>
        <w:shd w:val="clear" w:color="auto" w:fill="FFFFFF"/>
        <w:spacing w:after="390" w:line="240" w:lineRule="auto"/>
        <w:jc w:val="left"/>
        <w:rPr>
          <w:rFonts w:ascii="Times New Roman" w:eastAsia="Times New Roman" w:hAnsi="Times New Roman"/>
          <w:color w:val="222222"/>
          <w:sz w:val="36"/>
          <w:szCs w:val="36"/>
        </w:rPr>
      </w:pPr>
      <w:r w:rsidRPr="00E66697">
        <w:rPr>
          <w:rFonts w:ascii="Times New Roman" w:eastAsia="Times New Roman" w:hAnsi="Times New Roman"/>
          <w:b/>
          <w:bCs/>
          <w:color w:val="222222"/>
          <w:sz w:val="36"/>
          <w:szCs w:val="36"/>
        </w:rPr>
        <w:t>Cú pháp</w:t>
      </w:r>
    </w:p>
    <w:p w14:paraId="53D3B9EA" w14:textId="77777777" w:rsidR="007A2EB7" w:rsidRPr="00373956" w:rsidRDefault="007A2EB7" w:rsidP="007A2EB7">
      <w:pPr>
        <w:shd w:val="clear" w:color="auto" w:fill="FFFFFF"/>
        <w:spacing w:after="390" w:line="240" w:lineRule="auto"/>
        <w:ind w:firstLine="0"/>
        <w:jc w:val="left"/>
        <w:rPr>
          <w:rFonts w:ascii="Times New Roman" w:eastAsia="Times New Roman" w:hAnsi="Times New Roman"/>
          <w:color w:val="000000"/>
          <w:sz w:val="30"/>
          <w:szCs w:val="30"/>
        </w:rPr>
      </w:pPr>
      <w:r w:rsidRPr="00373956">
        <w:rPr>
          <w:rFonts w:ascii="Times New Roman" w:eastAsia="Times New Roman" w:hAnsi="Times New Roman"/>
          <w:color w:val="000000"/>
          <w:sz w:val="30"/>
          <w:szCs w:val="30"/>
        </w:rPr>
        <w:t>FILE *fopen(char *Path, const char *Mode)</w:t>
      </w:r>
    </w:p>
    <w:p w14:paraId="7C903054" w14:textId="77777777" w:rsidR="007A2EB7" w:rsidRPr="00373956" w:rsidRDefault="007A2EB7" w:rsidP="007A2EB7">
      <w:pPr>
        <w:shd w:val="clear" w:color="auto" w:fill="FFFFFF"/>
        <w:spacing w:after="390" w:line="240" w:lineRule="auto"/>
        <w:ind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Trong đó:</w:t>
      </w:r>
    </w:p>
    <w:p w14:paraId="429AFD0D" w14:textId="77777777" w:rsidR="007A2EB7" w:rsidRPr="00373956" w:rsidRDefault="007A2EB7" w:rsidP="007A2EB7">
      <w:pPr>
        <w:numPr>
          <w:ilvl w:val="0"/>
          <w:numId w:val="4"/>
        </w:numPr>
        <w:shd w:val="clear" w:color="auto" w:fill="FFFFFF"/>
        <w:spacing w:before="100" w:beforeAutospacing="1" w:after="150" w:line="240" w:lineRule="auto"/>
        <w:ind w:left="1035"/>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Path: chuỗi chỉ đường dẫn đến tập tin trên đĩa.</w:t>
      </w:r>
    </w:p>
    <w:p w14:paraId="4EEAC359" w14:textId="77777777" w:rsidR="007A2EB7" w:rsidRPr="00373956" w:rsidRDefault="007A2EB7" w:rsidP="007A2EB7">
      <w:pPr>
        <w:numPr>
          <w:ilvl w:val="0"/>
          <w:numId w:val="4"/>
        </w:numPr>
        <w:shd w:val="clear" w:color="auto" w:fill="FFFFFF"/>
        <w:spacing w:before="100" w:beforeAutospacing="1" w:after="240" w:line="240" w:lineRule="auto"/>
        <w:ind w:left="1032" w:hanging="357"/>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Mode: chuỗi xác định cách thức mà tập tin sẽ mở. Các giá trị có thể của Mode:</w:t>
      </w:r>
    </w:p>
    <w:tbl>
      <w:tblPr>
        <w:tblW w:w="8316" w:type="dxa"/>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5954"/>
      </w:tblGrid>
      <w:tr w:rsidR="007A2EB7" w:rsidRPr="00373956" w14:paraId="0324ECBA" w14:textId="77777777" w:rsidTr="00E32FBB">
        <w:trPr>
          <w:trHeight w:val="668"/>
        </w:trPr>
        <w:tc>
          <w:tcPr>
            <w:tcW w:w="2362" w:type="dxa"/>
            <w:vAlign w:val="center"/>
          </w:tcPr>
          <w:p w14:paraId="1F550F31"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Chế độ</w:t>
            </w:r>
          </w:p>
        </w:tc>
        <w:tc>
          <w:tcPr>
            <w:tcW w:w="5954" w:type="dxa"/>
            <w:vAlign w:val="center"/>
          </w:tcPr>
          <w:p w14:paraId="1D3486D2" w14:textId="77777777" w:rsidR="007A2EB7" w:rsidRPr="00373956" w:rsidRDefault="007A2EB7" w:rsidP="00E32FBB">
            <w:pPr>
              <w:spacing w:before="100" w:beforeAutospacing="1"/>
              <w:ind w:left="-77"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Ý nghĩa</w:t>
            </w:r>
          </w:p>
        </w:tc>
      </w:tr>
      <w:tr w:rsidR="007A2EB7" w:rsidRPr="00373956" w14:paraId="1EFDF6BC" w14:textId="77777777" w:rsidTr="00E32FBB">
        <w:trPr>
          <w:trHeight w:val="358"/>
        </w:trPr>
        <w:tc>
          <w:tcPr>
            <w:tcW w:w="2362" w:type="dxa"/>
            <w:vAlign w:val="center"/>
          </w:tcPr>
          <w:p w14:paraId="3A9A4528"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lastRenderedPageBreak/>
              <w:t>r</w:t>
            </w:r>
          </w:p>
        </w:tc>
        <w:tc>
          <w:tcPr>
            <w:tcW w:w="5954" w:type="dxa"/>
            <w:vAlign w:val="center"/>
          </w:tcPr>
          <w:p w14:paraId="4B5BE21B"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Mở tập tin văn bản để đọc.</w:t>
            </w:r>
          </w:p>
        </w:tc>
      </w:tr>
      <w:tr w:rsidR="007A2EB7" w:rsidRPr="00373956" w14:paraId="5635A1B6" w14:textId="77777777" w:rsidTr="00E32FBB">
        <w:trPr>
          <w:trHeight w:val="406"/>
        </w:trPr>
        <w:tc>
          <w:tcPr>
            <w:tcW w:w="2362" w:type="dxa"/>
            <w:vAlign w:val="center"/>
          </w:tcPr>
          <w:p w14:paraId="0FEF445F"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w</w:t>
            </w:r>
          </w:p>
        </w:tc>
        <w:tc>
          <w:tcPr>
            <w:tcW w:w="5954" w:type="dxa"/>
            <w:vAlign w:val="center"/>
          </w:tcPr>
          <w:p w14:paraId="691E9B38"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Tạo ra tập tin văn bản mới để ghi.</w:t>
            </w:r>
          </w:p>
        </w:tc>
      </w:tr>
      <w:tr w:rsidR="007A2EB7" w:rsidRPr="00373956" w14:paraId="74F08D13" w14:textId="77777777" w:rsidTr="00E32FBB">
        <w:trPr>
          <w:trHeight w:val="426"/>
        </w:trPr>
        <w:tc>
          <w:tcPr>
            <w:tcW w:w="2362" w:type="dxa"/>
            <w:vAlign w:val="center"/>
          </w:tcPr>
          <w:p w14:paraId="6289B24F"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a</w:t>
            </w:r>
          </w:p>
        </w:tc>
        <w:tc>
          <w:tcPr>
            <w:tcW w:w="5954" w:type="dxa"/>
            <w:vAlign w:val="center"/>
          </w:tcPr>
          <w:p w14:paraId="578A6FD1"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Nối vào tập tin văn bản.</w:t>
            </w:r>
          </w:p>
        </w:tc>
      </w:tr>
      <w:tr w:rsidR="007A2EB7" w:rsidRPr="00373956" w14:paraId="23678C08" w14:textId="77777777" w:rsidTr="00E32FBB">
        <w:trPr>
          <w:trHeight w:val="416"/>
        </w:trPr>
        <w:tc>
          <w:tcPr>
            <w:tcW w:w="2362" w:type="dxa"/>
            <w:vAlign w:val="center"/>
          </w:tcPr>
          <w:p w14:paraId="4B60FE2C"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rb</w:t>
            </w:r>
          </w:p>
        </w:tc>
        <w:tc>
          <w:tcPr>
            <w:tcW w:w="5954" w:type="dxa"/>
            <w:vAlign w:val="center"/>
          </w:tcPr>
          <w:p w14:paraId="6303C9F4"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Mở tập tin nhị phân để đọc.</w:t>
            </w:r>
          </w:p>
        </w:tc>
      </w:tr>
      <w:tr w:rsidR="007A2EB7" w:rsidRPr="00373956" w14:paraId="653EDE41" w14:textId="77777777" w:rsidTr="00E32FBB">
        <w:trPr>
          <w:trHeight w:val="410"/>
        </w:trPr>
        <w:tc>
          <w:tcPr>
            <w:tcW w:w="2362" w:type="dxa"/>
            <w:vAlign w:val="center"/>
          </w:tcPr>
          <w:p w14:paraId="5673C215"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wb</w:t>
            </w:r>
          </w:p>
        </w:tc>
        <w:tc>
          <w:tcPr>
            <w:tcW w:w="5954" w:type="dxa"/>
            <w:vAlign w:val="center"/>
          </w:tcPr>
          <w:p w14:paraId="31E97BCB"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Tạo ra tập tin nhị phân để ghi.</w:t>
            </w:r>
          </w:p>
        </w:tc>
      </w:tr>
      <w:tr w:rsidR="007A2EB7" w:rsidRPr="00373956" w14:paraId="4849D61B" w14:textId="77777777" w:rsidTr="00E32FBB">
        <w:trPr>
          <w:trHeight w:val="416"/>
        </w:trPr>
        <w:tc>
          <w:tcPr>
            <w:tcW w:w="2362" w:type="dxa"/>
            <w:vAlign w:val="center"/>
          </w:tcPr>
          <w:p w14:paraId="37E156B4"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ab</w:t>
            </w:r>
          </w:p>
        </w:tc>
        <w:tc>
          <w:tcPr>
            <w:tcW w:w="5954" w:type="dxa"/>
            <w:vAlign w:val="center"/>
          </w:tcPr>
          <w:p w14:paraId="5AC8113A"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Nối vào tập tin nhị phân.</w:t>
            </w:r>
          </w:p>
        </w:tc>
      </w:tr>
      <w:tr w:rsidR="007A2EB7" w:rsidRPr="00373956" w14:paraId="09791CDF" w14:textId="77777777" w:rsidTr="00E32FBB">
        <w:trPr>
          <w:trHeight w:val="422"/>
        </w:trPr>
        <w:tc>
          <w:tcPr>
            <w:tcW w:w="2362" w:type="dxa"/>
            <w:vAlign w:val="center"/>
          </w:tcPr>
          <w:p w14:paraId="53A7A332"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r+</w:t>
            </w:r>
          </w:p>
        </w:tc>
        <w:tc>
          <w:tcPr>
            <w:tcW w:w="5954" w:type="dxa"/>
            <w:vAlign w:val="center"/>
          </w:tcPr>
          <w:p w14:paraId="612CA9C0"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Mở tập tin văn bản để đọc, ghi.</w:t>
            </w:r>
          </w:p>
        </w:tc>
      </w:tr>
      <w:tr w:rsidR="007A2EB7" w:rsidRPr="00373956" w14:paraId="1A2ACC40" w14:textId="77777777" w:rsidTr="00E32FBB">
        <w:trPr>
          <w:trHeight w:val="415"/>
        </w:trPr>
        <w:tc>
          <w:tcPr>
            <w:tcW w:w="2362" w:type="dxa"/>
            <w:vAlign w:val="center"/>
          </w:tcPr>
          <w:p w14:paraId="06553CA1"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w+</w:t>
            </w:r>
          </w:p>
        </w:tc>
        <w:tc>
          <w:tcPr>
            <w:tcW w:w="5954" w:type="dxa"/>
            <w:vAlign w:val="center"/>
          </w:tcPr>
          <w:p w14:paraId="0F03A703"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Tạo ra tập tin văn bản để đọc, ghi.</w:t>
            </w:r>
          </w:p>
        </w:tc>
      </w:tr>
      <w:tr w:rsidR="007A2EB7" w:rsidRPr="00373956" w14:paraId="69155D2F" w14:textId="77777777" w:rsidTr="00E32FBB">
        <w:trPr>
          <w:trHeight w:val="420"/>
        </w:trPr>
        <w:tc>
          <w:tcPr>
            <w:tcW w:w="2362" w:type="dxa"/>
            <w:vAlign w:val="center"/>
          </w:tcPr>
          <w:p w14:paraId="76EA6287"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a+</w:t>
            </w:r>
          </w:p>
        </w:tc>
        <w:tc>
          <w:tcPr>
            <w:tcW w:w="5954" w:type="dxa"/>
            <w:vAlign w:val="center"/>
          </w:tcPr>
          <w:p w14:paraId="18D2C67D"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hAnsi="Times New Roman"/>
                <w:color w:val="222222"/>
                <w:sz w:val="30"/>
                <w:szCs w:val="30"/>
                <w:shd w:val="clear" w:color="auto" w:fill="FFFFFF"/>
              </w:rPr>
              <w:t>Nối vào hay tạo mới tập tin văn bản để đọc/ghi</w:t>
            </w:r>
          </w:p>
        </w:tc>
      </w:tr>
      <w:tr w:rsidR="007A2EB7" w:rsidRPr="00373956" w14:paraId="5473A4EB" w14:textId="77777777" w:rsidTr="00E32FBB">
        <w:trPr>
          <w:trHeight w:val="412"/>
        </w:trPr>
        <w:tc>
          <w:tcPr>
            <w:tcW w:w="2362" w:type="dxa"/>
            <w:vAlign w:val="center"/>
          </w:tcPr>
          <w:p w14:paraId="73A4C19E"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r+b</w:t>
            </w:r>
          </w:p>
        </w:tc>
        <w:tc>
          <w:tcPr>
            <w:tcW w:w="5954" w:type="dxa"/>
            <w:vAlign w:val="center"/>
          </w:tcPr>
          <w:p w14:paraId="12A4B9AC"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hAnsi="Times New Roman"/>
                <w:color w:val="222222"/>
                <w:sz w:val="30"/>
                <w:szCs w:val="30"/>
                <w:shd w:val="clear" w:color="auto" w:fill="FFFFFF"/>
              </w:rPr>
              <w:t>Mở ra tập tin nhị phân để đọc/ghi</w:t>
            </w:r>
          </w:p>
        </w:tc>
      </w:tr>
      <w:tr w:rsidR="007A2EB7" w:rsidRPr="00373956" w14:paraId="5FEFDB4F" w14:textId="77777777" w:rsidTr="00E32FBB">
        <w:trPr>
          <w:trHeight w:val="418"/>
        </w:trPr>
        <w:tc>
          <w:tcPr>
            <w:tcW w:w="2362" w:type="dxa"/>
            <w:vAlign w:val="center"/>
          </w:tcPr>
          <w:p w14:paraId="738AB65E"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w+b</w:t>
            </w:r>
          </w:p>
        </w:tc>
        <w:tc>
          <w:tcPr>
            <w:tcW w:w="5954" w:type="dxa"/>
            <w:vAlign w:val="center"/>
          </w:tcPr>
          <w:p w14:paraId="2B831CAD"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hAnsi="Times New Roman"/>
                <w:color w:val="222222"/>
                <w:sz w:val="30"/>
                <w:szCs w:val="30"/>
                <w:shd w:val="clear" w:color="auto" w:fill="FFFFFF"/>
              </w:rPr>
              <w:t>Tạo ra tập tin nhị phân để đọc/ghi</w:t>
            </w:r>
          </w:p>
        </w:tc>
      </w:tr>
      <w:tr w:rsidR="007A2EB7" w:rsidRPr="00373956" w14:paraId="6D84B9C6" w14:textId="77777777" w:rsidTr="00E32FBB">
        <w:trPr>
          <w:trHeight w:val="397"/>
        </w:trPr>
        <w:tc>
          <w:tcPr>
            <w:tcW w:w="2362" w:type="dxa"/>
            <w:vAlign w:val="center"/>
          </w:tcPr>
          <w:p w14:paraId="0FBD43F6" w14:textId="77777777" w:rsidR="007A2EB7" w:rsidRPr="00373956" w:rsidRDefault="007A2EB7" w:rsidP="00E32FBB">
            <w:pPr>
              <w:spacing w:before="100" w:beforeAutospacing="1"/>
              <w:ind w:firstLine="0"/>
              <w:jc w:val="center"/>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a+b</w:t>
            </w:r>
          </w:p>
        </w:tc>
        <w:tc>
          <w:tcPr>
            <w:tcW w:w="5954" w:type="dxa"/>
            <w:vAlign w:val="center"/>
          </w:tcPr>
          <w:p w14:paraId="6AE4FB2C" w14:textId="77777777" w:rsidR="007A2EB7" w:rsidRPr="00373956" w:rsidRDefault="007A2EB7" w:rsidP="00E32FBB">
            <w:pPr>
              <w:spacing w:before="100" w:beforeAutospacing="1"/>
              <w:ind w:left="-77" w:firstLine="0"/>
              <w:jc w:val="left"/>
              <w:rPr>
                <w:rFonts w:ascii="Times New Roman" w:eastAsia="Times New Roman" w:hAnsi="Times New Roman"/>
                <w:color w:val="222222"/>
                <w:sz w:val="30"/>
                <w:szCs w:val="30"/>
              </w:rPr>
            </w:pPr>
            <w:r w:rsidRPr="00373956">
              <w:rPr>
                <w:rFonts w:ascii="Times New Roman" w:hAnsi="Times New Roman"/>
                <w:color w:val="222222"/>
                <w:sz w:val="30"/>
                <w:szCs w:val="30"/>
                <w:shd w:val="clear" w:color="auto" w:fill="FFFFFF"/>
              </w:rPr>
              <w:t>Nối vào hay tạo mới tập tin nhị phân</w:t>
            </w:r>
          </w:p>
        </w:tc>
      </w:tr>
    </w:tbl>
    <w:p w14:paraId="17D7C543" w14:textId="77777777" w:rsidR="007A2EB7" w:rsidRPr="00373956" w:rsidRDefault="007A2EB7" w:rsidP="007A2EB7">
      <w:pPr>
        <w:shd w:val="clear" w:color="auto" w:fill="FFFFFF"/>
        <w:spacing w:before="12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Mặc định là mở dạng text nếu không có xác định là b, nếu rõ ràng hơn thì thêm chỉ định t để xác định là kiểu text.</w:t>
      </w:r>
    </w:p>
    <w:p w14:paraId="4BB75735" w14:textId="77777777" w:rsidR="007A2EB7" w:rsidRPr="00373956" w:rsidRDefault="007A2EB7" w:rsidP="007A2EB7">
      <w:pPr>
        <w:shd w:val="clear" w:color="auto" w:fill="FFFFFF"/>
        <w:spacing w:before="120"/>
        <w:jc w:val="left"/>
        <w:rPr>
          <w:rFonts w:ascii="Times New Roman" w:eastAsia="Times New Roman" w:hAnsi="Times New Roman"/>
          <w:color w:val="222222"/>
          <w:sz w:val="30"/>
          <w:szCs w:val="30"/>
        </w:rPr>
      </w:pPr>
      <w:r w:rsidRPr="00373956">
        <w:rPr>
          <w:rFonts w:ascii="Times New Roman" w:eastAsia="Times New Roman" w:hAnsi="Times New Roman"/>
          <w:color w:val="222222"/>
          <w:sz w:val="30"/>
          <w:szCs w:val="30"/>
        </w:rPr>
        <w:t>Hàm fopen trả về một con trỏ tập tin. Chương trình của ta không thể thay đổi giá trị của con trỏ này. Nếu có một lỗi xuất hiện trong khi mở tập tin thì hàm này trả về con trỏ NULL.</w:t>
      </w:r>
    </w:p>
    <w:p w14:paraId="53996B1D" w14:textId="77777777" w:rsidR="007A2EB7" w:rsidRPr="00E66697" w:rsidRDefault="007A2EB7" w:rsidP="007A2EB7">
      <w:pPr>
        <w:shd w:val="clear" w:color="auto" w:fill="FFFFFF"/>
        <w:spacing w:before="100" w:beforeAutospacing="1" w:after="0" w:line="240" w:lineRule="auto"/>
        <w:ind w:firstLine="0"/>
        <w:jc w:val="left"/>
        <w:rPr>
          <w:rFonts w:ascii="Times New Roman" w:eastAsia="Times New Roman" w:hAnsi="Times New Roman"/>
          <w:color w:val="222222"/>
          <w:sz w:val="36"/>
          <w:szCs w:val="36"/>
        </w:rPr>
      </w:pPr>
    </w:p>
    <w:p w14:paraId="3FAF0FBA" w14:textId="14142CBE" w:rsidR="007A2EB7" w:rsidRDefault="007A2EB7" w:rsidP="007A2EB7">
      <w:pPr>
        <w:shd w:val="clear" w:color="auto" w:fill="FFFFFF"/>
        <w:spacing w:before="120"/>
        <w:ind w:firstLine="0"/>
        <w:jc w:val="left"/>
        <w:rPr>
          <w:rFonts w:ascii="Times New Roman" w:hAnsi="Times New Roman"/>
          <w:color w:val="222222"/>
          <w:sz w:val="36"/>
          <w:szCs w:val="36"/>
          <w:shd w:val="clear" w:color="auto" w:fill="FFFFFF"/>
        </w:rPr>
      </w:pPr>
      <w:r w:rsidRPr="00E66697">
        <w:rPr>
          <w:rFonts w:ascii="Times New Roman" w:hAnsi="Times New Roman"/>
          <w:color w:val="222222"/>
          <w:sz w:val="36"/>
          <w:szCs w:val="36"/>
          <w:shd w:val="clear" w:color="auto" w:fill="FFFFFF"/>
        </w:rPr>
        <w:t>Ví dụ: Mở một tập tin tên TEST.txt để ghi.</w:t>
      </w:r>
    </w:p>
    <w:p w14:paraId="650521FA" w14:textId="10F5736D" w:rsidR="00373956" w:rsidRDefault="00373956" w:rsidP="007A2EB7">
      <w:pPr>
        <w:shd w:val="clear" w:color="auto" w:fill="FFFFFF"/>
        <w:spacing w:before="120"/>
        <w:ind w:firstLine="0"/>
        <w:jc w:val="left"/>
        <w:rPr>
          <w:rFonts w:ascii="Times New Roman" w:hAnsi="Times New Roman"/>
          <w:color w:val="222222"/>
          <w:sz w:val="36"/>
          <w:szCs w:val="36"/>
          <w:shd w:val="clear" w:color="auto" w:fill="FFFFFF"/>
        </w:rPr>
      </w:pPr>
    </w:p>
    <w:p w14:paraId="3359DCE3" w14:textId="197BC476" w:rsidR="00373956" w:rsidRDefault="00373956" w:rsidP="007A2EB7">
      <w:pPr>
        <w:shd w:val="clear" w:color="auto" w:fill="FFFFFF"/>
        <w:spacing w:before="120"/>
        <w:ind w:firstLine="0"/>
        <w:jc w:val="left"/>
        <w:rPr>
          <w:rFonts w:ascii="Times New Roman" w:hAnsi="Times New Roman"/>
          <w:color w:val="222222"/>
          <w:sz w:val="36"/>
          <w:szCs w:val="36"/>
          <w:shd w:val="clear" w:color="auto" w:fill="FFFFFF"/>
        </w:rPr>
      </w:pPr>
    </w:p>
    <w:p w14:paraId="3C2CAE19" w14:textId="191FB6A6" w:rsidR="00373956" w:rsidRDefault="00373956" w:rsidP="007A2EB7">
      <w:pPr>
        <w:shd w:val="clear" w:color="auto" w:fill="FFFFFF"/>
        <w:spacing w:before="120"/>
        <w:ind w:firstLine="0"/>
        <w:jc w:val="left"/>
        <w:rPr>
          <w:rFonts w:ascii="Times New Roman" w:hAnsi="Times New Roman"/>
          <w:color w:val="222222"/>
          <w:sz w:val="36"/>
          <w:szCs w:val="36"/>
          <w:shd w:val="clear" w:color="auto" w:fill="FFFFFF"/>
        </w:rPr>
      </w:pPr>
    </w:p>
    <w:p w14:paraId="70AEAF4E" w14:textId="77777777" w:rsidR="00373956" w:rsidRPr="00E66697" w:rsidRDefault="00373956" w:rsidP="007A2EB7">
      <w:pPr>
        <w:shd w:val="clear" w:color="auto" w:fill="FFFFFF"/>
        <w:spacing w:before="120"/>
        <w:ind w:firstLine="0"/>
        <w:jc w:val="left"/>
        <w:rPr>
          <w:rFonts w:ascii="Times New Roman" w:hAnsi="Times New Roman"/>
          <w:color w:val="222222"/>
          <w:sz w:val="36"/>
          <w:szCs w:val="36"/>
          <w:shd w:val="clear" w:color="auto" w:fill="FFFFFF"/>
        </w:rPr>
      </w:pPr>
    </w:p>
    <w:p w14:paraId="39FB2465" w14:textId="6F7B0667" w:rsidR="007A2EB7" w:rsidRPr="00E66697" w:rsidRDefault="00A033C6" w:rsidP="007A2EB7">
      <w:pPr>
        <w:shd w:val="clear" w:color="auto" w:fill="FFFFFF"/>
        <w:spacing w:before="120"/>
        <w:ind w:firstLine="0"/>
        <w:jc w:val="left"/>
        <w:rPr>
          <w:rFonts w:ascii="Times New Roman" w:hAnsi="Times New Roman"/>
          <w:color w:val="222222"/>
          <w:sz w:val="36"/>
          <w:szCs w:val="36"/>
          <w:shd w:val="clear" w:color="auto" w:fill="FFFFFF"/>
        </w:rPr>
      </w:pPr>
      <w:r>
        <w:rPr>
          <w:rFonts w:ascii="Times New Roman" w:hAnsi="Times New Roman"/>
          <w:noProof/>
          <w:color w:val="222222"/>
          <w:sz w:val="36"/>
          <w:szCs w:val="36"/>
          <w:shd w:val="clear" w:color="auto" w:fill="FFFFFF"/>
        </w:rPr>
        <mc:AlternateContent>
          <mc:Choice Requires="wps">
            <w:drawing>
              <wp:inline distT="0" distB="0" distL="0" distR="0" wp14:anchorId="6AE35853" wp14:editId="24D3E168">
                <wp:extent cx="5953125" cy="2252345"/>
                <wp:effectExtent l="0" t="0" r="1905" b="0"/>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25234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35EBAC1"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FILE *f; </w:t>
                            </w:r>
                          </w:p>
                          <w:p w14:paraId="00144E7D" w14:textId="5AE6D264"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f = fopen("TEST.txt", "w"); { </w:t>
                            </w:r>
                          </w:p>
                          <w:p w14:paraId="2613B334"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ab/>
                              <w:t>/* Các câu lệnh để thao tác với tập tin*/ </w:t>
                            </w:r>
                          </w:p>
                          <w:p w14:paraId="5CCEA8A8"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ab/>
                              <w:t xml:space="preserve"> /* Đóng tập tin*/ </w:t>
                            </w:r>
                          </w:p>
                          <w:p w14:paraId="7F29298B"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w:t>
                            </w:r>
                          </w:p>
                          <w:p w14:paraId="692BA4A4" w14:textId="77777777" w:rsidR="007A2EB7" w:rsidRDefault="007A2EB7" w:rsidP="007A2EB7"/>
                        </w:txbxContent>
                      </wps:txbx>
                      <wps:bodyPr rot="0" vert="horz" wrap="square" lIns="91440" tIns="45720" rIns="91440" bIns="45720" anchor="t" anchorCtr="0" upright="1">
                        <a:noAutofit/>
                      </wps:bodyPr>
                    </wps:wsp>
                  </a:graphicData>
                </a:graphic>
              </wp:inline>
            </w:drawing>
          </mc:Choice>
          <mc:Fallback>
            <w:pict>
              <v:shape w14:anchorId="6AE35853" id="Text Box 3" o:spid="_x0000_s1027" type="#_x0000_t202" style="width:468.75pt;height:17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" fillcolor="#e7e6e6" stroked="f" strokeweight=".5pt">
                <v:textbox>
                  <w:txbxContent>
                    <w:p w14:paraId="635EBAC1"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FILE *f; </w:t>
                      </w:r>
                    </w:p>
                    <w:p w14:paraId="00144E7D" w14:textId="5AE6D264"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f = fopen("TEST.txt", "w"); { </w:t>
                      </w:r>
                    </w:p>
                    <w:p w14:paraId="2613B334"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ab/>
                        <w:t>/* Các câu lệnh để thao tác với tập tin*/ </w:t>
                      </w:r>
                    </w:p>
                    <w:p w14:paraId="5CCEA8A8"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ab/>
                        <w:t xml:space="preserve"> /* Đóng tập tin*/ </w:t>
                      </w:r>
                    </w:p>
                    <w:p w14:paraId="7F29298B" w14:textId="77777777" w:rsidR="007A2EB7" w:rsidRPr="0081375E" w:rsidRDefault="007A2EB7" w:rsidP="007A2EB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0"/>
                        <w:jc w:val="left"/>
                        <w:rPr>
                          <w:rFonts w:ascii="Times New Roman" w:eastAsia="Times New Roman" w:hAnsi="Times New Roman"/>
                          <w:color w:val="222222"/>
                          <w:sz w:val="36"/>
                          <w:szCs w:val="36"/>
                        </w:rPr>
                      </w:pPr>
                      <w:r w:rsidRPr="0081375E">
                        <w:rPr>
                          <w:rFonts w:ascii="Times New Roman" w:eastAsia="Times New Roman" w:hAnsi="Times New Roman"/>
                          <w:color w:val="222222"/>
                          <w:sz w:val="36"/>
                          <w:szCs w:val="36"/>
                        </w:rPr>
                        <w:t>}</w:t>
                      </w:r>
                    </w:p>
                    <w:p w14:paraId="692BA4A4" w14:textId="77777777" w:rsidR="007A2EB7" w:rsidRDefault="007A2EB7" w:rsidP="007A2EB7"/>
                  </w:txbxContent>
                </v:textbox>
                <w10:anchorlock/>
              </v:shape>
            </w:pict>
          </mc:Fallback>
        </mc:AlternateContent>
      </w:r>
    </w:p>
    <w:p w14:paraId="5173A0FC" w14:textId="77777777" w:rsidR="007A2EB7" w:rsidRPr="00E66697" w:rsidRDefault="007A2EB7" w:rsidP="007A2EB7">
      <w:pPr>
        <w:spacing w:before="120"/>
        <w:ind w:firstLine="0"/>
        <w:rPr>
          <w:rFonts w:ascii="Times New Roman" w:hAnsi="Times New Roman"/>
          <w:b/>
          <w:sz w:val="36"/>
          <w:szCs w:val="36"/>
        </w:rPr>
      </w:pPr>
    </w:p>
    <w:p w14:paraId="5BF3C3E7" w14:textId="77777777" w:rsidR="007A2EB7" w:rsidRPr="00E66697" w:rsidRDefault="007A2EB7" w:rsidP="007A2EB7">
      <w:pPr>
        <w:pStyle w:val="ListParagraph"/>
        <w:numPr>
          <w:ilvl w:val="0"/>
          <w:numId w:val="5"/>
        </w:numPr>
        <w:shd w:val="clear" w:color="auto" w:fill="FFFFFF"/>
        <w:spacing w:before="120"/>
        <w:jc w:val="left"/>
        <w:rPr>
          <w:rFonts w:ascii="Times New Roman" w:eastAsia="Times New Roman" w:hAnsi="Times New Roman"/>
          <w:b/>
          <w:sz w:val="36"/>
          <w:szCs w:val="36"/>
        </w:rPr>
      </w:pPr>
      <w:r w:rsidRPr="00E66697">
        <w:rPr>
          <w:rFonts w:ascii="Times New Roman" w:eastAsia="Times New Roman" w:hAnsi="Times New Roman"/>
          <w:b/>
          <w:sz w:val="36"/>
          <w:szCs w:val="36"/>
        </w:rPr>
        <w:t>Các thao tác xử lý số liệu.</w:t>
      </w:r>
    </w:p>
    <w:p w14:paraId="55125B02" w14:textId="77777777" w:rsidR="00373956" w:rsidRDefault="00373956" w:rsidP="007A2EB7">
      <w:pPr>
        <w:shd w:val="clear" w:color="auto" w:fill="FFFFFF"/>
        <w:spacing w:before="120"/>
        <w:ind w:firstLine="0"/>
        <w:jc w:val="left"/>
        <w:rPr>
          <w:rFonts w:ascii="Times New Roman" w:eastAsia="Times New Roman" w:hAnsi="Times New Roman"/>
          <w:sz w:val="36"/>
          <w:szCs w:val="36"/>
        </w:rPr>
      </w:pPr>
    </w:p>
    <w:p w14:paraId="244C8B33" w14:textId="18376023" w:rsidR="007A2EB7" w:rsidRPr="00373956" w:rsidRDefault="00373956" w:rsidP="007A2EB7">
      <w:pPr>
        <w:shd w:val="clear" w:color="auto" w:fill="FFFFFF"/>
        <w:spacing w:before="120"/>
        <w:ind w:firstLine="0"/>
        <w:jc w:val="left"/>
        <w:rPr>
          <w:rFonts w:ascii="Times New Roman" w:eastAsia="Times New Roman" w:hAnsi="Times New Roman"/>
          <w:sz w:val="30"/>
          <w:szCs w:val="30"/>
        </w:rPr>
      </w:pPr>
      <w:r>
        <w:rPr>
          <w:rFonts w:ascii="Times New Roman" w:eastAsia="Times New Roman" w:hAnsi="Times New Roman"/>
          <w:sz w:val="36"/>
          <w:szCs w:val="36"/>
        </w:rPr>
        <w:t xml:space="preserve"> </w:t>
      </w:r>
      <w:r w:rsidR="007A2EB7" w:rsidRPr="00E66697">
        <w:rPr>
          <w:rFonts w:ascii="Times New Roman" w:eastAsia="Times New Roman" w:hAnsi="Times New Roman"/>
          <w:sz w:val="36"/>
          <w:szCs w:val="36"/>
        </w:rPr>
        <w:sym w:font="Wingdings" w:char="F09E"/>
      </w:r>
      <w:r w:rsidR="007A2EB7" w:rsidRPr="00373956">
        <w:rPr>
          <w:rFonts w:ascii="Times New Roman" w:eastAsia="Times New Roman" w:hAnsi="Times New Roman"/>
          <w:sz w:val="30"/>
          <w:szCs w:val="30"/>
        </w:rPr>
        <w:t>Cú pháp: int fclose(FILE *f) </w:t>
      </w:r>
    </w:p>
    <w:p w14:paraId="2784FC65" w14:textId="77777777" w:rsidR="007A2EB7" w:rsidRPr="00373956" w:rsidRDefault="007A2EB7" w:rsidP="00372EE6">
      <w:pPr>
        <w:shd w:val="clear" w:color="auto" w:fill="FFFFFF"/>
        <w:spacing w:before="120"/>
        <w:ind w:firstLine="0"/>
        <w:rPr>
          <w:rFonts w:ascii="Times New Roman" w:eastAsia="Times New Roman" w:hAnsi="Times New Roman"/>
          <w:sz w:val="30"/>
          <w:szCs w:val="30"/>
        </w:rPr>
      </w:pPr>
      <w:r w:rsidRPr="00373956">
        <w:rPr>
          <w:rFonts w:ascii="Times New Roman" w:eastAsia="Times New Roman" w:hAnsi="Times New Roman"/>
          <w:sz w:val="30"/>
          <w:szCs w:val="30"/>
        </w:rPr>
        <w:t>Trong đó f là con trỏ tập tin được mở bởi hàm fopen(). Giá trị trả về của hàm là 0 báo rằng việc đóng tập tin thành công. Hàm trả về EOF nếu có xuất hiện lỗi.</w:t>
      </w:r>
    </w:p>
    <w:p w14:paraId="33D37281" w14:textId="77777777" w:rsidR="007A2EB7" w:rsidRPr="00373956" w:rsidRDefault="007A2EB7" w:rsidP="00372EE6">
      <w:pPr>
        <w:shd w:val="clear" w:color="auto" w:fill="FFFFFF"/>
        <w:spacing w:before="120"/>
        <w:ind w:firstLine="0"/>
        <w:jc w:val="left"/>
        <w:rPr>
          <w:rFonts w:ascii="Times New Roman" w:eastAsia="Times New Roman" w:hAnsi="Times New Roman"/>
          <w:sz w:val="30"/>
          <w:szCs w:val="30"/>
        </w:rPr>
      </w:pPr>
      <w:r w:rsidRPr="00373956">
        <w:rPr>
          <w:rFonts w:ascii="Times New Roman" w:eastAsia="Times New Roman" w:hAnsi="Times New Roman"/>
          <w:sz w:val="30"/>
          <w:szCs w:val="30"/>
        </w:rPr>
        <w:t>Ngoài ra, ta còn có thể sử dụng hàm fcloseall() để đóng tất cả các tập tin lại.</w:t>
      </w:r>
    </w:p>
    <w:p w14:paraId="51DC8119" w14:textId="77777777" w:rsidR="007A2EB7" w:rsidRPr="00373956" w:rsidRDefault="007A2EB7" w:rsidP="007A2EB7">
      <w:pPr>
        <w:shd w:val="clear" w:color="auto" w:fill="FFFFFF"/>
        <w:spacing w:before="120"/>
        <w:ind w:firstLine="0"/>
        <w:jc w:val="left"/>
        <w:rPr>
          <w:rFonts w:ascii="Times New Roman" w:eastAsia="Times New Roman" w:hAnsi="Times New Roman"/>
          <w:sz w:val="30"/>
          <w:szCs w:val="30"/>
        </w:rPr>
      </w:pPr>
      <w:r w:rsidRPr="00373956">
        <w:rPr>
          <w:rFonts w:ascii="Times New Roman" w:eastAsia="Times New Roman" w:hAnsi="Times New Roman"/>
          <w:sz w:val="30"/>
          <w:szCs w:val="30"/>
        </w:rPr>
        <w:sym w:font="Wingdings" w:char="F09E"/>
      </w:r>
      <w:r w:rsidRPr="00373956">
        <w:rPr>
          <w:rFonts w:ascii="Times New Roman" w:eastAsia="Times New Roman" w:hAnsi="Times New Roman"/>
          <w:sz w:val="30"/>
          <w:szCs w:val="30"/>
        </w:rPr>
        <w:t>Cú pháp: int fcloseall() </w:t>
      </w:r>
    </w:p>
    <w:p w14:paraId="13518BCE" w14:textId="3FB7E717" w:rsidR="007A2EB7" w:rsidRPr="00373956" w:rsidRDefault="007A2EB7" w:rsidP="007A2EB7">
      <w:pPr>
        <w:shd w:val="clear" w:color="auto" w:fill="FFFFFF"/>
        <w:spacing w:before="120"/>
        <w:ind w:firstLine="0"/>
        <w:jc w:val="left"/>
        <w:rPr>
          <w:rFonts w:ascii="Times New Roman" w:eastAsia="Times New Roman" w:hAnsi="Times New Roman"/>
          <w:sz w:val="30"/>
          <w:szCs w:val="30"/>
        </w:rPr>
      </w:pPr>
      <w:r w:rsidRPr="00373956">
        <w:rPr>
          <w:rFonts w:ascii="Times New Roman" w:eastAsia="Times New Roman" w:hAnsi="Times New Roman"/>
          <w:sz w:val="30"/>
          <w:szCs w:val="30"/>
        </w:rPr>
        <w:t>Kết quả trả về của hàm là tổng số các tập tin được đóng lại. Nếu không thành công, kết quả trả về là EOF.</w:t>
      </w:r>
    </w:p>
    <w:p w14:paraId="27F55FA8" w14:textId="77777777" w:rsidR="00CD392C" w:rsidRPr="00E66697" w:rsidRDefault="00CD392C" w:rsidP="00CD392C">
      <w:pPr>
        <w:pStyle w:val="NormalWeb"/>
        <w:rPr>
          <w:color w:val="000000"/>
          <w:sz w:val="36"/>
          <w:szCs w:val="36"/>
        </w:rPr>
      </w:pPr>
      <w:r w:rsidRPr="00E66697">
        <w:rPr>
          <w:b/>
          <w:color w:val="000000"/>
          <w:sz w:val="36"/>
          <w:szCs w:val="36"/>
          <w:u w:val="single"/>
        </w:rPr>
        <w:t>1 Tệp đĩa và I / O khác</w:t>
      </w:r>
      <w:r w:rsidRPr="00E66697">
        <w:rPr>
          <w:color w:val="000000"/>
          <w:sz w:val="36"/>
          <w:szCs w:val="36"/>
        </w:rPr>
        <w:t>.</w:t>
      </w:r>
    </w:p>
    <w:p w14:paraId="0B638647" w14:textId="77777777" w:rsidR="00CD392C" w:rsidRPr="00373956" w:rsidRDefault="00CD392C" w:rsidP="00CD392C">
      <w:pPr>
        <w:pStyle w:val="NormalWeb"/>
        <w:ind w:firstLine="397"/>
        <w:rPr>
          <w:color w:val="000000"/>
          <w:sz w:val="30"/>
          <w:szCs w:val="30"/>
        </w:rPr>
      </w:pPr>
      <w:r w:rsidRPr="00373956">
        <w:rPr>
          <w:color w:val="000000"/>
          <w:sz w:val="30"/>
          <w:szCs w:val="30"/>
        </w:rPr>
        <w:t xml:space="preserve">Nếu không có tệp, chương trình của bạn không thể làm gì. Nó sẽ không có đầu vào, không thểcung cấp đầu ra và không thể lưu kết quả của bất kỳ tính toán nào của nó. May mắn thay, ANSI C cung cấp một bộ sưu tập tuyệt vời các chức năng I / O của tệp. Bạn có thể ghi vào một tệp trong một cách không được định dạng (máy có thể đọc được) hoặc chương trình của bạn có thể ghi </w:t>
      </w:r>
      <w:r w:rsidRPr="00373956">
        <w:rPr>
          <w:color w:val="000000"/>
          <w:sz w:val="30"/>
          <w:szCs w:val="30"/>
        </w:rPr>
        <w:lastRenderedPageBreak/>
        <w:t>vào một tệp trong một được định dạng (mọi người có thể đọc được) theo cách. Chương này đề cập đến tất cả các loại I / O: đến và đi từ tệp, bảng điều khiển và các thiết bị khác. Bạn học tất cả (ít nhất là tôi hy vọng tất cả) mà bạn sẽ cần để phát triển I / O các phần của chương trình của bạn. Phần đầu tiên của chương này đề cập đến các tệp đĩa. Các phần thứ hai bao gồm I / O bảng điều khiển và I / O cổng trực tiếp, bao gồm I / O đến các cổng máy in và các cổng thông tin liên lạc. Phần lớn cổng I / O trực tiếp phụ thuộc vào phần cứng; các thảo luận áp dụng cho hệ thống dựa trên PC.</w:t>
      </w:r>
    </w:p>
    <w:p w14:paraId="042307E5" w14:textId="77777777" w:rsidR="00CD392C" w:rsidRPr="00373956" w:rsidRDefault="00CD392C" w:rsidP="00CD392C">
      <w:pPr>
        <w:pStyle w:val="NormalWeb"/>
        <w:numPr>
          <w:ilvl w:val="0"/>
          <w:numId w:val="15"/>
        </w:numPr>
        <w:jc w:val="left"/>
        <w:rPr>
          <w:b/>
          <w:color w:val="000000"/>
          <w:sz w:val="30"/>
          <w:szCs w:val="30"/>
          <w:u w:val="single"/>
        </w:rPr>
      </w:pPr>
      <w:r w:rsidRPr="00373956">
        <w:rPr>
          <w:b/>
          <w:color w:val="000000"/>
          <w:sz w:val="30"/>
          <w:szCs w:val="30"/>
          <w:u w:val="single"/>
        </w:rPr>
        <w:t>Khái niệm cơ bản về tệp I / O</w:t>
      </w:r>
    </w:p>
    <w:p w14:paraId="4EF29536" w14:textId="77777777" w:rsidR="00CD392C" w:rsidRPr="00373956" w:rsidRDefault="00CD392C" w:rsidP="00CD392C">
      <w:pPr>
        <w:pStyle w:val="NormalWeb"/>
        <w:ind w:left="757" w:firstLine="397"/>
        <w:rPr>
          <w:color w:val="000000"/>
          <w:sz w:val="30"/>
          <w:szCs w:val="30"/>
        </w:rPr>
      </w:pPr>
      <w:r w:rsidRPr="00373956">
        <w:rPr>
          <w:color w:val="000000"/>
          <w:sz w:val="30"/>
          <w:szCs w:val="30"/>
        </w:rPr>
        <w:t>Phần này không thảo luận về cách các tệp được sắp xếp, lưu trữ và quản lý trên ổ đĩa. Đó là một chủ đề cho một cuốn sách về hệ điều hành, không phải một cuốn sách về lập trình C. Phần này bao gồm cách sử dụng tệp. Phần quan trọng nhất của hầu hết các chương trình là khả năng lưu kết quả hoặc dữ liệu họ sử dụng (chẳng hạn như cơ sở dữ liệu) vào tệp đĩa. Tất cả các tệp đĩa chia sẻ mọi thứ trong com-mon. (Một lần nữa, cuộc thảo luận này chỉ giới hạn trong hệ điều hành DOS của PC.)</w:t>
      </w:r>
    </w:p>
    <w:p w14:paraId="4B531B39" w14:textId="77777777" w:rsidR="00CD392C" w:rsidRPr="00373956" w:rsidRDefault="00CD392C" w:rsidP="00CD392C">
      <w:pPr>
        <w:pStyle w:val="NormalWeb"/>
        <w:ind w:left="397" w:firstLine="397"/>
        <w:rPr>
          <w:color w:val="000000"/>
          <w:sz w:val="30"/>
          <w:szCs w:val="30"/>
        </w:rPr>
      </w:pPr>
      <w:r w:rsidRPr="00373956">
        <w:rPr>
          <w:color w:val="000000"/>
          <w:sz w:val="30"/>
          <w:szCs w:val="30"/>
        </w:rPr>
        <w:t xml:space="preserve">  Tất cả các tệp đều có tên. Định dạng cho tên tệp đĩa là tám ký tự cho tên và ba ký tự cho phần mở rộng. Việc lựa chọn tên tệp vàtiện ích mở rộng thường được để lại cho người dùng, ngoại trừ các tệp mà các ứng dụng khác sử dụng. Nhiều ứng dụng đề xuất một tiện ích mở rộng (một số yêu cầu nó), nhưng ít chương trình đặt hạn chế về tên.</w:t>
      </w:r>
    </w:p>
    <w:p w14:paraId="4E48350B" w14:textId="77777777" w:rsidR="00CD392C" w:rsidRPr="00373956" w:rsidRDefault="00CD392C" w:rsidP="00CD392C">
      <w:pPr>
        <w:pStyle w:val="NormalWeb"/>
        <w:ind w:left="397" w:firstLine="397"/>
        <w:rPr>
          <w:color w:val="000000"/>
          <w:sz w:val="30"/>
          <w:szCs w:val="30"/>
        </w:rPr>
      </w:pPr>
      <w:r w:rsidRPr="00373956">
        <w:rPr>
          <w:color w:val="000000"/>
          <w:sz w:val="30"/>
          <w:szCs w:val="30"/>
        </w:rPr>
        <w:t>Tất cả các tệp đều có ngày và giờ tạo, được lưu trong tem thời gian. Các dấu thời gian được cập nhật mỗi khi bạn lưu các thay đổi vào tệp, do đó, nó sẽ đóng vai trò là một tệpdấu thời gian sửa đổi.</w:t>
      </w:r>
    </w:p>
    <w:p w14:paraId="4327D0F2" w14:textId="77777777" w:rsidR="00CD392C" w:rsidRPr="00373956" w:rsidRDefault="00CD392C" w:rsidP="00CD392C">
      <w:pPr>
        <w:pStyle w:val="NormalWeb"/>
        <w:ind w:firstLine="397"/>
        <w:rPr>
          <w:color w:val="000000"/>
          <w:sz w:val="30"/>
          <w:szCs w:val="30"/>
        </w:rPr>
      </w:pPr>
      <w:r w:rsidRPr="00373956">
        <w:rPr>
          <w:color w:val="000000"/>
          <w:sz w:val="30"/>
          <w:szCs w:val="30"/>
        </w:rPr>
        <w:t xml:space="preserve">       Tất cả các tệp đều có độ dài. Độ dài này nằm trong cấu trúc của hệ điều hành được lưu chomỗi tệp. Khi một tệp chỉ bao gồm văn bản, nó cũng có thể chứa một điểm đánh dấu EOF (cuối tệp), trong DOS là 0x1A (Ctrl-Z).</w:t>
      </w:r>
    </w:p>
    <w:p w14:paraId="6987A79B" w14:textId="77777777" w:rsidR="00CD392C" w:rsidRPr="00373956" w:rsidRDefault="00CD392C" w:rsidP="00CD392C">
      <w:pPr>
        <w:pStyle w:val="NormalWeb"/>
        <w:rPr>
          <w:color w:val="000000"/>
          <w:sz w:val="30"/>
          <w:szCs w:val="30"/>
        </w:rPr>
      </w:pPr>
      <w:r w:rsidRPr="00373956">
        <w:rPr>
          <w:color w:val="000000"/>
          <w:sz w:val="30"/>
          <w:szCs w:val="30"/>
        </w:rPr>
        <w:t>Tất cả các tệp cũng có các thuộc tính, như sau:</w:t>
      </w:r>
    </w:p>
    <w:p w14:paraId="1435E165" w14:textId="77777777" w:rsidR="00CD392C" w:rsidRPr="00373956" w:rsidRDefault="00CD392C" w:rsidP="00CD392C">
      <w:pPr>
        <w:pStyle w:val="NormalWeb"/>
        <w:ind w:left="397"/>
        <w:rPr>
          <w:color w:val="000000"/>
          <w:sz w:val="30"/>
          <w:szCs w:val="30"/>
        </w:rPr>
      </w:pPr>
      <w:r w:rsidRPr="00373956">
        <w:rPr>
          <w:color w:val="000000"/>
          <w:sz w:val="30"/>
          <w:szCs w:val="30"/>
        </w:rPr>
        <w:t>Bình thường: không có thuộc tính đặc biệt nào được đặt cho tệp.</w:t>
      </w:r>
    </w:p>
    <w:p w14:paraId="72148B5F" w14:textId="77777777" w:rsidR="00CD392C" w:rsidRPr="00373956" w:rsidRDefault="00CD392C" w:rsidP="00CD392C">
      <w:pPr>
        <w:pStyle w:val="NormalWeb"/>
        <w:ind w:left="397"/>
        <w:rPr>
          <w:color w:val="000000"/>
          <w:sz w:val="30"/>
          <w:szCs w:val="30"/>
        </w:rPr>
      </w:pPr>
      <w:r w:rsidRPr="00373956">
        <w:rPr>
          <w:color w:val="000000"/>
          <w:sz w:val="30"/>
          <w:szCs w:val="30"/>
        </w:rPr>
        <w:t>Thư mục Tệp: là một thư mục. Thuộc tính thư mục có thể được sử dụng vớithuộc tính ẩn.</w:t>
      </w:r>
    </w:p>
    <w:p w14:paraId="1933B7BF" w14:textId="77777777" w:rsidR="00CD392C" w:rsidRPr="00373956" w:rsidRDefault="00CD392C" w:rsidP="00CD392C">
      <w:pPr>
        <w:pStyle w:val="NormalWeb"/>
        <w:ind w:left="397"/>
        <w:rPr>
          <w:color w:val="000000"/>
          <w:sz w:val="30"/>
          <w:szCs w:val="30"/>
        </w:rPr>
      </w:pPr>
      <w:r w:rsidRPr="00373956">
        <w:rPr>
          <w:color w:val="000000"/>
          <w:sz w:val="30"/>
          <w:szCs w:val="30"/>
        </w:rPr>
        <w:t>Ẩn: tên của tệp không được hiển thị khi bạn phát hành DIR com-bắt buộc không có tùy chọn / A: H.</w:t>
      </w:r>
    </w:p>
    <w:p w14:paraId="701CD427" w14:textId="77777777" w:rsidR="00CD392C" w:rsidRPr="00373956" w:rsidRDefault="00CD392C" w:rsidP="00CD392C">
      <w:pPr>
        <w:pStyle w:val="NormalWeb"/>
        <w:ind w:left="397"/>
        <w:rPr>
          <w:color w:val="000000"/>
          <w:sz w:val="30"/>
          <w:szCs w:val="30"/>
        </w:rPr>
      </w:pPr>
      <w:r w:rsidRPr="00373956">
        <w:rPr>
          <w:color w:val="000000"/>
          <w:sz w:val="30"/>
          <w:szCs w:val="30"/>
        </w:rPr>
        <w:lastRenderedPageBreak/>
        <w:t>Hệ thống Tệp: chỉ được sử dụng bởi hệ điều hành. Nói chung, chỉhai tệp thuộc hệ điều hành có hệ thốngthuộc tính.</w:t>
      </w:r>
    </w:p>
    <w:p w14:paraId="1D03DE19" w14:textId="77777777" w:rsidR="00CD392C" w:rsidRPr="00373956" w:rsidRDefault="00CD392C" w:rsidP="00CD392C">
      <w:pPr>
        <w:pStyle w:val="NormalWeb"/>
        <w:ind w:left="397"/>
        <w:rPr>
          <w:color w:val="000000"/>
          <w:sz w:val="30"/>
          <w:szCs w:val="30"/>
        </w:rPr>
      </w:pPr>
      <w:r w:rsidRPr="00373956">
        <w:rPr>
          <w:color w:val="000000"/>
          <w:sz w:val="30"/>
          <w:szCs w:val="30"/>
        </w:rPr>
        <w:t>Chỉ đọc Tập tin:chỉ có thể được đọc, không được ghi hoặc bị xóa.</w:t>
      </w:r>
    </w:p>
    <w:p w14:paraId="386C175C" w14:textId="77777777" w:rsidR="00CD392C" w:rsidRPr="00373956" w:rsidRDefault="00CD392C" w:rsidP="00CD392C">
      <w:pPr>
        <w:pStyle w:val="NormalWeb"/>
        <w:rPr>
          <w:color w:val="000000"/>
          <w:sz w:val="30"/>
          <w:szCs w:val="30"/>
        </w:rPr>
      </w:pPr>
      <w:r w:rsidRPr="00373956">
        <w:rPr>
          <w:color w:val="000000"/>
          <w:sz w:val="30"/>
          <w:szCs w:val="30"/>
        </w:rPr>
        <w:t>Lưu trữ Tệp: chưa được sao lưu kể từ lần thay đổi cuối cùng.BACKUP và XCOPY có thể sử dụng và thay đổi thuộc tính lưu trữ.</w:t>
      </w:r>
    </w:p>
    <w:p w14:paraId="25C8F9B1" w14:textId="77777777" w:rsidR="00CD392C" w:rsidRPr="00373956" w:rsidRDefault="00CD392C" w:rsidP="00CD392C">
      <w:pPr>
        <w:pStyle w:val="NormalWeb"/>
        <w:ind w:left="397" w:firstLine="397"/>
        <w:rPr>
          <w:color w:val="000000"/>
          <w:sz w:val="30"/>
          <w:szCs w:val="30"/>
        </w:rPr>
      </w:pPr>
      <w:r w:rsidRPr="00373956">
        <w:rPr>
          <w:color w:val="000000"/>
          <w:sz w:val="30"/>
          <w:szCs w:val="30"/>
        </w:rPr>
        <w:t>Bạn có thể chỉ định thuộc tính chỉ đọc khi tạo tệp. Tất cả các phụ tùng khác-butes phải được đặt (hoặc xóa) bằng lệnh DOS ATTRIB. Bạn sử dụng hệ thống ()chức năng gọi lệnh ATTRIB từ các ứng dụng DOS.Khi một tệp được mở, chương trình thường phải chỉ định tên tệp và chế độ: đọc, ghi hoặc cả đọc và ghi. Nếu tệp đang được tạo, chương trình cũng có thể chỉ định liệu tệp sẽ chỉ được đọc sau khi nó được tạo.</w:t>
      </w:r>
    </w:p>
    <w:p w14:paraId="2A1FC9E7" w14:textId="77777777" w:rsidR="00CD392C" w:rsidRPr="00373956" w:rsidRDefault="00CD392C" w:rsidP="00CD392C">
      <w:pPr>
        <w:pStyle w:val="NormalWeb"/>
        <w:ind w:left="397" w:firstLine="397"/>
        <w:rPr>
          <w:color w:val="000000"/>
          <w:sz w:val="30"/>
          <w:szCs w:val="30"/>
        </w:rPr>
      </w:pPr>
      <w:r w:rsidRPr="00373956">
        <w:rPr>
          <w:color w:val="000000"/>
          <w:sz w:val="30"/>
          <w:szCs w:val="30"/>
        </w:rPr>
        <w:t>Các hàm đang mở trả về một mã định danh là một trình xử lý tệp hoặc một con trỏ đến đã mở tệp. Bạn sử dụng mã định danh này khi bạn gọi các hàm đọc và ghi. Khi nàochương trình đã kết thúc với tệp, tệp sẽ được đóng lại hoặc nếu đó là tệp tạm thờitệp công việc đã bị xóa.</w:t>
      </w:r>
    </w:p>
    <w:p w14:paraId="20916B27" w14:textId="77777777" w:rsidR="00CD392C" w:rsidRPr="00E66697" w:rsidRDefault="00CD392C" w:rsidP="00CD392C">
      <w:pPr>
        <w:pStyle w:val="NormalWeb"/>
        <w:numPr>
          <w:ilvl w:val="0"/>
          <w:numId w:val="15"/>
        </w:numPr>
        <w:jc w:val="left"/>
        <w:rPr>
          <w:b/>
          <w:color w:val="000000"/>
          <w:sz w:val="36"/>
          <w:szCs w:val="36"/>
          <w:u w:val="single"/>
        </w:rPr>
      </w:pPr>
      <w:r w:rsidRPr="00E66697">
        <w:rPr>
          <w:b/>
          <w:color w:val="000000"/>
          <w:sz w:val="36"/>
          <w:szCs w:val="36"/>
          <w:u w:val="single"/>
        </w:rPr>
        <w:t>Tệp văn bản và tệp nhị phân</w:t>
      </w:r>
    </w:p>
    <w:p w14:paraId="05C86E8B" w14:textId="77777777" w:rsidR="00CD392C" w:rsidRPr="007E3B90" w:rsidRDefault="00CD392C" w:rsidP="00CD392C">
      <w:pPr>
        <w:pStyle w:val="NormalWeb"/>
        <w:ind w:firstLine="397"/>
        <w:rPr>
          <w:color w:val="000000"/>
          <w:sz w:val="30"/>
          <w:szCs w:val="30"/>
        </w:rPr>
      </w:pPr>
      <w:r w:rsidRPr="007E3B90">
        <w:rPr>
          <w:color w:val="000000"/>
          <w:sz w:val="30"/>
          <w:szCs w:val="30"/>
        </w:rPr>
        <w:t>Nếu một tệp văn bản được hiển thị trên màn hình, nó có thể đọc được. Nó không nên chứa bất kỳ điều gì đặc biệt các ký tự khác với tab và dòng mới và thường được định dạng để cung cấp thông tin cho người dùng một cách có tổ chức. Tuy nhiên, chương trình, mặc dù các tệp hoàn toàn có thể đọc được (và thậm chí có thể có thể hiểu được). Một tệp nhị phân có thể chứa bất kỳ dữ liệu nào, bao gồm cả tệp đại diện bên trong-tation của số, ký tự điều khiển đặc biệt.</w:t>
      </w:r>
    </w:p>
    <w:p w14:paraId="754586E3" w14:textId="77777777" w:rsidR="00CD392C" w:rsidRPr="007E3B90" w:rsidRDefault="00CD392C" w:rsidP="00CD392C">
      <w:pPr>
        <w:pStyle w:val="NormalWeb"/>
        <w:ind w:firstLine="397"/>
        <w:rPr>
          <w:color w:val="000000"/>
          <w:sz w:val="30"/>
          <w:szCs w:val="30"/>
        </w:rPr>
      </w:pPr>
      <w:r w:rsidRPr="007E3B90">
        <w:rPr>
          <w:color w:val="000000"/>
          <w:sz w:val="30"/>
          <w:szCs w:val="30"/>
        </w:rPr>
        <w:t xml:space="preserve">Sự cố phát sinh khi bạn sử dụng tệp văn bản, ngôn ngữ C và giao diện của C đểDOS. C chỉ định một ký tự (được gọi là ký tự dòng mới) để biểu thị sự kết thúc củamột dòng. DOS sử dụng hai ký tự (một ký tự dòng mới theo sau là ký tự xuống dòngký tự) để biểu thị sự kết thúc của một dòng. Mỗi là một ký tự điều khiển, và như vậy, phải được chỉ định bằng cách sử dụng chuỗi thoát ANSI C, bắt đầu bằng ký tự gạch chéo ngược. Để chỉ định một dòng mới, bạn sử dụng chuỗi ký tự \ n. Khi C gặpký tự dòng mới trong một chuỗi được xuất ra DOS (thành tệp hoặc trên màn hình),C chuyển đổi nó thành chuỗi hai ký tự mà DOS mong đợi (một dòng mới theo sau làdấu xuống dòng). Khi đầu vào được đọc, C làm ngược lại, chuyển đổi dòng mớivà cặp ký tự xuống dòng thành một ký tự dòng mới. Điều này tạo ramột vấn đề nhỏ. Khi chương trình đọc một số lượng cụ thể byte trong tệp chế độ văn bản, mỗi </w:t>
      </w:r>
      <w:r w:rsidRPr="007E3B90">
        <w:rPr>
          <w:color w:val="000000"/>
          <w:sz w:val="30"/>
          <w:szCs w:val="30"/>
        </w:rPr>
        <w:lastRenderedPageBreak/>
        <w:t>khi gặp phải cặp dòng mới và ký tự xuống dòng-ed, số lượng ký tự chỉ tăng lên 1 (chỉ một ký tự dòng mới làtính). Nếu chương trình của bạn đọc chuỗi từ một tệp, như thể hiện trong Hình 9.1, chuỗichỉ dài 29 ký tự, không phải 31 ký tự được lưu trữ trong tệp.</w:t>
      </w:r>
    </w:p>
    <w:p w14:paraId="07549BBE" w14:textId="77777777" w:rsidR="00CD392C" w:rsidRPr="007E3B90" w:rsidRDefault="00CD392C" w:rsidP="00CD392C">
      <w:pPr>
        <w:pStyle w:val="NormalWeb"/>
        <w:ind w:firstLine="397"/>
        <w:rPr>
          <w:color w:val="000000"/>
          <w:sz w:val="30"/>
          <w:szCs w:val="30"/>
        </w:rPr>
      </w:pPr>
      <w:r w:rsidRPr="007E3B90">
        <w:rPr>
          <w:color w:val="000000"/>
          <w:sz w:val="30"/>
          <w:szCs w:val="30"/>
        </w:rPr>
        <w:t>Vấn đề nảy sinh khi chương trình phải đi (tìm kiếm) đến một nơi cụ thể trong tập tin. Bạn không thể giả định có bao nhiêu ký tự (hoặc byte) giữa một điểm đã cho và điểm mong muốn. Nếu bạn đã viết một tệp chứa năm chuỗi khác nhau, mỗi chuỗi dài 50 ký tự (và chứa một số ký tự dòng mới không xác định), chẳng hạn như không nhận được đầu của chuỗi thứ tư, bằng cách tìm kiếm ký tự số 150.</w:t>
      </w:r>
    </w:p>
    <w:p w14:paraId="53E78371" w14:textId="77777777" w:rsidR="00CD392C" w:rsidRPr="007E3B90" w:rsidRDefault="00CD392C" w:rsidP="00CD392C">
      <w:pPr>
        <w:pStyle w:val="NormalWeb"/>
        <w:ind w:firstLine="397"/>
        <w:rPr>
          <w:color w:val="000000"/>
          <w:sz w:val="30"/>
          <w:szCs w:val="30"/>
        </w:rPr>
      </w:pPr>
      <w:r w:rsidRPr="007E3B90">
        <w:rPr>
          <w:color w:val="000000"/>
          <w:sz w:val="30"/>
          <w:szCs w:val="30"/>
        </w:rPr>
        <w:t>Để tìm kiếm thành công trong tệp văn bản, bạn phải tạo chỉ mục cho mỗi chuỗi (hoặcghi lại). Chỉ mục này được gán giá trị bằng cách sử dụng một trong các hàm trả vềvị trí hiện tại trong tệp, chẳng hạn như ftell () hoặc fgetpos (). Các hàm này trả về giá trị chính xác vị trí của một đối tượng dữ liệu nhất định, có tính đến việc chuyển đổi ký tự dòng đến một dòng mới và cặp ký tự xuống dòng. Bạn phải lưu chỉ mục này để có thể truy cập các chuỗi một cách ngẫu nhiên. Al- duy nhất điều quan trọng để lưu một chỉ mục là đọc tệp văn bản một cách tuần tự, điều này có thể không có thể chấp nhận được dựa trên các cân nhắc về hiệu suất. Chương trình TEXTFILE.C, được hiển thị trong Liệt kê 9.1, cho thấy các hiệu ứng của văn bản.</w:t>
      </w:r>
    </w:p>
    <w:p w14:paraId="0D293C4B" w14:textId="77777777" w:rsidR="00CD392C" w:rsidRPr="007E3B90" w:rsidRDefault="00CD392C" w:rsidP="007A2EB7">
      <w:pPr>
        <w:shd w:val="clear" w:color="auto" w:fill="FFFFFF"/>
        <w:spacing w:before="120"/>
        <w:ind w:firstLine="0"/>
        <w:jc w:val="left"/>
        <w:rPr>
          <w:rFonts w:ascii="Times New Roman" w:eastAsia="Times New Roman" w:hAnsi="Times New Roman"/>
          <w:sz w:val="30"/>
          <w:szCs w:val="30"/>
        </w:rPr>
      </w:pPr>
    </w:p>
    <w:p w14:paraId="3A6D0AA5" w14:textId="62F1A7F6" w:rsidR="007A2EB7" w:rsidRPr="00E66697" w:rsidRDefault="007A2EB7" w:rsidP="007A2EB7">
      <w:pPr>
        <w:pStyle w:val="ListParagraph"/>
        <w:numPr>
          <w:ilvl w:val="0"/>
          <w:numId w:val="7"/>
        </w:numPr>
        <w:spacing w:before="120"/>
        <w:ind w:left="357" w:right="45" w:hanging="357"/>
        <w:jc w:val="left"/>
        <w:outlineLvl w:val="1"/>
        <w:rPr>
          <w:rFonts w:ascii="Times New Roman" w:eastAsia="Times New Roman" w:hAnsi="Times New Roman"/>
          <w:b/>
          <w:spacing w:val="-15"/>
          <w:sz w:val="36"/>
          <w:szCs w:val="36"/>
        </w:rPr>
      </w:pPr>
      <w:r w:rsidRPr="00E66697">
        <w:rPr>
          <w:rFonts w:ascii="Times New Roman" w:eastAsia="Times New Roman" w:hAnsi="Times New Roman"/>
          <w:b/>
          <w:spacing w:val="-15"/>
          <w:sz w:val="36"/>
          <w:szCs w:val="36"/>
        </w:rPr>
        <w:t>Cấu</w:t>
      </w:r>
      <w:r w:rsidR="007E3B90">
        <w:rPr>
          <w:rFonts w:ascii="Times New Roman" w:eastAsia="Times New Roman" w:hAnsi="Times New Roman"/>
          <w:b/>
          <w:spacing w:val="-15"/>
          <w:sz w:val="36"/>
          <w:szCs w:val="36"/>
        </w:rPr>
        <w:t xml:space="preserve"> </w:t>
      </w:r>
      <w:r w:rsidRPr="00E66697">
        <w:rPr>
          <w:rFonts w:ascii="Times New Roman" w:eastAsia="Times New Roman" w:hAnsi="Times New Roman"/>
          <w:b/>
          <w:spacing w:val="-15"/>
          <w:sz w:val="36"/>
          <w:szCs w:val="36"/>
        </w:rPr>
        <w:t>trúc liên kết đơn.</w:t>
      </w:r>
    </w:p>
    <w:p w14:paraId="043E2740" w14:textId="77777777" w:rsidR="007A2EB7" w:rsidRPr="00E66697" w:rsidRDefault="007A2EB7" w:rsidP="007A2EB7">
      <w:pPr>
        <w:pStyle w:val="ListParagraph"/>
        <w:numPr>
          <w:ilvl w:val="1"/>
          <w:numId w:val="10"/>
        </w:numPr>
        <w:spacing w:before="120"/>
        <w:ind w:left="1434" w:right="45" w:hanging="357"/>
        <w:jc w:val="left"/>
        <w:outlineLvl w:val="1"/>
        <w:rPr>
          <w:rFonts w:ascii="Times New Roman" w:eastAsia="Times New Roman" w:hAnsi="Times New Roman"/>
          <w:b/>
          <w:color w:val="000000"/>
          <w:spacing w:val="-15"/>
          <w:sz w:val="36"/>
          <w:szCs w:val="36"/>
        </w:rPr>
      </w:pPr>
      <w:r w:rsidRPr="00E66697">
        <w:rPr>
          <w:rFonts w:ascii="Times New Roman" w:eastAsia="Times New Roman" w:hAnsi="Times New Roman"/>
          <w:b/>
          <w:color w:val="000000"/>
          <w:spacing w:val="-15"/>
          <w:sz w:val="36"/>
          <w:szCs w:val="36"/>
        </w:rPr>
        <w:t>Khái niệm</w:t>
      </w:r>
    </w:p>
    <w:p w14:paraId="5F74646A" w14:textId="59E28ABF" w:rsidR="007A2EB7" w:rsidRPr="007E3B90" w:rsidRDefault="007A2EB7" w:rsidP="007A2EB7">
      <w:pPr>
        <w:pStyle w:val="ListParagraph"/>
        <w:spacing w:before="120"/>
        <w:ind w:left="142" w:right="48" w:firstLine="0"/>
        <w:jc w:val="left"/>
        <w:outlineLvl w:val="1"/>
        <w:rPr>
          <w:rFonts w:ascii="Times New Roman" w:eastAsia="Times New Roman" w:hAnsi="Times New Roman"/>
          <w:b/>
          <w:spacing w:val="-15"/>
          <w:sz w:val="30"/>
          <w:szCs w:val="30"/>
        </w:rPr>
      </w:pPr>
      <w:r w:rsidRPr="007E3B90">
        <w:rPr>
          <w:rFonts w:ascii="Times New Roman" w:hAnsi="Times New Roman"/>
          <w:color w:val="222222"/>
          <w:sz w:val="30"/>
          <w:szCs w:val="30"/>
          <w:shd w:val="clear" w:color="auto" w:fill="FFFFFF"/>
        </w:rPr>
        <w:t>Cấu trúc liên kết đơn</w:t>
      </w:r>
      <w:r w:rsidR="007E3B90" w:rsidRPr="007E3B90">
        <w:rPr>
          <w:rFonts w:ascii="Times New Roman" w:hAnsi="Times New Roman"/>
          <w:color w:val="222222"/>
          <w:sz w:val="30"/>
          <w:szCs w:val="30"/>
          <w:shd w:val="clear" w:color="auto" w:fill="FFFFFF"/>
        </w:rPr>
        <w:t xml:space="preserve"> </w:t>
      </w:r>
      <w:r w:rsidRPr="007E3B90">
        <w:rPr>
          <w:rFonts w:ascii="Times New Roman" w:hAnsi="Times New Roman"/>
          <w:color w:val="222222"/>
          <w:sz w:val="30"/>
          <w:szCs w:val="30"/>
          <w:shd w:val="clear" w:color="auto" w:fill="FFFFFF"/>
        </w:rPr>
        <w:t>(single linked list) là một cấu trúc dữ liệu tuyến tính. Tuy nhiên khác với mảng (array), các phần tử của cấu trúc liên kết đơn không được lưu trữ tại các vị trí ô nhớ liền kề nhau, mà các phần tử của cấu trúc liên kết đơn sẽ được liên kết với nhau bằng cách sử dụng các con trỏ.</w:t>
      </w:r>
    </w:p>
    <w:p w14:paraId="0F3D301F" w14:textId="77777777" w:rsidR="007A2EB7" w:rsidRPr="00E66697" w:rsidRDefault="007A2EB7" w:rsidP="007A2EB7">
      <w:pPr>
        <w:pStyle w:val="ListParagraph"/>
        <w:numPr>
          <w:ilvl w:val="1"/>
          <w:numId w:val="10"/>
        </w:numPr>
        <w:spacing w:before="120"/>
        <w:ind w:right="48"/>
        <w:jc w:val="left"/>
        <w:outlineLvl w:val="1"/>
        <w:rPr>
          <w:rFonts w:ascii="Times New Roman" w:eastAsia="Times New Roman" w:hAnsi="Times New Roman"/>
          <w:b/>
          <w:spacing w:val="-15"/>
          <w:sz w:val="36"/>
          <w:szCs w:val="36"/>
        </w:rPr>
      </w:pPr>
      <w:r w:rsidRPr="00E66697">
        <w:rPr>
          <w:rFonts w:ascii="Times New Roman" w:eastAsia="Times New Roman" w:hAnsi="Times New Roman"/>
          <w:b/>
          <w:color w:val="000000"/>
          <w:spacing w:val="-15"/>
          <w:sz w:val="36"/>
          <w:szCs w:val="36"/>
        </w:rPr>
        <w:t>Ưu điểm</w:t>
      </w:r>
    </w:p>
    <w:p w14:paraId="396BC12C" w14:textId="77777777" w:rsidR="007A2EB7" w:rsidRPr="007E3B90" w:rsidRDefault="007A2EB7" w:rsidP="007A2EB7">
      <w:pPr>
        <w:shd w:val="clear" w:color="auto" w:fill="FFFFFF"/>
        <w:spacing w:before="120"/>
        <w:ind w:firstLine="0"/>
        <w:jc w:val="left"/>
        <w:rPr>
          <w:rFonts w:ascii="Times New Roman" w:eastAsia="Times New Roman" w:hAnsi="Times New Roman"/>
          <w:color w:val="222222"/>
          <w:sz w:val="30"/>
          <w:szCs w:val="30"/>
        </w:rPr>
      </w:pPr>
      <w:r w:rsidRPr="00E66697">
        <w:rPr>
          <w:rFonts w:ascii="Times New Roman" w:eastAsia="Times New Roman" w:hAnsi="Times New Roman"/>
          <w:color w:val="222222"/>
          <w:sz w:val="36"/>
          <w:szCs w:val="36"/>
        </w:rPr>
        <w:t xml:space="preserve">- </w:t>
      </w:r>
      <w:r w:rsidRPr="007E3B90">
        <w:rPr>
          <w:rFonts w:ascii="Times New Roman" w:eastAsia="Times New Roman" w:hAnsi="Times New Roman"/>
          <w:color w:val="222222"/>
          <w:sz w:val="30"/>
          <w:szCs w:val="30"/>
        </w:rPr>
        <w:t>Linked List có kích thước động</w:t>
      </w:r>
    </w:p>
    <w:p w14:paraId="75DE7964" w14:textId="77777777" w:rsidR="007A2EB7" w:rsidRPr="007E3B90" w:rsidRDefault="007A2EB7" w:rsidP="007A2EB7">
      <w:pPr>
        <w:shd w:val="clear" w:color="auto" w:fill="FFFFFF"/>
        <w:spacing w:before="120"/>
        <w:ind w:firstLine="0"/>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 Dễ dàng chèn thêm phần tử vào mảng, và xóa phần tử khỏi mảng.</w:t>
      </w:r>
    </w:p>
    <w:p w14:paraId="72E3EB4F" w14:textId="77777777" w:rsidR="007A2EB7" w:rsidRPr="00E66697" w:rsidRDefault="007A2EB7" w:rsidP="007A2EB7">
      <w:pPr>
        <w:pStyle w:val="ListParagraph"/>
        <w:numPr>
          <w:ilvl w:val="1"/>
          <w:numId w:val="10"/>
        </w:numPr>
        <w:spacing w:before="120"/>
        <w:ind w:right="48"/>
        <w:jc w:val="left"/>
        <w:outlineLvl w:val="1"/>
        <w:rPr>
          <w:rFonts w:ascii="Times New Roman" w:eastAsia="Times New Roman" w:hAnsi="Times New Roman"/>
          <w:b/>
          <w:spacing w:val="-15"/>
          <w:sz w:val="36"/>
          <w:szCs w:val="36"/>
        </w:rPr>
      </w:pPr>
      <w:r w:rsidRPr="00E66697">
        <w:rPr>
          <w:rFonts w:ascii="Times New Roman" w:eastAsia="Times New Roman" w:hAnsi="Times New Roman"/>
          <w:b/>
          <w:color w:val="000000"/>
          <w:spacing w:val="-15"/>
          <w:sz w:val="36"/>
          <w:szCs w:val="36"/>
        </w:rPr>
        <w:t>Nhược điểm</w:t>
      </w:r>
    </w:p>
    <w:p w14:paraId="2CC72AD0" w14:textId="77777777" w:rsidR="007A2EB7" w:rsidRPr="007E3B90" w:rsidRDefault="007A2EB7" w:rsidP="007A2EB7">
      <w:pPr>
        <w:shd w:val="clear" w:color="auto" w:fill="FFFFFF"/>
        <w:spacing w:before="120"/>
        <w:ind w:firstLine="0"/>
        <w:jc w:val="left"/>
        <w:rPr>
          <w:rFonts w:ascii="Times New Roman" w:eastAsia="Times New Roman" w:hAnsi="Times New Roman"/>
          <w:color w:val="222222"/>
          <w:sz w:val="30"/>
          <w:szCs w:val="30"/>
        </w:rPr>
      </w:pPr>
      <w:r w:rsidRPr="00E66697">
        <w:rPr>
          <w:rFonts w:ascii="Times New Roman" w:eastAsia="Times New Roman" w:hAnsi="Times New Roman"/>
          <w:color w:val="222222"/>
          <w:sz w:val="36"/>
          <w:szCs w:val="36"/>
        </w:rPr>
        <w:lastRenderedPageBreak/>
        <w:t xml:space="preserve">- </w:t>
      </w:r>
      <w:r w:rsidRPr="007E3B90">
        <w:rPr>
          <w:rFonts w:ascii="Times New Roman" w:eastAsia="Times New Roman" w:hAnsi="Times New Roman"/>
          <w:color w:val="222222"/>
          <w:sz w:val="30"/>
          <w:szCs w:val="30"/>
        </w:rPr>
        <w:t>Không thể thực hiện truy cập ngẫu nhiên (random access). Chúng ta phải truy cập đến các phần tử của cấu trúc liên kết đơn một cách tuần tự, bắt đầu từ nút đầu tiên. Vì vậy chúng ta sẽ không thể thực hiện tìm kiếm nhị phân với cấu trúc liên kết đơn một cách hiệu quả, đối với dạng cài đặt mặc định của nó.</w:t>
      </w:r>
    </w:p>
    <w:p w14:paraId="6FC243CD" w14:textId="77777777" w:rsidR="007A2EB7" w:rsidRPr="007E3B90" w:rsidRDefault="007A2EB7" w:rsidP="007A2EB7">
      <w:pPr>
        <w:shd w:val="clear" w:color="auto" w:fill="FFFFFF"/>
        <w:spacing w:before="120"/>
        <w:ind w:firstLine="0"/>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 Mỗi phần tử của cấu trúc đều chứa một con trỏ (pointer) và cần phải cấp phát bộ nhớ cho các con trỏ này.</w:t>
      </w:r>
    </w:p>
    <w:p w14:paraId="0AB0124D" w14:textId="77777777" w:rsidR="007A2EB7" w:rsidRPr="007E3B90" w:rsidRDefault="007A2EB7" w:rsidP="007A2EB7">
      <w:pPr>
        <w:shd w:val="clear" w:color="auto" w:fill="FFFFFF"/>
        <w:spacing w:before="120"/>
        <w:ind w:firstLine="0"/>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 Cấu trúc liên kết đơn không thân thiện với bộ nhớ cache. Bởi vì các phần tử trong mảng được bố trí nằm liền kề, liên tiếp nhau, nên chúng ta có thể dễ dàng truy cập đến các phần tử của mảng thông qua các vị trí tham chiếu được thể hiện bằng các chữ số, trong khi đó điều này là không thể đối với cấu trúc liên kết đơn.</w:t>
      </w:r>
    </w:p>
    <w:p w14:paraId="1FBACD25" w14:textId="77777777" w:rsidR="007A2EB7" w:rsidRPr="00E66697" w:rsidRDefault="007A2EB7" w:rsidP="007A2EB7">
      <w:pPr>
        <w:pStyle w:val="ListParagraph"/>
        <w:numPr>
          <w:ilvl w:val="1"/>
          <w:numId w:val="10"/>
        </w:numPr>
        <w:shd w:val="clear" w:color="auto" w:fill="FFFFFF"/>
        <w:spacing w:before="120"/>
        <w:jc w:val="left"/>
        <w:rPr>
          <w:rFonts w:ascii="Times New Roman" w:eastAsia="Times New Roman" w:hAnsi="Times New Roman"/>
          <w:b/>
          <w:color w:val="222222"/>
          <w:sz w:val="36"/>
          <w:szCs w:val="36"/>
        </w:rPr>
      </w:pPr>
      <w:r w:rsidRPr="00E66697">
        <w:rPr>
          <w:rFonts w:ascii="Times New Roman" w:eastAsia="Times New Roman" w:hAnsi="Times New Roman"/>
          <w:b/>
          <w:color w:val="000000"/>
          <w:sz w:val="36"/>
          <w:szCs w:val="36"/>
        </w:rPr>
        <w:t xml:space="preserve">Mô tả bằng code </w:t>
      </w:r>
    </w:p>
    <w:p w14:paraId="5C5CCE9E" w14:textId="77777777" w:rsidR="007A2EB7" w:rsidRPr="007E3B90" w:rsidRDefault="007A2EB7" w:rsidP="007E3B90">
      <w:pPr>
        <w:shd w:val="clear" w:color="auto" w:fill="FFFFFF"/>
        <w:spacing w:before="120"/>
        <w:ind w:firstLine="284"/>
        <w:jc w:val="left"/>
        <w:rPr>
          <w:rFonts w:ascii="Times New Roman" w:eastAsia="Times New Roman" w:hAnsi="Times New Roman"/>
          <w:color w:val="222222"/>
          <w:sz w:val="30"/>
          <w:szCs w:val="30"/>
        </w:rPr>
      </w:pPr>
      <w:r w:rsidRPr="00E66697">
        <w:rPr>
          <w:rFonts w:ascii="Times New Roman" w:eastAsia="Times New Roman" w:hAnsi="Times New Roman"/>
          <w:color w:val="222222"/>
          <w:sz w:val="36"/>
          <w:szCs w:val="36"/>
        </w:rPr>
        <w:t>-</w:t>
      </w:r>
      <w:r w:rsidRPr="007E3B90">
        <w:rPr>
          <w:rFonts w:ascii="Times New Roman" w:eastAsia="Times New Roman" w:hAnsi="Times New Roman"/>
          <w:color w:val="222222"/>
          <w:sz w:val="30"/>
          <w:szCs w:val="30"/>
        </w:rPr>
        <w:t>Một danh sách liên kết đơn sẽ được biểu diễn bởi một con trỏ (pointer) trỏ đến node đầu tiên của danh sách liên kết đơn đó. Node đầu tiên của nó được gọi là node head. Nếu Linked List là trống, giá trị của node head sẽ là NULL.</w:t>
      </w:r>
    </w:p>
    <w:p w14:paraId="6F6F7CDB" w14:textId="77777777" w:rsidR="007A2EB7" w:rsidRPr="007E3B90" w:rsidRDefault="007A2EB7" w:rsidP="007E3B90">
      <w:pPr>
        <w:shd w:val="clear" w:color="auto" w:fill="FFFFFF"/>
        <w:spacing w:before="120"/>
        <w:ind w:firstLine="284"/>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-Mỗi node ở bên trong một cấu trúc liên kết đơn sẽ bao gồm ít nhất hai thành phần sau:</w:t>
      </w:r>
    </w:p>
    <w:p w14:paraId="2315C842" w14:textId="77777777" w:rsidR="007A2EB7" w:rsidRPr="007E3B90" w:rsidRDefault="007A2EB7" w:rsidP="007E3B90">
      <w:pPr>
        <w:shd w:val="clear" w:color="auto" w:fill="FFFFFF"/>
        <w:spacing w:before="120"/>
        <w:ind w:firstLine="284"/>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 Data (dữ liệu, có thể là kiểu số, kiểu ký tự, …)</w:t>
      </w:r>
    </w:p>
    <w:p w14:paraId="15B058A2" w14:textId="77777777" w:rsidR="007A2EB7" w:rsidRPr="007E3B90" w:rsidRDefault="007A2EB7" w:rsidP="007E3B90">
      <w:pPr>
        <w:shd w:val="clear" w:color="auto" w:fill="FFFFFF"/>
        <w:spacing w:before="120"/>
        <w:ind w:firstLine="284"/>
        <w:jc w:val="left"/>
        <w:rPr>
          <w:rFonts w:ascii="Times New Roman" w:eastAsia="Times New Roman" w:hAnsi="Times New Roman"/>
          <w:color w:val="222222"/>
          <w:sz w:val="30"/>
          <w:szCs w:val="30"/>
        </w:rPr>
      </w:pPr>
      <w:r w:rsidRPr="007E3B90">
        <w:rPr>
          <w:rFonts w:ascii="Times New Roman" w:eastAsia="Times New Roman" w:hAnsi="Times New Roman"/>
          <w:color w:val="222222"/>
          <w:sz w:val="30"/>
          <w:szCs w:val="30"/>
        </w:rPr>
        <w:t>- Pointer (con trỏ) hoặc có thể hiểu là tham chiếu tới node tiếp theo trong cấu trúc liên kết đơn.</w:t>
      </w:r>
    </w:p>
    <w:p w14:paraId="2944EB5C" w14:textId="67D0BE9B" w:rsidR="007A2EB7" w:rsidRPr="00E66697" w:rsidRDefault="00A033C6" w:rsidP="00372EE6">
      <w:pPr>
        <w:shd w:val="clear" w:color="auto" w:fill="FFFFFF"/>
        <w:spacing w:after="390"/>
        <w:ind w:firstLine="0"/>
        <w:jc w:val="left"/>
        <w:rPr>
          <w:rFonts w:ascii="Times New Roman" w:hAnsi="Times New Roman"/>
          <w:color w:val="222222"/>
          <w:sz w:val="36"/>
          <w:szCs w:val="36"/>
          <w:shd w:val="clear" w:color="auto" w:fill="FFFFFF"/>
        </w:rPr>
      </w:pPr>
      <w:r w:rsidRPr="00E66697">
        <w:rPr>
          <w:rFonts w:ascii="Times New Roman" w:eastAsia="Times New Roman" w:hAnsi="Times New Roman"/>
          <w:noProof/>
          <w:color w:val="222222"/>
          <w:sz w:val="36"/>
          <w:szCs w:val="36"/>
        </w:rPr>
        <mc:AlternateContent>
          <mc:Choice Requires="wps">
            <w:drawing>
              <wp:anchor distT="0" distB="0" distL="114300" distR="114300" simplePos="0" relativeHeight="251657728" behindDoc="0" locked="0" layoutInCell="1" allowOverlap="1" wp14:anchorId="2EC04F68" wp14:editId="6F534025">
                <wp:simplePos x="0" y="0"/>
                <wp:positionH relativeFrom="column">
                  <wp:posOffset>-29845</wp:posOffset>
                </wp:positionH>
                <wp:positionV relativeFrom="paragraph">
                  <wp:posOffset>805180</wp:posOffset>
                </wp:positionV>
                <wp:extent cx="5848350" cy="2072640"/>
                <wp:effectExtent l="3810" t="0" r="0" b="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07264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18B05E2"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struct Node {</w:t>
                            </w:r>
                          </w:p>
                          <w:p w14:paraId="3D6D7EE7"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int data;</w:t>
                            </w:r>
                          </w:p>
                          <w:p w14:paraId="2CAA288E"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struct Node* next;</w:t>
                            </w:r>
                          </w:p>
                          <w:p w14:paraId="16E291C0"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EC04F68" id="Text Box 9" o:spid="_x0000_s1028" type="#_x0000_t202" style="position:absolute;margin-left:-2.35pt;margin-top:63.4pt;width:460.5pt;height:16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" fillcolor="#e7e6e6" stroked="f" strokeweight=".5pt">
                <v:textbox>
                  <w:txbxContent>
                    <w:p w14:paraId="318B05E2"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struct Node {</w:t>
                      </w:r>
                    </w:p>
                    <w:p w14:paraId="3D6D7EE7"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int data;</w:t>
                      </w:r>
                    </w:p>
                    <w:p w14:paraId="2CAA288E"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struct Node* next;</w:t>
                      </w:r>
                    </w:p>
                    <w:p w14:paraId="16E291C0" w14:textId="77777777" w:rsidR="007A2EB7" w:rsidRPr="0081375E" w:rsidRDefault="007A2EB7" w:rsidP="007A2EB7">
                      <w:pPr>
                        <w:spacing w:before="120"/>
                        <w:rPr>
                          <w:rFonts w:ascii="Times New Roman" w:hAnsi="Times New Roman"/>
                          <w:sz w:val="32"/>
                          <w:szCs w:val="32"/>
                        </w:rPr>
                      </w:pPr>
                      <w:r w:rsidRPr="0081375E">
                        <w:rPr>
                          <w:rFonts w:ascii="Times New Roman" w:hAnsi="Times New Roman"/>
                          <w:sz w:val="32"/>
                          <w:szCs w:val="32"/>
                        </w:rPr>
                        <w:t xml:space="preserve">}; </w:t>
                      </w:r>
                    </w:p>
                  </w:txbxContent>
                </v:textbox>
              </v:shape>
            </w:pict>
          </mc:Fallback>
        </mc:AlternateContent>
      </w:r>
      <w:r w:rsidR="007A2EB7" w:rsidRPr="00E66697">
        <w:rPr>
          <w:rFonts w:ascii="Times New Roman" w:eastAsia="Times New Roman" w:hAnsi="Times New Roman"/>
          <w:color w:val="222222"/>
          <w:sz w:val="36"/>
          <w:szCs w:val="36"/>
        </w:rPr>
        <w:sym w:font="Wingdings 2" w:char="F0E1"/>
      </w:r>
      <w:r w:rsidR="007A2EB7" w:rsidRPr="00E66697">
        <w:rPr>
          <w:rFonts w:ascii="Times New Roman" w:hAnsi="Times New Roman"/>
          <w:color w:val="222222"/>
          <w:sz w:val="36"/>
          <w:szCs w:val="36"/>
          <w:shd w:val="clear" w:color="auto" w:fill="FFFFFF"/>
        </w:rPr>
        <w:t>Trong ngôn ngữ lập trình C, chúng ta có thể biểu diễn một node bằng cách sử dụng kiểu dữ liệu struct.</w:t>
      </w:r>
    </w:p>
    <w:p w14:paraId="5405FE37" w14:textId="77777777" w:rsidR="007A2EB7" w:rsidRPr="00E66697" w:rsidRDefault="007A2EB7" w:rsidP="007A2EB7">
      <w:pPr>
        <w:shd w:val="clear" w:color="auto" w:fill="FFFFFF"/>
        <w:spacing w:after="390" w:line="240" w:lineRule="auto"/>
        <w:ind w:firstLine="0"/>
        <w:jc w:val="left"/>
        <w:rPr>
          <w:rFonts w:ascii="Times New Roman" w:hAnsi="Times New Roman"/>
          <w:color w:val="222222"/>
          <w:sz w:val="36"/>
          <w:szCs w:val="36"/>
          <w:shd w:val="clear" w:color="auto" w:fill="FFFFFF"/>
        </w:rPr>
      </w:pPr>
    </w:p>
    <w:p w14:paraId="04F65D00" w14:textId="77777777" w:rsidR="007A2EB7" w:rsidRPr="00E66697" w:rsidRDefault="007A2EB7" w:rsidP="007A2EB7">
      <w:pPr>
        <w:shd w:val="clear" w:color="auto" w:fill="FFFFFF"/>
        <w:spacing w:after="390" w:line="240" w:lineRule="auto"/>
        <w:ind w:firstLine="0"/>
        <w:jc w:val="left"/>
        <w:rPr>
          <w:rFonts w:ascii="Times New Roman" w:eastAsia="Times New Roman" w:hAnsi="Times New Roman"/>
          <w:color w:val="222222"/>
          <w:sz w:val="36"/>
          <w:szCs w:val="36"/>
        </w:rPr>
      </w:pPr>
    </w:p>
    <w:p w14:paraId="7A5A7461" w14:textId="77777777" w:rsidR="007A2EB7" w:rsidRPr="00E66697" w:rsidRDefault="007A2EB7" w:rsidP="007A2EB7">
      <w:pPr>
        <w:pStyle w:val="ListParagraph"/>
        <w:spacing w:before="300" w:after="150" w:line="420" w:lineRule="atLeast"/>
        <w:ind w:left="360" w:right="48" w:firstLine="0"/>
        <w:jc w:val="left"/>
        <w:outlineLvl w:val="1"/>
        <w:rPr>
          <w:rFonts w:ascii="Times New Roman" w:eastAsia="Times New Roman" w:hAnsi="Times New Roman"/>
          <w:b/>
          <w:spacing w:val="-15"/>
          <w:sz w:val="36"/>
          <w:szCs w:val="36"/>
        </w:rPr>
      </w:pPr>
    </w:p>
    <w:p w14:paraId="7B2FB3F5" w14:textId="77777777" w:rsidR="007A2EB7" w:rsidRPr="00E66697" w:rsidRDefault="007A2EB7" w:rsidP="007A2EB7">
      <w:pPr>
        <w:pStyle w:val="ListParagraph"/>
        <w:spacing w:before="300" w:after="150" w:line="420" w:lineRule="atLeast"/>
        <w:ind w:left="360" w:right="48" w:firstLine="0"/>
        <w:jc w:val="left"/>
        <w:outlineLvl w:val="1"/>
        <w:rPr>
          <w:rFonts w:ascii="Times New Roman" w:eastAsia="Times New Roman" w:hAnsi="Times New Roman"/>
          <w:b/>
          <w:spacing w:val="-15"/>
          <w:sz w:val="36"/>
          <w:szCs w:val="36"/>
        </w:rPr>
      </w:pPr>
    </w:p>
    <w:p w14:paraId="7017AE9E" w14:textId="4CB55B55" w:rsidR="007A2EB7" w:rsidRPr="00E66697" w:rsidRDefault="007A2EB7" w:rsidP="007A2EB7">
      <w:pPr>
        <w:pStyle w:val="ListParagraph"/>
        <w:numPr>
          <w:ilvl w:val="0"/>
          <w:numId w:val="7"/>
        </w:numPr>
        <w:spacing w:before="120"/>
        <w:ind w:left="357" w:right="45" w:hanging="357"/>
        <w:jc w:val="left"/>
        <w:outlineLvl w:val="1"/>
        <w:rPr>
          <w:rFonts w:ascii="Times New Roman" w:eastAsia="Times New Roman" w:hAnsi="Times New Roman"/>
          <w:spacing w:val="-15"/>
          <w:sz w:val="36"/>
          <w:szCs w:val="36"/>
        </w:rPr>
      </w:pPr>
      <w:r w:rsidRPr="00E66697">
        <w:rPr>
          <w:rFonts w:ascii="Times New Roman" w:eastAsia="Times New Roman" w:hAnsi="Times New Roman"/>
          <w:b/>
          <w:spacing w:val="-15"/>
          <w:sz w:val="36"/>
          <w:szCs w:val="36"/>
        </w:rPr>
        <w:t>Các thuật toán dùng để sắp xếp trong C</w:t>
      </w:r>
      <w:r w:rsidRPr="00E66697">
        <w:rPr>
          <w:rFonts w:ascii="Times New Roman" w:eastAsia="Times New Roman" w:hAnsi="Times New Roman"/>
          <w:spacing w:val="-15"/>
          <w:sz w:val="36"/>
          <w:szCs w:val="36"/>
        </w:rPr>
        <w:t>.</w:t>
      </w:r>
    </w:p>
    <w:p w14:paraId="5792E3E6" w14:textId="77777777" w:rsidR="007A2EB7" w:rsidRPr="00E66697" w:rsidRDefault="007A2EB7" w:rsidP="007A2EB7">
      <w:pPr>
        <w:pStyle w:val="ListParagraph"/>
        <w:numPr>
          <w:ilvl w:val="0"/>
          <w:numId w:val="8"/>
        </w:numPr>
        <w:spacing w:before="120"/>
        <w:ind w:right="45"/>
        <w:jc w:val="left"/>
        <w:outlineLvl w:val="1"/>
        <w:rPr>
          <w:rFonts w:ascii="Times New Roman" w:eastAsia="Times New Roman" w:hAnsi="Times New Roman"/>
          <w:b/>
          <w:spacing w:val="-15"/>
          <w:sz w:val="36"/>
          <w:szCs w:val="36"/>
        </w:rPr>
      </w:pPr>
      <w:r w:rsidRPr="00E66697">
        <w:rPr>
          <w:rFonts w:ascii="Times New Roman" w:eastAsia="Times New Roman" w:hAnsi="Times New Roman"/>
          <w:b/>
          <w:spacing w:val="-15"/>
          <w:sz w:val="36"/>
          <w:szCs w:val="36"/>
        </w:rPr>
        <w:t>Sắp xếp nổi bọt trong C</w:t>
      </w:r>
    </w:p>
    <w:p w14:paraId="393DDC2D" w14:textId="7E82ADDB" w:rsidR="007A2EB7" w:rsidRPr="007E3B90" w:rsidRDefault="00A033C6" w:rsidP="007E3B90">
      <w:pPr>
        <w:spacing w:before="120"/>
        <w:ind w:left="45" w:right="45" w:firstLine="522"/>
        <w:rPr>
          <w:rFonts w:ascii="Times New Roman" w:eastAsia="Times New Roman" w:hAnsi="Times New Roman"/>
          <w:color w:val="000000"/>
          <w:sz w:val="30"/>
          <w:szCs w:val="30"/>
        </w:rPr>
      </w:pPr>
      <w:r w:rsidRPr="007E3B90">
        <w:rPr>
          <w:rFonts w:ascii="Times New Roman" w:hAnsi="Times New Roman"/>
          <w:noProof/>
          <w:sz w:val="30"/>
          <w:szCs w:val="30"/>
        </w:rPr>
        <mc:AlternateContent>
          <mc:Choice Requires="wps">
            <w:drawing>
              <wp:anchor distT="0" distB="0" distL="114300" distR="114300" simplePos="0" relativeHeight="251652608" behindDoc="0" locked="0" layoutInCell="1" allowOverlap="1" wp14:anchorId="22B31356" wp14:editId="7F5F1A58">
                <wp:simplePos x="0" y="0"/>
                <wp:positionH relativeFrom="column">
                  <wp:posOffset>65405</wp:posOffset>
                </wp:positionH>
                <wp:positionV relativeFrom="paragraph">
                  <wp:posOffset>1026795</wp:posOffset>
                </wp:positionV>
                <wp:extent cx="5829300" cy="1854200"/>
                <wp:effectExtent l="3810" t="3175"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85420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F495702"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void Hoanvi(int &amp;a,int &amp;b)</w:t>
                            </w:r>
                          </w:p>
                          <w:p w14:paraId="0B9BB2A9"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w:t>
                            </w:r>
                          </w:p>
                          <w:p w14:paraId="6F21A315"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c=a;</w:t>
                            </w:r>
                          </w:p>
                          <w:p w14:paraId="787A447A"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a=b;</w:t>
                            </w:r>
                          </w:p>
                          <w:p w14:paraId="05A1F33C"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b=c;</w:t>
                            </w:r>
                          </w:p>
                          <w:p w14:paraId="30FD0277"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w:t>
                            </w:r>
                          </w:p>
                          <w:p w14:paraId="75545583"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void Sapxep(int a[], int n)</w:t>
                            </w:r>
                          </w:p>
                          <w:p w14:paraId="3F616AF7"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1751609F" w14:textId="77777777" w:rsidR="007A2EB7" w:rsidRPr="00C770CB" w:rsidRDefault="007A2EB7" w:rsidP="007A2EB7">
                            <w:pPr>
                              <w:spacing w:after="0" w:line="240" w:lineRule="auto"/>
                              <w:ind w:left="720" w:firstLine="720"/>
                              <w:rPr>
                                <w:rFonts w:ascii="Times New Roman" w:hAnsi="Times New Roman"/>
                                <w:sz w:val="32"/>
                                <w:szCs w:val="32"/>
                              </w:rPr>
                            </w:pPr>
                            <w:r w:rsidRPr="00C770CB">
                              <w:rPr>
                                <w:rFonts w:ascii="Times New Roman" w:hAnsi="Times New Roman"/>
                                <w:sz w:val="32"/>
                                <w:szCs w:val="32"/>
                              </w:rPr>
                              <w:t>for (int i=0 ; i&lt;n-2 ; i++)</w:t>
                            </w:r>
                          </w:p>
                          <w:p w14:paraId="27F473E7" w14:textId="77777777" w:rsidR="007A2EB7" w:rsidRPr="00573BC0" w:rsidRDefault="007A2EB7" w:rsidP="007A2EB7">
                            <w:pPr>
                              <w:spacing w:after="0" w:line="240" w:lineRule="auto"/>
                              <w:rPr>
                                <w:rFonts w:ascii="Courier New" w:hAnsi="Courier New" w:cs="Courier New"/>
                              </w:rPr>
                            </w:pPr>
                            <w:r w:rsidRPr="00935339">
                              <w:rPr>
                                <w:rFonts w:ascii="Courier New" w:hAnsi="Courier New" w:cs="Courier New"/>
                              </w:rPr>
                              <w:tab/>
                            </w:r>
                            <w:r w:rsidRPr="00935339">
                              <w:rPr>
                                <w:rFonts w:ascii="Courier New" w:hAnsi="Courier New" w:cs="Courier New"/>
                              </w:rPr>
                              <w:tab/>
                            </w:r>
                            <w:r w:rsidRPr="00935339">
                              <w:rPr>
                                <w:rFonts w:ascii="Courier New" w:hAnsi="Courier New" w:cs="Courier New"/>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31356" id="Text Box 2" o:spid="_x0000_s1029" type="#_x0000_t202" style="position:absolute;left:0;text-align:left;margin-left:5.15pt;margin-top:80.85pt;width:459pt;height:14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" fillcolor="#e7e6e6" stroked="f" strokeweight=".5pt">
                <v:textbox>
                  <w:txbxContent>
                    <w:p w14:paraId="0F495702"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void Hoanvi(int &amp;a,int &amp;b)</w:t>
                      </w:r>
                    </w:p>
                    <w:p w14:paraId="0B9BB2A9"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w:t>
                      </w:r>
                    </w:p>
                    <w:p w14:paraId="6F21A315"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c=a;</w:t>
                      </w:r>
                    </w:p>
                    <w:p w14:paraId="787A447A"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a=b;</w:t>
                      </w:r>
                    </w:p>
                    <w:p w14:paraId="05A1F33C"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ab/>
                        <w:t>b=c;</w:t>
                      </w:r>
                    </w:p>
                    <w:p w14:paraId="30FD0277" w14:textId="77777777" w:rsidR="007A2EB7" w:rsidRPr="00C770CB" w:rsidRDefault="007A2EB7" w:rsidP="007A2EB7">
                      <w:pPr>
                        <w:spacing w:after="0" w:line="240" w:lineRule="auto"/>
                        <w:ind w:firstLine="0"/>
                        <w:rPr>
                          <w:rFonts w:ascii="Times New Roman" w:hAnsi="Times New Roman"/>
                          <w:sz w:val="32"/>
                          <w:szCs w:val="32"/>
                        </w:rPr>
                      </w:pPr>
                      <w:r w:rsidRPr="00C770CB">
                        <w:rPr>
                          <w:rFonts w:ascii="Times New Roman" w:hAnsi="Times New Roman"/>
                          <w:sz w:val="32"/>
                          <w:szCs w:val="32"/>
                        </w:rPr>
                        <w:t>}</w:t>
                      </w:r>
                    </w:p>
                    <w:p w14:paraId="75545583"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void Sapxep(int a[], int n)</w:t>
                      </w:r>
                    </w:p>
                    <w:p w14:paraId="3F616AF7"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1751609F" w14:textId="77777777" w:rsidR="007A2EB7" w:rsidRPr="00C770CB" w:rsidRDefault="007A2EB7" w:rsidP="007A2EB7">
                      <w:pPr>
                        <w:spacing w:after="0" w:line="240" w:lineRule="auto"/>
                        <w:ind w:left="720" w:firstLine="720"/>
                        <w:rPr>
                          <w:rFonts w:ascii="Times New Roman" w:hAnsi="Times New Roman"/>
                          <w:sz w:val="32"/>
                          <w:szCs w:val="32"/>
                        </w:rPr>
                      </w:pPr>
                      <w:r w:rsidRPr="00C770CB">
                        <w:rPr>
                          <w:rFonts w:ascii="Times New Roman" w:hAnsi="Times New Roman"/>
                          <w:sz w:val="32"/>
                          <w:szCs w:val="32"/>
                        </w:rPr>
                        <w:t>for (int i=0 ; i&lt;n-2 ; i++)</w:t>
                      </w:r>
                    </w:p>
                    <w:p w14:paraId="27F473E7" w14:textId="77777777" w:rsidR="007A2EB7" w:rsidRPr="00573BC0" w:rsidRDefault="007A2EB7" w:rsidP="007A2EB7">
                      <w:pPr>
                        <w:spacing w:after="0" w:line="240" w:lineRule="auto"/>
                        <w:rPr>
                          <w:rFonts w:ascii="Courier New" w:hAnsi="Courier New" w:cs="Courier New"/>
                        </w:rPr>
                      </w:pPr>
                      <w:r w:rsidRPr="00935339">
                        <w:rPr>
                          <w:rFonts w:ascii="Courier New" w:hAnsi="Courier New" w:cs="Courier New"/>
                        </w:rPr>
                        <w:tab/>
                      </w:r>
                      <w:r w:rsidRPr="00935339">
                        <w:rPr>
                          <w:rFonts w:ascii="Courier New" w:hAnsi="Courier New" w:cs="Courier New"/>
                        </w:rPr>
                        <w:tab/>
                      </w:r>
                      <w:r w:rsidRPr="00935339">
                        <w:rPr>
                          <w:rFonts w:ascii="Courier New" w:hAnsi="Courier New" w:cs="Courier New"/>
                        </w:rPr>
                        <w:tab/>
                      </w:r>
                    </w:p>
                  </w:txbxContent>
                </v:textbox>
              </v:shape>
            </w:pict>
          </mc:Fallback>
        </mc:AlternateContent>
      </w:r>
      <w:r w:rsidR="007A2EB7" w:rsidRPr="007E3B90">
        <w:rPr>
          <w:rFonts w:ascii="Times New Roman" w:eastAsia="Times New Roman" w:hAnsi="Times New Roman"/>
          <w:color w:val="000000"/>
          <w:sz w:val="30"/>
          <w:szCs w:val="30"/>
        </w:rPr>
        <w:t>Sắp xếp nổi bọt (Bubble Sort) là một giải thuật sắp xếp đơn giản. Giải thuật sắp xếp này được tiến hành dựa trên việc so</w:t>
      </w:r>
      <w:r w:rsidR="007A2EB7" w:rsidRPr="00E66697">
        <w:rPr>
          <w:rFonts w:ascii="Times New Roman" w:eastAsia="Times New Roman" w:hAnsi="Times New Roman"/>
          <w:color w:val="000000"/>
          <w:sz w:val="36"/>
          <w:szCs w:val="36"/>
        </w:rPr>
        <w:t xml:space="preserve"> </w:t>
      </w:r>
      <w:r w:rsidR="007A2EB7" w:rsidRPr="007E3B90">
        <w:rPr>
          <w:rFonts w:ascii="Times New Roman" w:eastAsia="Times New Roman" w:hAnsi="Times New Roman"/>
          <w:color w:val="000000"/>
          <w:sz w:val="30"/>
          <w:szCs w:val="30"/>
        </w:rPr>
        <w:t>sánh cặp phần tử liền</w:t>
      </w:r>
      <w:r w:rsidR="007E3B90">
        <w:rPr>
          <w:rFonts w:ascii="Times New Roman" w:eastAsia="Times New Roman" w:hAnsi="Times New Roman"/>
          <w:color w:val="000000"/>
          <w:sz w:val="30"/>
          <w:szCs w:val="30"/>
        </w:rPr>
        <w:t xml:space="preserve"> kề </w:t>
      </w:r>
      <w:r w:rsidR="007A2EB7" w:rsidRPr="00E66697">
        <w:rPr>
          <w:rFonts w:ascii="Times New Roman" w:eastAsia="Times New Roman" w:hAnsi="Times New Roman"/>
          <w:color w:val="000000"/>
          <w:sz w:val="36"/>
          <w:szCs w:val="36"/>
        </w:rPr>
        <w:t xml:space="preserve"> </w:t>
      </w:r>
      <w:r w:rsidR="007E3B90">
        <w:rPr>
          <w:rFonts w:ascii="Times New Roman" w:eastAsia="Times New Roman" w:hAnsi="Times New Roman"/>
          <w:color w:val="000000"/>
          <w:sz w:val="36"/>
          <w:szCs w:val="36"/>
        </w:rPr>
        <w:t xml:space="preserve">    </w:t>
      </w:r>
      <w:r w:rsidR="007A2EB7" w:rsidRPr="007E3B90">
        <w:rPr>
          <w:rFonts w:ascii="Times New Roman" w:eastAsia="Times New Roman" w:hAnsi="Times New Roman"/>
          <w:color w:val="000000"/>
          <w:sz w:val="30"/>
          <w:szCs w:val="30"/>
        </w:rPr>
        <w:t>nhau và tráo đổi thứ tự nếu chúng không theo thứ tự.</w:t>
      </w:r>
    </w:p>
    <w:p w14:paraId="15347A39" w14:textId="77777777" w:rsidR="007A2EB7" w:rsidRPr="00E66697" w:rsidRDefault="007A2EB7" w:rsidP="007A2EB7">
      <w:pPr>
        <w:spacing w:before="120"/>
        <w:ind w:right="45" w:firstLine="0"/>
        <w:jc w:val="left"/>
        <w:outlineLvl w:val="1"/>
        <w:rPr>
          <w:rFonts w:ascii="Times New Roman" w:eastAsia="Times New Roman" w:hAnsi="Times New Roman"/>
          <w:b/>
          <w:spacing w:val="-15"/>
          <w:sz w:val="36"/>
          <w:szCs w:val="36"/>
        </w:rPr>
      </w:pPr>
    </w:p>
    <w:p w14:paraId="1941A850"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06E2C31B" w14:textId="73E6C3B3" w:rsidR="007A2EB7" w:rsidRPr="00E66697" w:rsidRDefault="00A033C6" w:rsidP="007A2EB7">
      <w:pPr>
        <w:spacing w:before="120"/>
        <w:ind w:left="48"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mc:AlternateContent>
          <mc:Choice Requires="wps">
            <w:drawing>
              <wp:anchor distT="0" distB="0" distL="114300" distR="114300" simplePos="0" relativeHeight="251659776" behindDoc="0" locked="0" layoutInCell="1" allowOverlap="1" wp14:anchorId="4AF999D1" wp14:editId="44B52204">
                <wp:simplePos x="0" y="0"/>
                <wp:positionH relativeFrom="column">
                  <wp:posOffset>46355</wp:posOffset>
                </wp:positionH>
                <wp:positionV relativeFrom="paragraph">
                  <wp:posOffset>329565</wp:posOffset>
                </wp:positionV>
                <wp:extent cx="5848350" cy="2394585"/>
                <wp:effectExtent l="3810" t="3810" r="0" b="1905"/>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39458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F08C4B"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2F42DA0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for (int j= 0; j&lt; n-1;j++)</w:t>
                            </w:r>
                          </w:p>
                          <w:p w14:paraId="32B44FDC"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w:t>
                            </w:r>
                          </w:p>
                          <w:p w14:paraId="4A687FAA" w14:textId="77777777" w:rsidR="007A2EB7" w:rsidRPr="00C770CB" w:rsidRDefault="007A2EB7" w:rsidP="007A2EB7">
                            <w:pPr>
                              <w:spacing w:after="0" w:line="240" w:lineRule="auto"/>
                              <w:ind w:left="2160" w:firstLine="720"/>
                              <w:rPr>
                                <w:rFonts w:ascii="Times New Roman" w:hAnsi="Times New Roman"/>
                                <w:sz w:val="32"/>
                                <w:szCs w:val="32"/>
                              </w:rPr>
                            </w:pPr>
                          </w:p>
                          <w:p w14:paraId="25F6874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if ( a[j] &lt; a[j])</w:t>
                            </w:r>
                          </w:p>
                          <w:p w14:paraId="7DB1A069"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ab/>
                            </w:r>
                            <w:r w:rsidRPr="00C770CB">
                              <w:rPr>
                                <w:rFonts w:ascii="Times New Roman" w:hAnsi="Times New Roman"/>
                                <w:sz w:val="32"/>
                                <w:szCs w:val="32"/>
                              </w:rPr>
                              <w:tab/>
                            </w:r>
                            <w:r w:rsidRPr="00C770CB">
                              <w:rPr>
                                <w:rFonts w:ascii="Times New Roman" w:hAnsi="Times New Roman"/>
                                <w:sz w:val="32"/>
                                <w:szCs w:val="32"/>
                              </w:rPr>
                              <w:tab/>
                            </w:r>
                            <w:r w:rsidRPr="00C770CB">
                              <w:rPr>
                                <w:rFonts w:ascii="Times New Roman" w:hAnsi="Times New Roman"/>
                                <w:sz w:val="32"/>
                                <w:szCs w:val="32"/>
                              </w:rPr>
                              <w:tab/>
                              <w:t>Hoanvi(a,b);</w:t>
                            </w:r>
                          </w:p>
                          <w:p w14:paraId="2263DD9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w:t>
                            </w:r>
                            <w:r w:rsidRPr="00C770CB">
                              <w:rPr>
                                <w:rFonts w:ascii="Times New Roman" w:hAnsi="Times New Roman"/>
                                <w:sz w:val="32"/>
                                <w:szCs w:val="32"/>
                              </w:rPr>
                              <w:tab/>
                            </w:r>
                          </w:p>
                          <w:p w14:paraId="6C39F1CE" w14:textId="77777777" w:rsidR="007A2EB7" w:rsidRPr="00C770CB" w:rsidRDefault="007A2EB7" w:rsidP="007A2EB7">
                            <w:pPr>
                              <w:spacing w:after="0" w:line="240" w:lineRule="auto"/>
                              <w:ind w:left="2160" w:firstLine="0"/>
                              <w:rPr>
                                <w:rFonts w:ascii="Times New Roman" w:hAnsi="Times New Roman"/>
                                <w:sz w:val="32"/>
                                <w:szCs w:val="32"/>
                              </w:rPr>
                            </w:pPr>
                            <w:r w:rsidRPr="00C770CB">
                              <w:rPr>
                                <w:rFonts w:ascii="Times New Roman" w:hAnsi="Times New Roman"/>
                                <w:sz w:val="32"/>
                                <w:szCs w:val="32"/>
                              </w:rPr>
                              <w:t xml:space="preserve">} </w:t>
                            </w:r>
                          </w:p>
                          <w:p w14:paraId="05FE4BE6"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07B264F0" w14:textId="77777777" w:rsidR="007A2EB7" w:rsidRPr="00C770CB" w:rsidRDefault="007A2EB7" w:rsidP="007A2EB7">
                            <w:pPr>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AF999D1" id="Text Box 11" o:spid="_x0000_s1030" type="#_x0000_t202" style="position:absolute;left:0;text-align:left;margin-left:3.65pt;margin-top:25.95pt;width:460.5pt;height:188.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" fillcolor="#e7e6e6" stroked="f" strokeweight=".5pt">
                <v:textbox>
                  <w:txbxContent>
                    <w:p w14:paraId="28F08C4B"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2F42DA0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for (int j= 0; j&lt; n-1;j++)</w:t>
                      </w:r>
                    </w:p>
                    <w:p w14:paraId="32B44FDC"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w:t>
                      </w:r>
                    </w:p>
                    <w:p w14:paraId="4A687FAA" w14:textId="77777777" w:rsidR="007A2EB7" w:rsidRPr="00C770CB" w:rsidRDefault="007A2EB7" w:rsidP="007A2EB7">
                      <w:pPr>
                        <w:spacing w:after="0" w:line="240" w:lineRule="auto"/>
                        <w:ind w:left="2160" w:firstLine="720"/>
                        <w:rPr>
                          <w:rFonts w:ascii="Times New Roman" w:hAnsi="Times New Roman"/>
                          <w:sz w:val="32"/>
                          <w:szCs w:val="32"/>
                        </w:rPr>
                      </w:pPr>
                    </w:p>
                    <w:p w14:paraId="25F6874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if ( a[j] &lt; a[j])</w:t>
                      </w:r>
                    </w:p>
                    <w:p w14:paraId="7DB1A069"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ab/>
                      </w:r>
                      <w:r w:rsidRPr="00C770CB">
                        <w:rPr>
                          <w:rFonts w:ascii="Times New Roman" w:hAnsi="Times New Roman"/>
                          <w:sz w:val="32"/>
                          <w:szCs w:val="32"/>
                        </w:rPr>
                        <w:tab/>
                      </w:r>
                      <w:r w:rsidRPr="00C770CB">
                        <w:rPr>
                          <w:rFonts w:ascii="Times New Roman" w:hAnsi="Times New Roman"/>
                          <w:sz w:val="32"/>
                          <w:szCs w:val="32"/>
                        </w:rPr>
                        <w:tab/>
                      </w:r>
                      <w:r w:rsidRPr="00C770CB">
                        <w:rPr>
                          <w:rFonts w:ascii="Times New Roman" w:hAnsi="Times New Roman"/>
                          <w:sz w:val="32"/>
                          <w:szCs w:val="32"/>
                        </w:rPr>
                        <w:tab/>
                        <w:t>Hoanvi(a,b);</w:t>
                      </w:r>
                    </w:p>
                    <w:p w14:paraId="2263DD9F" w14:textId="77777777" w:rsidR="007A2EB7" w:rsidRPr="00C770CB" w:rsidRDefault="007A2EB7" w:rsidP="007A2EB7">
                      <w:pPr>
                        <w:spacing w:after="0" w:line="240" w:lineRule="auto"/>
                        <w:ind w:left="2160" w:firstLine="720"/>
                        <w:rPr>
                          <w:rFonts w:ascii="Times New Roman" w:hAnsi="Times New Roman"/>
                          <w:sz w:val="32"/>
                          <w:szCs w:val="32"/>
                        </w:rPr>
                      </w:pPr>
                      <w:r w:rsidRPr="00C770CB">
                        <w:rPr>
                          <w:rFonts w:ascii="Times New Roman" w:hAnsi="Times New Roman"/>
                          <w:sz w:val="32"/>
                          <w:szCs w:val="32"/>
                        </w:rPr>
                        <w:t>}</w:t>
                      </w:r>
                      <w:r w:rsidRPr="00C770CB">
                        <w:rPr>
                          <w:rFonts w:ascii="Times New Roman" w:hAnsi="Times New Roman"/>
                          <w:sz w:val="32"/>
                          <w:szCs w:val="32"/>
                        </w:rPr>
                        <w:tab/>
                      </w:r>
                    </w:p>
                    <w:p w14:paraId="6C39F1CE" w14:textId="77777777" w:rsidR="007A2EB7" w:rsidRPr="00C770CB" w:rsidRDefault="007A2EB7" w:rsidP="007A2EB7">
                      <w:pPr>
                        <w:spacing w:after="0" w:line="240" w:lineRule="auto"/>
                        <w:ind w:left="2160" w:firstLine="0"/>
                        <w:rPr>
                          <w:rFonts w:ascii="Times New Roman" w:hAnsi="Times New Roman"/>
                          <w:sz w:val="32"/>
                          <w:szCs w:val="32"/>
                        </w:rPr>
                      </w:pPr>
                      <w:r w:rsidRPr="00C770CB">
                        <w:rPr>
                          <w:rFonts w:ascii="Times New Roman" w:hAnsi="Times New Roman"/>
                          <w:sz w:val="32"/>
                          <w:szCs w:val="32"/>
                        </w:rPr>
                        <w:t xml:space="preserve">} </w:t>
                      </w:r>
                    </w:p>
                    <w:p w14:paraId="05FE4BE6" w14:textId="77777777" w:rsidR="007A2EB7" w:rsidRPr="00C770CB" w:rsidRDefault="007A2EB7" w:rsidP="007A2EB7">
                      <w:pPr>
                        <w:spacing w:after="0" w:line="240" w:lineRule="auto"/>
                        <w:rPr>
                          <w:rFonts w:ascii="Times New Roman" w:hAnsi="Times New Roman"/>
                          <w:sz w:val="32"/>
                          <w:szCs w:val="32"/>
                        </w:rPr>
                      </w:pPr>
                      <w:r w:rsidRPr="00C770CB">
                        <w:rPr>
                          <w:rFonts w:ascii="Times New Roman" w:hAnsi="Times New Roman"/>
                          <w:sz w:val="32"/>
                          <w:szCs w:val="32"/>
                        </w:rPr>
                        <w:t>}</w:t>
                      </w:r>
                    </w:p>
                    <w:p w14:paraId="07B264F0" w14:textId="77777777" w:rsidR="007A2EB7" w:rsidRPr="00C770CB" w:rsidRDefault="007A2EB7" w:rsidP="007A2EB7">
                      <w:pPr>
                        <w:rPr>
                          <w:rFonts w:ascii="Times New Roman" w:hAnsi="Times New Roman"/>
                          <w:sz w:val="32"/>
                          <w:szCs w:val="32"/>
                        </w:rPr>
                      </w:pPr>
                    </w:p>
                  </w:txbxContent>
                </v:textbox>
              </v:shape>
            </w:pict>
          </mc:Fallback>
        </mc:AlternateContent>
      </w:r>
    </w:p>
    <w:p w14:paraId="4463A592"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3DD3A5CF"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7B8CD2E2"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64831C63"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14E4FE93" w14:textId="77777777" w:rsidR="007A2EB7" w:rsidRPr="00E66697" w:rsidRDefault="007A2EB7" w:rsidP="007A2EB7">
      <w:pPr>
        <w:pStyle w:val="ListParagraph"/>
        <w:numPr>
          <w:ilvl w:val="0"/>
          <w:numId w:val="8"/>
        </w:numPr>
        <w:spacing w:before="120"/>
        <w:ind w:right="48"/>
        <w:rPr>
          <w:rFonts w:ascii="Times New Roman" w:eastAsia="Times New Roman" w:hAnsi="Times New Roman"/>
          <w:color w:val="000000"/>
          <w:sz w:val="36"/>
          <w:szCs w:val="36"/>
        </w:rPr>
      </w:pPr>
      <w:r w:rsidRPr="00E66697">
        <w:rPr>
          <w:rFonts w:ascii="Times New Roman" w:eastAsia="Times New Roman" w:hAnsi="Times New Roman"/>
          <w:b/>
          <w:spacing w:val="-15"/>
          <w:sz w:val="36"/>
          <w:szCs w:val="36"/>
        </w:rPr>
        <w:t>Sắp xếp chọn trong C</w:t>
      </w:r>
    </w:p>
    <w:p w14:paraId="30070380" w14:textId="77777777" w:rsidR="007A2EB7" w:rsidRPr="007E3B90" w:rsidRDefault="007A2EB7" w:rsidP="007A2EB7">
      <w:pPr>
        <w:spacing w:before="120"/>
        <w:ind w:right="48"/>
        <w:rPr>
          <w:rFonts w:ascii="Times New Roman" w:eastAsia="Times New Roman" w:hAnsi="Times New Roman"/>
          <w:color w:val="000000"/>
          <w:sz w:val="30"/>
          <w:szCs w:val="30"/>
        </w:rPr>
      </w:pPr>
      <w:r w:rsidRPr="007E3B90">
        <w:rPr>
          <w:rFonts w:ascii="Times New Roman" w:eastAsia="Times New Roman" w:hAnsi="Times New Roman"/>
          <w:color w:val="000000"/>
          <w:sz w:val="30"/>
          <w:szCs w:val="30"/>
        </w:rPr>
        <w:t>Giải thuật sắp xếp chọn (Selection Sort) là một giải thuật đơn giản. Giải thuật sắp xếp này là một giải thuật dựa trên việc so sánh </w:t>
      </w:r>
      <w:r w:rsidRPr="007E3B90">
        <w:rPr>
          <w:rFonts w:ascii="Times New Roman" w:eastAsia="Times New Roman" w:hAnsi="Times New Roman"/>
          <w:b/>
          <w:bCs/>
          <w:color w:val="000000"/>
          <w:sz w:val="30"/>
          <w:szCs w:val="30"/>
        </w:rPr>
        <w:t>in-place</w:t>
      </w:r>
      <w:r w:rsidRPr="007E3B90">
        <w:rPr>
          <w:rFonts w:ascii="Times New Roman" w:eastAsia="Times New Roman" w:hAnsi="Times New Roman"/>
          <w:color w:val="000000"/>
          <w:sz w:val="30"/>
          <w:szCs w:val="30"/>
        </w:rPr>
        <w:t>, trong đó danh sách được chia thành hai phần, phần được sắp xếp (sorted list) ở bên trái và phần chưa được sắp xếp (unsorted list) ở bên phải. Ban đầu, phần được sắp xếp là trống và phần chưa được sắp xếp là toàn bộ danh sách ban đầu..</w:t>
      </w:r>
    </w:p>
    <w:p w14:paraId="181E24E3"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5779D4B5" w14:textId="0CF4F20C" w:rsidR="007A2EB7" w:rsidRPr="00E66697" w:rsidRDefault="00A033C6" w:rsidP="007A2EB7">
      <w:pPr>
        <w:spacing w:before="120"/>
        <w:ind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w:lastRenderedPageBreak/>
        <mc:AlternateContent>
          <mc:Choice Requires="wps">
            <w:drawing>
              <wp:anchor distT="0" distB="0" distL="114300" distR="114300" simplePos="0" relativeHeight="251653632" behindDoc="0" locked="0" layoutInCell="1" allowOverlap="1" wp14:anchorId="648EBD04" wp14:editId="58F3684B">
                <wp:simplePos x="0" y="0"/>
                <wp:positionH relativeFrom="column">
                  <wp:posOffset>122555</wp:posOffset>
                </wp:positionH>
                <wp:positionV relativeFrom="paragraph">
                  <wp:posOffset>-601980</wp:posOffset>
                </wp:positionV>
                <wp:extent cx="5753100" cy="3027680"/>
                <wp:effectExtent l="3810" t="0" r="0" b="190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2768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275949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voidSapxepchon(inta[], intn)</w:t>
                            </w:r>
                          </w:p>
                          <w:p w14:paraId="43D23FF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w:t>
                            </w:r>
                          </w:p>
                          <w:p w14:paraId="73ECE222"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inti, j, min_idx;</w:t>
                            </w:r>
                          </w:p>
                          <w:p w14:paraId="61AC38C5"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for(i = 0; i &lt; n-1; i++)</w:t>
                            </w:r>
                          </w:p>
                          <w:p w14:paraId="270AD8AD"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w:t>
                            </w:r>
                          </w:p>
                          <w:p w14:paraId="6627290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min_idx = i;</w:t>
                            </w:r>
                          </w:p>
                          <w:p w14:paraId="075DFCFD"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for(j = i+1; j &lt; n; j++)</w:t>
                            </w:r>
                          </w:p>
                          <w:p w14:paraId="3BBF2AA9"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if(a[j] &lt; a[min_idx])</w:t>
                            </w:r>
                          </w:p>
                          <w:p w14:paraId="2FD46A71"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min_idx = j;</w:t>
                            </w:r>
                          </w:p>
                          <w:p w14:paraId="03042AC0"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 </w:t>
                            </w: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swap(a[min_idx], a[i]);</w:t>
                            </w:r>
                          </w:p>
                          <w:p w14:paraId="51E8B5FB"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w:t>
                            </w:r>
                          </w:p>
                          <w:p w14:paraId="679A3ACC"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w:t>
                            </w:r>
                          </w:p>
                          <w:p w14:paraId="22CE8212" w14:textId="77777777" w:rsidR="007A2EB7" w:rsidRDefault="007A2EB7" w:rsidP="007A2EB7"/>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48EBD04" id="Text Box 7" o:spid="_x0000_s1031" type="#_x0000_t202" style="position:absolute;left:0;text-align:left;margin-left:9.65pt;margin-top:-47.4pt;width:453pt;height:238.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" fillcolor="#e7e6e6" stroked="f" strokeweight=".5pt">
                <v:textbox>
                  <w:txbxContent>
                    <w:p w14:paraId="1275949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voidSapxepchon(inta[], intn)</w:t>
                      </w:r>
                    </w:p>
                    <w:p w14:paraId="43D23FF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w:t>
                      </w:r>
                    </w:p>
                    <w:p w14:paraId="73ECE222"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inti, j, min_idx;</w:t>
                      </w:r>
                    </w:p>
                    <w:p w14:paraId="61AC38C5"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for(i = 0; i &lt; n-1; i++)</w:t>
                      </w:r>
                    </w:p>
                    <w:p w14:paraId="270AD8AD"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w:t>
                      </w:r>
                    </w:p>
                    <w:p w14:paraId="66272908"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min_idx = i;</w:t>
                      </w:r>
                    </w:p>
                    <w:p w14:paraId="075DFCFD"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for(j = i+1; j &lt; n; j++)</w:t>
                      </w:r>
                    </w:p>
                    <w:p w14:paraId="3BBF2AA9"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if(a[j] &lt; a[min_idx])</w:t>
                      </w:r>
                    </w:p>
                    <w:p w14:paraId="2FD46A71"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min_idx = j;</w:t>
                      </w:r>
                    </w:p>
                    <w:p w14:paraId="03042AC0"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 </w:t>
                      </w: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swap(a[min_idx], a[i]);</w:t>
                      </w:r>
                    </w:p>
                    <w:p w14:paraId="51E8B5FB"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000000"/>
                          <w:sz w:val="36"/>
                        </w:rPr>
                        <w:t>    </w:t>
                      </w:r>
                      <w:r w:rsidRPr="00C770CB">
                        <w:rPr>
                          <w:rFonts w:ascii="Times New Roman" w:eastAsia="Times New Roman" w:hAnsi="Times New Roman"/>
                          <w:color w:val="333333"/>
                          <w:sz w:val="36"/>
                        </w:rPr>
                        <w:t>}</w:t>
                      </w:r>
                    </w:p>
                    <w:p w14:paraId="679A3ACC" w14:textId="77777777" w:rsidR="007A2EB7" w:rsidRPr="00C770CB" w:rsidRDefault="007A2EB7" w:rsidP="007A2EB7">
                      <w:pPr>
                        <w:spacing w:after="0" w:line="240" w:lineRule="auto"/>
                        <w:ind w:firstLine="0"/>
                        <w:jc w:val="left"/>
                        <w:rPr>
                          <w:rFonts w:ascii="Times New Roman" w:eastAsia="Times New Roman" w:hAnsi="Times New Roman"/>
                          <w:color w:val="333333"/>
                          <w:sz w:val="36"/>
                        </w:rPr>
                      </w:pPr>
                      <w:r w:rsidRPr="00C770CB">
                        <w:rPr>
                          <w:rFonts w:ascii="Times New Roman" w:eastAsia="Times New Roman" w:hAnsi="Times New Roman"/>
                          <w:color w:val="333333"/>
                          <w:sz w:val="36"/>
                        </w:rPr>
                        <w:t>}</w:t>
                      </w:r>
                    </w:p>
                    <w:p w14:paraId="22CE8212" w14:textId="77777777" w:rsidR="007A2EB7" w:rsidRDefault="007A2EB7" w:rsidP="007A2EB7"/>
                  </w:txbxContent>
                </v:textbox>
              </v:shape>
            </w:pict>
          </mc:Fallback>
        </mc:AlternateContent>
      </w:r>
    </w:p>
    <w:p w14:paraId="77E1FF17"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3403FF4E"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1866272F"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21F9F35E"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0CFA26F5" w14:textId="77777777" w:rsidR="007A2EB7" w:rsidRPr="00E66697" w:rsidRDefault="007A2EB7" w:rsidP="007A2EB7">
      <w:pPr>
        <w:spacing w:before="120"/>
        <w:ind w:right="48" w:firstLine="0"/>
        <w:jc w:val="left"/>
        <w:outlineLvl w:val="1"/>
        <w:rPr>
          <w:rFonts w:ascii="Times New Roman" w:eastAsia="Times New Roman" w:hAnsi="Times New Roman"/>
          <w:b/>
          <w:spacing w:val="-15"/>
          <w:sz w:val="36"/>
          <w:szCs w:val="36"/>
        </w:rPr>
      </w:pPr>
    </w:p>
    <w:p w14:paraId="73B53541" w14:textId="77777777" w:rsidR="007A2EB7" w:rsidRPr="00E66697" w:rsidRDefault="007A2EB7" w:rsidP="007A2EB7">
      <w:pPr>
        <w:pStyle w:val="ListParagraph"/>
        <w:numPr>
          <w:ilvl w:val="0"/>
          <w:numId w:val="8"/>
        </w:numPr>
        <w:spacing w:before="120"/>
        <w:ind w:right="48"/>
        <w:jc w:val="left"/>
        <w:outlineLvl w:val="1"/>
        <w:rPr>
          <w:rFonts w:ascii="Times New Roman" w:eastAsia="Times New Roman" w:hAnsi="Times New Roman"/>
          <w:b/>
          <w:spacing w:val="-15"/>
          <w:sz w:val="36"/>
          <w:szCs w:val="36"/>
        </w:rPr>
      </w:pPr>
      <w:r w:rsidRPr="00E66697">
        <w:rPr>
          <w:rFonts w:ascii="Times New Roman" w:eastAsia="Times New Roman" w:hAnsi="Times New Roman"/>
          <w:b/>
          <w:spacing w:val="-15"/>
          <w:sz w:val="36"/>
          <w:szCs w:val="36"/>
        </w:rPr>
        <w:t>Sắp xếp chèn trong C</w:t>
      </w:r>
    </w:p>
    <w:p w14:paraId="09C8FDEC" w14:textId="77777777" w:rsidR="007A2EB7" w:rsidRPr="007E3B90" w:rsidRDefault="007A2EB7" w:rsidP="007A2EB7">
      <w:pPr>
        <w:pStyle w:val="ListParagraph"/>
        <w:spacing w:before="120"/>
        <w:ind w:left="0" w:right="48"/>
        <w:jc w:val="left"/>
        <w:outlineLvl w:val="1"/>
        <w:rPr>
          <w:rFonts w:ascii="Times New Roman" w:eastAsia="Times New Roman" w:hAnsi="Times New Roman"/>
          <w:b/>
          <w:spacing w:val="-15"/>
          <w:sz w:val="30"/>
          <w:szCs w:val="30"/>
        </w:rPr>
      </w:pPr>
      <w:r w:rsidRPr="007E3B90">
        <w:rPr>
          <w:rFonts w:ascii="Times New Roman" w:eastAsia="Times New Roman" w:hAnsi="Times New Roman"/>
          <w:color w:val="000000"/>
          <w:sz w:val="30"/>
          <w:szCs w:val="30"/>
        </w:rPr>
        <w:t>Sắp xếp chèn (Insertion Sort) là một giải thuật sắp xếp dựa trên so sánh in-place. Ở đây, một danh sách con luôn luôn được duy trì dưới dạng đã qua sắp xếp. Sắp xếp chèn là chèn thêm một phần tử vào danh sách con đã qua sắp xếp. Phần tử được chèn vào vị trí thích hợp sao cho vẫn đảm bảo rằng danh sách con đó vẫn sắp theo thứ tự</w:t>
      </w:r>
    </w:p>
    <w:p w14:paraId="7EC1EB39" w14:textId="6FDEF2AE" w:rsidR="007A2EB7" w:rsidRPr="00E66697" w:rsidRDefault="00A033C6" w:rsidP="007A2EB7">
      <w:pPr>
        <w:spacing w:before="120"/>
        <w:ind w:left="142" w:right="48" w:firstLine="0"/>
        <w:jc w:val="left"/>
        <w:outlineLvl w:val="1"/>
        <w:rPr>
          <w:rFonts w:ascii="Times New Roman" w:eastAsia="Times New Roman" w:hAnsi="Times New Roman"/>
          <w:b/>
          <w:spacing w:val="-15"/>
          <w:sz w:val="36"/>
          <w:szCs w:val="36"/>
        </w:rPr>
      </w:pPr>
      <w:r w:rsidRPr="00E66697">
        <w:rPr>
          <w:rFonts w:ascii="Times New Roman" w:eastAsia="Times New Roman" w:hAnsi="Times New Roman"/>
          <w:b/>
          <w:noProof/>
          <w:spacing w:val="-15"/>
          <w:sz w:val="36"/>
          <w:szCs w:val="36"/>
        </w:rPr>
        <mc:AlternateContent>
          <mc:Choice Requires="wps">
            <w:drawing>
              <wp:anchor distT="0" distB="0" distL="114300" distR="114300" simplePos="0" relativeHeight="251649536" behindDoc="0" locked="0" layoutInCell="1" allowOverlap="1" wp14:anchorId="52F63757" wp14:editId="2B156C0D">
                <wp:simplePos x="0" y="0"/>
                <wp:positionH relativeFrom="column">
                  <wp:posOffset>122555</wp:posOffset>
                </wp:positionH>
                <wp:positionV relativeFrom="paragraph">
                  <wp:posOffset>123825</wp:posOffset>
                </wp:positionV>
                <wp:extent cx="5563870" cy="3673475"/>
                <wp:effectExtent l="3810" t="3810" r="4445"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870" cy="367347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55F97A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voidSapxepchen(inta[], intn)</w:t>
                            </w:r>
                          </w:p>
                          <w:p w14:paraId="3F49C48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w:t>
                            </w:r>
                          </w:p>
                          <w:p w14:paraId="0C042C62"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inti, key, j;</w:t>
                            </w:r>
                          </w:p>
                          <w:p w14:paraId="172762D4"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for(i = 1; i &lt; n; i++)</w:t>
                            </w:r>
                          </w:p>
                          <w:p w14:paraId="5D070D7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729CA61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key = a[i];</w:t>
                            </w:r>
                          </w:p>
                          <w:p w14:paraId="7E9D612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j = i-1;</w:t>
                            </w:r>
                          </w:p>
                          <w:p w14:paraId="76A40A9F"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 </w:t>
                            </w: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while(j &gt;= 0 &amp;&amp; arr[j] &gt; key)</w:t>
                            </w:r>
                          </w:p>
                          <w:p w14:paraId="0E387BA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27ECCCA6"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a[j+1] = a[j];</w:t>
                            </w:r>
                          </w:p>
                          <w:p w14:paraId="4273D65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j = j-1;</w:t>
                            </w:r>
                          </w:p>
                          <w:p w14:paraId="70F3BAB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514F3E9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a[j+1] = key;</w:t>
                            </w:r>
                          </w:p>
                          <w:p w14:paraId="682142E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5F118C03"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w:t>
                            </w:r>
                          </w:p>
                          <w:p w14:paraId="3F3529FA" w14:textId="77777777" w:rsidR="007A2EB7" w:rsidRPr="00C770CB" w:rsidRDefault="007A2EB7" w:rsidP="007A2EB7">
                            <w:pPr>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2F63757" id="Text Box 5" o:spid="_x0000_s1032" type="#_x0000_t202" style="position:absolute;left:0;text-align:left;margin-left:9.65pt;margin-top:9.75pt;width:438.1pt;height:28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" fillcolor="#e7e6e6" stroked="f" strokeweight=".5pt">
                <v:textbox>
                  <w:txbxContent>
                    <w:p w14:paraId="055F97A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voidSapxepchen(inta[], intn)</w:t>
                      </w:r>
                    </w:p>
                    <w:p w14:paraId="3F49C48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w:t>
                      </w:r>
                    </w:p>
                    <w:p w14:paraId="0C042C62"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inti, key, j;</w:t>
                      </w:r>
                    </w:p>
                    <w:p w14:paraId="172762D4"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for(i = 1; i &lt; n; i++)</w:t>
                      </w:r>
                    </w:p>
                    <w:p w14:paraId="5D070D7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729CA61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key = a[i];</w:t>
                      </w:r>
                    </w:p>
                    <w:p w14:paraId="7E9D612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j = i-1;</w:t>
                      </w:r>
                    </w:p>
                    <w:p w14:paraId="76A40A9F"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 </w:t>
                      </w: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while(j &gt;= 0 &amp;&amp; arr[j] &gt; key)</w:t>
                      </w:r>
                    </w:p>
                    <w:p w14:paraId="0E387BA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27ECCCA6"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a[j+1] = a[j];</w:t>
                      </w:r>
                    </w:p>
                    <w:p w14:paraId="4273D65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j = j-1;</w:t>
                      </w:r>
                    </w:p>
                    <w:p w14:paraId="70F3BAB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514F3E9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a[j+1] = key;</w:t>
                      </w:r>
                    </w:p>
                    <w:p w14:paraId="682142E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000000"/>
                          <w:sz w:val="32"/>
                          <w:szCs w:val="32"/>
                        </w:rPr>
                        <w:t>   </w:t>
                      </w:r>
                      <w:r w:rsidRPr="00C770CB">
                        <w:rPr>
                          <w:rFonts w:ascii="Times New Roman" w:eastAsia="Times New Roman" w:hAnsi="Times New Roman"/>
                          <w:color w:val="333333"/>
                          <w:sz w:val="32"/>
                          <w:szCs w:val="32"/>
                        </w:rPr>
                        <w:t>}</w:t>
                      </w:r>
                    </w:p>
                    <w:p w14:paraId="5F118C03"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32"/>
                        </w:rPr>
                      </w:pPr>
                      <w:r w:rsidRPr="00C770CB">
                        <w:rPr>
                          <w:rFonts w:ascii="Times New Roman" w:eastAsia="Times New Roman" w:hAnsi="Times New Roman"/>
                          <w:color w:val="333333"/>
                          <w:sz w:val="32"/>
                          <w:szCs w:val="32"/>
                        </w:rPr>
                        <w:t>}</w:t>
                      </w:r>
                    </w:p>
                    <w:p w14:paraId="3F3529FA" w14:textId="77777777" w:rsidR="007A2EB7" w:rsidRPr="00C770CB" w:rsidRDefault="007A2EB7" w:rsidP="007A2EB7">
                      <w:pPr>
                        <w:rPr>
                          <w:rFonts w:ascii="Times New Roman" w:hAnsi="Times New Roman"/>
                          <w:sz w:val="32"/>
                          <w:szCs w:val="32"/>
                        </w:rPr>
                      </w:pPr>
                    </w:p>
                  </w:txbxContent>
                </v:textbox>
              </v:shape>
            </w:pict>
          </mc:Fallback>
        </mc:AlternateContent>
      </w:r>
    </w:p>
    <w:p w14:paraId="7069D527"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2723254B"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0A5A65EC"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4904C0A3"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565F0601"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16763792"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503EA265" w14:textId="77777777" w:rsidR="007A2EB7" w:rsidRPr="00E66697" w:rsidRDefault="007A2EB7" w:rsidP="007A2EB7">
      <w:pPr>
        <w:spacing w:before="120"/>
        <w:ind w:left="142" w:right="48" w:firstLine="0"/>
        <w:jc w:val="left"/>
        <w:outlineLvl w:val="1"/>
        <w:rPr>
          <w:rFonts w:ascii="Times New Roman" w:eastAsia="Times New Roman" w:hAnsi="Times New Roman"/>
          <w:b/>
          <w:spacing w:val="-15"/>
          <w:sz w:val="36"/>
          <w:szCs w:val="36"/>
        </w:rPr>
      </w:pPr>
    </w:p>
    <w:p w14:paraId="0DE8EC0A" w14:textId="77777777" w:rsidR="007A2EB7" w:rsidRPr="00E66697" w:rsidRDefault="007A2EB7" w:rsidP="007A2EB7">
      <w:pPr>
        <w:spacing w:before="120"/>
        <w:ind w:right="48" w:firstLine="0"/>
        <w:rPr>
          <w:rFonts w:ascii="Times New Roman" w:eastAsia="Times New Roman" w:hAnsi="Times New Roman"/>
          <w:color w:val="000000"/>
          <w:sz w:val="36"/>
          <w:szCs w:val="36"/>
        </w:rPr>
      </w:pPr>
    </w:p>
    <w:p w14:paraId="3BB3EBF6" w14:textId="77777777" w:rsidR="007A2EB7" w:rsidRPr="00E66697" w:rsidRDefault="007A2EB7" w:rsidP="007A2EB7">
      <w:pPr>
        <w:pStyle w:val="ListParagraph"/>
        <w:numPr>
          <w:ilvl w:val="0"/>
          <w:numId w:val="8"/>
        </w:numPr>
        <w:spacing w:before="120"/>
        <w:ind w:right="48"/>
        <w:jc w:val="left"/>
        <w:outlineLvl w:val="1"/>
        <w:rPr>
          <w:rFonts w:ascii="Times New Roman" w:eastAsia="Times New Roman" w:hAnsi="Times New Roman"/>
          <w:b/>
          <w:spacing w:val="-15"/>
          <w:sz w:val="36"/>
          <w:szCs w:val="36"/>
        </w:rPr>
      </w:pPr>
      <w:r w:rsidRPr="00E66697">
        <w:rPr>
          <w:rFonts w:ascii="Times New Roman" w:eastAsia="Times New Roman" w:hAnsi="Times New Roman"/>
          <w:b/>
          <w:spacing w:val="-15"/>
          <w:sz w:val="36"/>
          <w:szCs w:val="36"/>
        </w:rPr>
        <w:lastRenderedPageBreak/>
        <w:t>Sắp xếp trộn trong C</w:t>
      </w:r>
    </w:p>
    <w:p w14:paraId="00701C48" w14:textId="77777777" w:rsidR="007A2EB7" w:rsidRPr="00E66697" w:rsidRDefault="007A2EB7" w:rsidP="007A2EB7">
      <w:pPr>
        <w:spacing w:before="120"/>
        <w:ind w:left="48" w:right="48" w:firstLine="519"/>
        <w:rPr>
          <w:rFonts w:ascii="Times New Roman" w:eastAsia="Times New Roman" w:hAnsi="Times New Roman"/>
          <w:color w:val="000000"/>
          <w:sz w:val="36"/>
          <w:szCs w:val="36"/>
        </w:rPr>
      </w:pPr>
      <w:r w:rsidRPr="00E66697">
        <w:rPr>
          <w:rFonts w:ascii="Times New Roman" w:eastAsia="Times New Roman" w:hAnsi="Times New Roman"/>
          <w:color w:val="000000"/>
          <w:sz w:val="36"/>
          <w:szCs w:val="36"/>
        </w:rPr>
        <w:t>Sắp xếp trộn (Merge Sort) là một giải thuật sắp xếp dựa trên giải thuật </w:t>
      </w:r>
      <w:r w:rsidRPr="00E66697">
        <w:rPr>
          <w:rFonts w:ascii="Times New Roman" w:eastAsia="Times New Roman" w:hAnsi="Times New Roman"/>
          <w:b/>
          <w:bCs/>
          <w:color w:val="000000"/>
          <w:sz w:val="36"/>
          <w:szCs w:val="36"/>
        </w:rPr>
        <w:t>Chia để trị (Divide and Conquer)</w:t>
      </w:r>
      <w:r w:rsidRPr="00E66697">
        <w:rPr>
          <w:rFonts w:ascii="Times New Roman" w:eastAsia="Times New Roman" w:hAnsi="Times New Roman"/>
          <w:color w:val="000000"/>
          <w:sz w:val="36"/>
          <w:szCs w:val="36"/>
        </w:rPr>
        <w:t>. Với độ phức tạp thời gian trường hợp xấu nhất là Ο(n log n) thì đây là một trong các giải thuật đáng được quan tâm nhất.</w:t>
      </w:r>
    </w:p>
    <w:p w14:paraId="67F99673" w14:textId="0197D970" w:rsidR="007A2EB7" w:rsidRPr="00E66697" w:rsidRDefault="00A033C6" w:rsidP="007A2EB7">
      <w:pPr>
        <w:spacing w:before="120"/>
        <w:ind w:left="48"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mc:AlternateContent>
          <mc:Choice Requires="wps">
            <w:drawing>
              <wp:anchor distT="0" distB="0" distL="114300" distR="114300" simplePos="0" relativeHeight="251654656" behindDoc="0" locked="0" layoutInCell="1" allowOverlap="1" wp14:anchorId="4AB5EC3B" wp14:editId="7E89A550">
                <wp:simplePos x="0" y="0"/>
                <wp:positionH relativeFrom="column">
                  <wp:posOffset>80645</wp:posOffset>
                </wp:positionH>
                <wp:positionV relativeFrom="paragraph">
                  <wp:posOffset>818515</wp:posOffset>
                </wp:positionV>
                <wp:extent cx="5083175" cy="6708775"/>
                <wp:effectExtent l="0" t="635" r="3175"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3175" cy="670877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35303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voidmerge(int</w:t>
                            </w:r>
                            <w:r>
                              <w:rPr>
                                <w:rFonts w:ascii="Courier New" w:eastAsia="Times New Roman" w:hAnsi="Courier New" w:cs="Courier New"/>
                                <w:color w:val="333333"/>
                              </w:rPr>
                              <w:t>a</w:t>
                            </w:r>
                            <w:r w:rsidRPr="00381AEE">
                              <w:rPr>
                                <w:rFonts w:ascii="Courier New" w:eastAsia="Times New Roman" w:hAnsi="Courier New" w:cs="Courier New"/>
                                <w:color w:val="333333"/>
                              </w:rPr>
                              <w:t>[], intl, intm, intr)</w:t>
                            </w:r>
                          </w:p>
                          <w:p w14:paraId="2C875B2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w:t>
                            </w:r>
                          </w:p>
                          <w:p w14:paraId="5FC1221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inti, j, k;</w:t>
                            </w:r>
                          </w:p>
                          <w:p w14:paraId="0F4693C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intn1 = m - l + 1;</w:t>
                            </w:r>
                          </w:p>
                          <w:p w14:paraId="21A0A3B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intn2 =  r - m;</w:t>
                            </w:r>
                          </w:p>
                          <w:p w14:paraId="2AB6976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nsolas" w:eastAsia="Times New Roman" w:hAnsi="Consolas" w:cs="Consolas"/>
                                <w:color w:val="333333"/>
                              </w:rPr>
                              <w:t> </w:t>
                            </w:r>
                          </w:p>
                          <w:p w14:paraId="39DBFD8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intL[n1], R[n2];</w:t>
                            </w:r>
                            <w:r w:rsidRPr="00381AEE">
                              <w:rPr>
                                <w:rFonts w:ascii="Courier New" w:eastAsia="Times New Roman" w:hAnsi="Courier New" w:cs="Courier New"/>
                                <w:color w:val="000000"/>
                              </w:rPr>
                              <w:t> </w:t>
                            </w:r>
                            <w:r w:rsidRPr="00381AEE">
                              <w:rPr>
                                <w:rFonts w:ascii="Consolas" w:eastAsia="Times New Roman" w:hAnsi="Consolas" w:cs="Consolas"/>
                                <w:color w:val="333333"/>
                              </w:rPr>
                              <w:t> </w:t>
                            </w:r>
                          </w:p>
                          <w:p w14:paraId="479AD29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for(i = 0; i &lt; n1; i++)</w:t>
                            </w:r>
                          </w:p>
                          <w:p w14:paraId="198E499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L[i] = a</w:t>
                            </w:r>
                            <w:r w:rsidRPr="00381AEE">
                              <w:rPr>
                                <w:rFonts w:ascii="Courier New" w:eastAsia="Times New Roman" w:hAnsi="Courier New" w:cs="Courier New"/>
                                <w:color w:val="333333"/>
                              </w:rPr>
                              <w:t>[l + i];</w:t>
                            </w:r>
                          </w:p>
                          <w:p w14:paraId="02AB0CE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for(j = 0; j &lt; n2; j++)</w:t>
                            </w:r>
                          </w:p>
                          <w:p w14:paraId="771B30A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R[j] = a</w:t>
                            </w:r>
                            <w:r w:rsidRPr="00381AEE">
                              <w:rPr>
                                <w:rFonts w:ascii="Courier New" w:eastAsia="Times New Roman" w:hAnsi="Courier New" w:cs="Courier New"/>
                                <w:color w:val="333333"/>
                              </w:rPr>
                              <w:t>[m + 1+ j];</w:t>
                            </w:r>
                          </w:p>
                          <w:p w14:paraId="6926EAC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i = 0; </w:t>
                            </w:r>
                          </w:p>
                          <w:p w14:paraId="150A09B3"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j = 0; </w:t>
                            </w:r>
                          </w:p>
                          <w:p w14:paraId="3D22C1F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k = l; </w:t>
                            </w:r>
                          </w:p>
                          <w:p w14:paraId="7978D5F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while(i &lt; n1 &amp;&amp; j &lt; n2)</w:t>
                            </w:r>
                          </w:p>
                          <w:p w14:paraId="2BB50A0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5B4F3384"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if(L[i] &lt;= R[j])</w:t>
                            </w:r>
                          </w:p>
                          <w:p w14:paraId="087841E6"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0884BA1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L[i];</w:t>
                            </w:r>
                          </w:p>
                          <w:p w14:paraId="66E404A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w:t>
                            </w:r>
                          </w:p>
                          <w:p w14:paraId="5492937E"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16311E0B"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else</w:t>
                            </w:r>
                          </w:p>
                          <w:p w14:paraId="755A5A98"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265267D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R[j];</w:t>
                            </w:r>
                          </w:p>
                          <w:p w14:paraId="4265744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j++;</w:t>
                            </w:r>
                          </w:p>
                          <w:p w14:paraId="492B6A5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219C5B10"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065E302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666A42F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while(i &lt; n1)</w:t>
                            </w:r>
                          </w:p>
                          <w:p w14:paraId="15983F7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0CC8BA57"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L[i];</w:t>
                            </w:r>
                          </w:p>
                          <w:p w14:paraId="0BA14ED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w:t>
                            </w:r>
                          </w:p>
                          <w:p w14:paraId="465B0AB0"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2DB5E7B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36863E67"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while(j &lt; n2)</w:t>
                            </w:r>
                          </w:p>
                          <w:p w14:paraId="5714CBB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53D8CEB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R[j];</w:t>
                            </w:r>
                          </w:p>
                          <w:p w14:paraId="3F7F90D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j++;</w:t>
                            </w:r>
                          </w:p>
                          <w:p w14:paraId="1BE41E5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196D873E"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19EA0482"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w:t>
                            </w:r>
                          </w:p>
                          <w:p w14:paraId="41BB9E6E" w14:textId="77777777" w:rsidR="007A2EB7" w:rsidRPr="006F327B" w:rsidRDefault="007A2EB7" w:rsidP="007A2EB7">
                            <w:pPr>
                              <w:spacing w:after="0" w:line="240" w:lineRule="auto"/>
                              <w:ind w:firstLine="0"/>
                              <w:jc w:val="left"/>
                              <w:rPr>
                                <w:rFonts w:ascii="Courier New" w:hAnsi="Courier New" w:cs="Courier New"/>
                              </w:rPr>
                            </w:pPr>
                            <w:r w:rsidRPr="00381AEE">
                              <w:rPr>
                                <w:rFonts w:ascii="Courier New" w:eastAsia="Times New Roman" w:hAnsi="Courier New" w:cs="Courier New"/>
                                <w:color w:val="000000"/>
                              </w:rPr>
                              <w:t> </w:t>
                            </w:r>
                            <w:r w:rsidRPr="00381AEE">
                              <w:rPr>
                                <w:rFonts w:ascii="Consolas" w:eastAsia="Times New Roman" w:hAnsi="Consolas" w:cs="Consolas"/>
                                <w:color w:val="333333"/>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AB5EC3B" id="Text Box 6" o:spid="_x0000_s1033" type="#_x0000_t202" style="position:absolute;left:0;text-align:left;margin-left:6.35pt;margin-top:64.45pt;width:400.25pt;height:52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" fillcolor="#e7e6e6" stroked="f" strokeweight=".5pt">
                <v:textbox>
                  <w:txbxContent>
                    <w:p w14:paraId="6D35303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voidmerge(int</w:t>
                      </w:r>
                      <w:r>
                        <w:rPr>
                          <w:rFonts w:ascii="Courier New" w:eastAsia="Times New Roman" w:hAnsi="Courier New" w:cs="Courier New"/>
                          <w:color w:val="333333"/>
                        </w:rPr>
                        <w:t>a</w:t>
                      </w:r>
                      <w:r w:rsidRPr="00381AEE">
                        <w:rPr>
                          <w:rFonts w:ascii="Courier New" w:eastAsia="Times New Roman" w:hAnsi="Courier New" w:cs="Courier New"/>
                          <w:color w:val="333333"/>
                        </w:rPr>
                        <w:t>[], intl, intm, intr)</w:t>
                      </w:r>
                    </w:p>
                    <w:p w14:paraId="2C875B2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w:t>
                      </w:r>
                    </w:p>
                    <w:p w14:paraId="5FC1221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inti, j, k;</w:t>
                      </w:r>
                    </w:p>
                    <w:p w14:paraId="0F4693C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intn1 = m - l + 1;</w:t>
                      </w:r>
                    </w:p>
                    <w:p w14:paraId="21A0A3B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intn2 =  r - m;</w:t>
                      </w:r>
                    </w:p>
                    <w:p w14:paraId="2AB6976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nsolas" w:eastAsia="Times New Roman" w:hAnsi="Consolas" w:cs="Consolas"/>
                          <w:color w:val="333333"/>
                        </w:rPr>
                        <w:t> </w:t>
                      </w:r>
                    </w:p>
                    <w:p w14:paraId="39DBFD8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intL[n1], R[n2];</w:t>
                      </w:r>
                      <w:r w:rsidRPr="00381AEE">
                        <w:rPr>
                          <w:rFonts w:ascii="Courier New" w:eastAsia="Times New Roman" w:hAnsi="Courier New" w:cs="Courier New"/>
                          <w:color w:val="000000"/>
                        </w:rPr>
                        <w:t> </w:t>
                      </w:r>
                      <w:r w:rsidRPr="00381AEE">
                        <w:rPr>
                          <w:rFonts w:ascii="Consolas" w:eastAsia="Times New Roman" w:hAnsi="Consolas" w:cs="Consolas"/>
                          <w:color w:val="333333"/>
                        </w:rPr>
                        <w:t> </w:t>
                      </w:r>
                    </w:p>
                    <w:p w14:paraId="479AD29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for(i = 0; i &lt; n1; i++)</w:t>
                      </w:r>
                    </w:p>
                    <w:p w14:paraId="198E499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L[i] = a</w:t>
                      </w:r>
                      <w:r w:rsidRPr="00381AEE">
                        <w:rPr>
                          <w:rFonts w:ascii="Courier New" w:eastAsia="Times New Roman" w:hAnsi="Courier New" w:cs="Courier New"/>
                          <w:color w:val="333333"/>
                        </w:rPr>
                        <w:t>[l + i];</w:t>
                      </w:r>
                    </w:p>
                    <w:p w14:paraId="02AB0CE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for(j = 0; j &lt; n2; j++)</w:t>
                      </w:r>
                    </w:p>
                    <w:p w14:paraId="771B30A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R[j] = a</w:t>
                      </w:r>
                      <w:r w:rsidRPr="00381AEE">
                        <w:rPr>
                          <w:rFonts w:ascii="Courier New" w:eastAsia="Times New Roman" w:hAnsi="Courier New" w:cs="Courier New"/>
                          <w:color w:val="333333"/>
                        </w:rPr>
                        <w:t>[m + 1+ j];</w:t>
                      </w:r>
                    </w:p>
                    <w:p w14:paraId="6926EAC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i = 0; </w:t>
                      </w:r>
                    </w:p>
                    <w:p w14:paraId="150A09B3"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j = 0; </w:t>
                      </w:r>
                    </w:p>
                    <w:p w14:paraId="3D22C1F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 xml:space="preserve">k = l; </w:t>
                      </w:r>
                    </w:p>
                    <w:p w14:paraId="7978D5F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while(i &lt; n1 &amp;&amp; j &lt; n2)</w:t>
                      </w:r>
                    </w:p>
                    <w:p w14:paraId="2BB50A0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5B4F3384"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if(L[i] &lt;= R[j])</w:t>
                      </w:r>
                    </w:p>
                    <w:p w14:paraId="087841E6"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0884BA1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L[i];</w:t>
                      </w:r>
                    </w:p>
                    <w:p w14:paraId="66E404A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w:t>
                      </w:r>
                    </w:p>
                    <w:p w14:paraId="5492937E"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16311E0B"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else</w:t>
                      </w:r>
                    </w:p>
                    <w:p w14:paraId="755A5A98"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265267D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R[j];</w:t>
                      </w:r>
                    </w:p>
                    <w:p w14:paraId="4265744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j++;</w:t>
                      </w:r>
                    </w:p>
                    <w:p w14:paraId="492B6A5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219C5B10"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065E302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666A42F9"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while(i &lt; n1)</w:t>
                      </w:r>
                    </w:p>
                    <w:p w14:paraId="15983F7F"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0CC8BA57"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L[i];</w:t>
                      </w:r>
                    </w:p>
                    <w:p w14:paraId="0BA14ED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i++;</w:t>
                      </w:r>
                    </w:p>
                    <w:p w14:paraId="465B0AB0"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2DB5E7B1"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36863E67"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while(j &lt; n2)</w:t>
                      </w:r>
                    </w:p>
                    <w:p w14:paraId="5714CBBC"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53D8CEBA"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Pr>
                          <w:rFonts w:ascii="Courier New" w:eastAsia="Times New Roman" w:hAnsi="Courier New" w:cs="Courier New"/>
                          <w:color w:val="333333"/>
                        </w:rPr>
                        <w:t>a</w:t>
                      </w:r>
                      <w:r w:rsidRPr="00381AEE">
                        <w:rPr>
                          <w:rFonts w:ascii="Courier New" w:eastAsia="Times New Roman" w:hAnsi="Courier New" w:cs="Courier New"/>
                          <w:color w:val="333333"/>
                        </w:rPr>
                        <w:t>[k] = R[j];</w:t>
                      </w:r>
                    </w:p>
                    <w:p w14:paraId="3F7F90D5"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j++;</w:t>
                      </w:r>
                    </w:p>
                    <w:p w14:paraId="1BE41E5D"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k++;</w:t>
                      </w:r>
                    </w:p>
                    <w:p w14:paraId="196D873E"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000000"/>
                        </w:rPr>
                        <w:t>    </w:t>
                      </w:r>
                      <w:r w:rsidRPr="00381AEE">
                        <w:rPr>
                          <w:rFonts w:ascii="Courier New" w:eastAsia="Times New Roman" w:hAnsi="Courier New" w:cs="Courier New"/>
                          <w:color w:val="333333"/>
                        </w:rPr>
                        <w:t>}</w:t>
                      </w:r>
                    </w:p>
                    <w:p w14:paraId="19EA0482" w14:textId="77777777" w:rsidR="007A2EB7" w:rsidRPr="00381AEE" w:rsidRDefault="007A2EB7" w:rsidP="007A2EB7">
                      <w:pPr>
                        <w:spacing w:after="0" w:line="240" w:lineRule="auto"/>
                        <w:ind w:firstLine="0"/>
                        <w:jc w:val="left"/>
                        <w:rPr>
                          <w:rFonts w:ascii="Consolas" w:eastAsia="Times New Roman" w:hAnsi="Consolas" w:cs="Consolas"/>
                          <w:color w:val="333333"/>
                        </w:rPr>
                      </w:pPr>
                      <w:r w:rsidRPr="00381AEE">
                        <w:rPr>
                          <w:rFonts w:ascii="Courier New" w:eastAsia="Times New Roman" w:hAnsi="Courier New" w:cs="Courier New"/>
                          <w:color w:val="333333"/>
                        </w:rPr>
                        <w:t>}</w:t>
                      </w:r>
                    </w:p>
                    <w:p w14:paraId="41BB9E6E" w14:textId="77777777" w:rsidR="007A2EB7" w:rsidRPr="006F327B" w:rsidRDefault="007A2EB7" w:rsidP="007A2EB7">
                      <w:pPr>
                        <w:spacing w:after="0" w:line="240" w:lineRule="auto"/>
                        <w:ind w:firstLine="0"/>
                        <w:jc w:val="left"/>
                        <w:rPr>
                          <w:rFonts w:ascii="Courier New" w:hAnsi="Courier New" w:cs="Courier New"/>
                        </w:rPr>
                      </w:pPr>
                      <w:r w:rsidRPr="00381AEE">
                        <w:rPr>
                          <w:rFonts w:ascii="Courier New" w:eastAsia="Times New Roman" w:hAnsi="Courier New" w:cs="Courier New"/>
                          <w:color w:val="000000"/>
                        </w:rPr>
                        <w:t> </w:t>
                      </w:r>
                      <w:r w:rsidRPr="00381AEE">
                        <w:rPr>
                          <w:rFonts w:ascii="Consolas" w:eastAsia="Times New Roman" w:hAnsi="Consolas" w:cs="Consolas"/>
                          <w:color w:val="333333"/>
                        </w:rPr>
                        <w:t> </w:t>
                      </w:r>
                    </w:p>
                  </w:txbxContent>
                </v:textbox>
              </v:shape>
            </w:pict>
          </mc:Fallback>
        </mc:AlternateContent>
      </w:r>
      <w:r w:rsidR="007A2EB7" w:rsidRPr="00E66697">
        <w:rPr>
          <w:rFonts w:ascii="Times New Roman" w:eastAsia="Times New Roman" w:hAnsi="Times New Roman"/>
          <w:color w:val="000000"/>
          <w:sz w:val="36"/>
          <w:szCs w:val="36"/>
        </w:rPr>
        <w:t>Đầu tiên, giải thuật sắp xếp trộn chia mảng thành hai nửa và sau đó kết hợp chúng lại với nhau thành một mảng đã được sắp xếp.</w:t>
      </w:r>
    </w:p>
    <w:p w14:paraId="6D0D9EA1" w14:textId="50F4561A" w:rsidR="007A2EB7" w:rsidRPr="00E66697" w:rsidRDefault="007A2EB7" w:rsidP="007A2EB7">
      <w:pPr>
        <w:spacing w:before="120"/>
        <w:ind w:left="48" w:right="48" w:firstLine="0"/>
        <w:rPr>
          <w:rFonts w:ascii="Times New Roman" w:hAnsi="Times New Roman"/>
          <w:sz w:val="36"/>
          <w:szCs w:val="36"/>
        </w:rPr>
      </w:pPr>
    </w:p>
    <w:p w14:paraId="3E8B7E86" w14:textId="77777777" w:rsidR="007A2EB7" w:rsidRPr="00E66697" w:rsidRDefault="007A2EB7" w:rsidP="007A2EB7">
      <w:pPr>
        <w:spacing w:before="120"/>
        <w:ind w:left="48" w:right="48" w:firstLine="0"/>
        <w:rPr>
          <w:rFonts w:ascii="Times New Roman" w:hAnsi="Times New Roman"/>
          <w:sz w:val="36"/>
          <w:szCs w:val="36"/>
        </w:rPr>
      </w:pPr>
    </w:p>
    <w:p w14:paraId="0881B439"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72EBA481"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5512D2BC"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4E2B6976"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7279B4AC"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42151E66"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3F3C08E5"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7D2E0ADC"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6A6399AC" w14:textId="77777777" w:rsidR="007A2EB7" w:rsidRPr="00E66697" w:rsidRDefault="007A2EB7" w:rsidP="007E3B90">
      <w:pPr>
        <w:tabs>
          <w:tab w:val="left" w:pos="8080"/>
        </w:tabs>
        <w:spacing w:before="120"/>
        <w:ind w:left="48" w:right="48" w:firstLine="0"/>
        <w:rPr>
          <w:rFonts w:ascii="Times New Roman" w:eastAsia="Times New Roman" w:hAnsi="Times New Roman"/>
          <w:color w:val="000000"/>
          <w:sz w:val="36"/>
          <w:szCs w:val="36"/>
        </w:rPr>
      </w:pPr>
    </w:p>
    <w:p w14:paraId="0A0B5027" w14:textId="714F5E55" w:rsidR="007A2EB7" w:rsidRPr="00E66697" w:rsidRDefault="007A2EB7" w:rsidP="007E3B90">
      <w:pPr>
        <w:tabs>
          <w:tab w:val="left" w:pos="8080"/>
        </w:tabs>
        <w:spacing w:before="120"/>
        <w:ind w:left="48" w:right="48" w:firstLine="0"/>
        <w:rPr>
          <w:rFonts w:ascii="Times New Roman" w:eastAsia="Times New Roman" w:hAnsi="Times New Roman"/>
          <w:color w:val="000000"/>
          <w:sz w:val="36"/>
          <w:szCs w:val="36"/>
        </w:rPr>
      </w:pPr>
    </w:p>
    <w:p w14:paraId="6F0E9486" w14:textId="77777777" w:rsidR="007A2EB7" w:rsidRPr="00E66697" w:rsidRDefault="007A2EB7" w:rsidP="007E3B90">
      <w:pPr>
        <w:tabs>
          <w:tab w:val="left" w:pos="8080"/>
        </w:tabs>
        <w:spacing w:before="120"/>
        <w:ind w:left="48" w:right="48" w:firstLine="0"/>
        <w:rPr>
          <w:rFonts w:ascii="Times New Roman" w:eastAsia="Times New Roman" w:hAnsi="Times New Roman"/>
          <w:color w:val="000000"/>
          <w:sz w:val="36"/>
          <w:szCs w:val="36"/>
        </w:rPr>
      </w:pPr>
    </w:p>
    <w:p w14:paraId="1D64C6E7" w14:textId="3347F656" w:rsidR="007A2EB7" w:rsidRPr="00E66697" w:rsidRDefault="00A033C6" w:rsidP="007E3B90">
      <w:pPr>
        <w:tabs>
          <w:tab w:val="left" w:pos="8080"/>
        </w:tabs>
        <w:spacing w:before="120"/>
        <w:ind w:left="48"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w:lastRenderedPageBreak/>
        <mc:AlternateContent>
          <mc:Choice Requires="wps">
            <w:drawing>
              <wp:anchor distT="0" distB="0" distL="114300" distR="114300" simplePos="0" relativeHeight="251660800" behindDoc="0" locked="0" layoutInCell="1" allowOverlap="1" wp14:anchorId="4034754A" wp14:editId="371ECA69">
                <wp:simplePos x="0" y="0"/>
                <wp:positionH relativeFrom="column">
                  <wp:posOffset>90170</wp:posOffset>
                </wp:positionH>
                <wp:positionV relativeFrom="paragraph">
                  <wp:posOffset>-528955</wp:posOffset>
                </wp:positionV>
                <wp:extent cx="5180965" cy="1824355"/>
                <wp:effectExtent l="0" t="0" r="635"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965" cy="182435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E49C6F"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voidmergeSort(inta[], intl, intr)</w:t>
                            </w:r>
                          </w:p>
                          <w:p w14:paraId="04522D90"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w:t>
                            </w:r>
                          </w:p>
                          <w:p w14:paraId="5FAA9B9E"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if(l &lt; r)</w:t>
                            </w:r>
                          </w:p>
                          <w:p w14:paraId="2F20DFFB"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w:t>
                            </w:r>
                          </w:p>
                          <w:p w14:paraId="1B3D6306"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intm = l+(r-l)/2;</w:t>
                            </w:r>
                          </w:p>
                          <w:p w14:paraId="1D0C918F"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mergeSort(a, l, m);</w:t>
                            </w:r>
                          </w:p>
                          <w:p w14:paraId="0638CD2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mergeSort(a, m+1, r);</w:t>
                            </w:r>
                          </w:p>
                          <w:p w14:paraId="4C231F7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 </w:t>
                            </w:r>
                          </w:p>
                          <w:p w14:paraId="7A7B1150"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merge(a, l, m, r);</w:t>
                            </w:r>
                          </w:p>
                          <w:p w14:paraId="5E54184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w:t>
                            </w:r>
                          </w:p>
                          <w:p w14:paraId="5B34637D"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w:t>
                            </w:r>
                          </w:p>
                          <w:p w14:paraId="03D98A61" w14:textId="77777777" w:rsidR="007A2EB7" w:rsidRPr="00C770CB" w:rsidRDefault="007A2EB7" w:rsidP="007A2EB7">
                            <w:pPr>
                              <w:rPr>
                                <w:rFonts w:ascii="Times New Roman" w:hAnsi="Times New Roman"/>
                                <w:sz w:val="32"/>
                              </w:rPr>
                            </w:pPr>
                          </w:p>
                          <w:p w14:paraId="4B9E6828" w14:textId="77777777" w:rsidR="007A2EB7" w:rsidRPr="00C770CB" w:rsidRDefault="007A2EB7" w:rsidP="007A2EB7">
                            <w:pPr>
                              <w:rPr>
                                <w:rFonts w:ascii="Times New Roman" w:hAnsi="Times New Roman"/>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4754A" id="Text Box 12" o:spid="_x0000_s1034" type="#_x0000_t202" style="position:absolute;left:0;text-align:left;margin-left:7.1pt;margin-top:-41.65pt;width:407.95pt;height:143.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" fillcolor="#e7e6e6" stroked="f" strokeweight=".5pt">
                <v:textbox>
                  <w:txbxContent>
                    <w:p w14:paraId="53E49C6F"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voidmergeSort(inta[], intl, intr)</w:t>
                      </w:r>
                    </w:p>
                    <w:p w14:paraId="04522D90"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w:t>
                      </w:r>
                    </w:p>
                    <w:p w14:paraId="5FAA9B9E"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if(l &lt; r)</w:t>
                      </w:r>
                    </w:p>
                    <w:p w14:paraId="2F20DFFB"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w:t>
                      </w:r>
                    </w:p>
                    <w:p w14:paraId="1B3D6306"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intm = l+(r-l)/2;</w:t>
                      </w:r>
                    </w:p>
                    <w:p w14:paraId="1D0C918F"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mergeSort(a, l, m);</w:t>
                      </w:r>
                    </w:p>
                    <w:p w14:paraId="0638CD2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mergeSort(a, m+1, r);</w:t>
                      </w:r>
                    </w:p>
                    <w:p w14:paraId="4C231F7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 </w:t>
                      </w:r>
                    </w:p>
                    <w:p w14:paraId="7A7B1150"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merge(a, l, m, r);</w:t>
                      </w:r>
                    </w:p>
                    <w:p w14:paraId="5E541848"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000000"/>
                          <w:sz w:val="32"/>
                        </w:rPr>
                        <w:t>    </w:t>
                      </w:r>
                      <w:r w:rsidRPr="00C770CB">
                        <w:rPr>
                          <w:rFonts w:ascii="Times New Roman" w:eastAsia="Times New Roman" w:hAnsi="Times New Roman"/>
                          <w:color w:val="333333"/>
                          <w:sz w:val="32"/>
                        </w:rPr>
                        <w:t>}</w:t>
                      </w:r>
                    </w:p>
                    <w:p w14:paraId="5B34637D" w14:textId="77777777" w:rsidR="007A2EB7" w:rsidRPr="00C770CB" w:rsidRDefault="007A2EB7" w:rsidP="007A2EB7">
                      <w:pPr>
                        <w:spacing w:after="0" w:line="240" w:lineRule="auto"/>
                        <w:ind w:firstLine="0"/>
                        <w:jc w:val="left"/>
                        <w:rPr>
                          <w:rFonts w:ascii="Times New Roman" w:eastAsia="Times New Roman" w:hAnsi="Times New Roman"/>
                          <w:color w:val="333333"/>
                          <w:sz w:val="32"/>
                        </w:rPr>
                      </w:pPr>
                      <w:r w:rsidRPr="00C770CB">
                        <w:rPr>
                          <w:rFonts w:ascii="Times New Roman" w:eastAsia="Times New Roman" w:hAnsi="Times New Roman"/>
                          <w:color w:val="333333"/>
                          <w:sz w:val="32"/>
                        </w:rPr>
                        <w:t>}</w:t>
                      </w:r>
                    </w:p>
                    <w:p w14:paraId="03D98A61" w14:textId="77777777" w:rsidR="007A2EB7" w:rsidRPr="00C770CB" w:rsidRDefault="007A2EB7" w:rsidP="007A2EB7">
                      <w:pPr>
                        <w:rPr>
                          <w:rFonts w:ascii="Times New Roman" w:hAnsi="Times New Roman"/>
                          <w:sz w:val="32"/>
                        </w:rPr>
                      </w:pPr>
                    </w:p>
                    <w:p w14:paraId="4B9E6828" w14:textId="77777777" w:rsidR="007A2EB7" w:rsidRPr="00C770CB" w:rsidRDefault="007A2EB7" w:rsidP="007A2EB7">
                      <w:pPr>
                        <w:rPr>
                          <w:rFonts w:ascii="Times New Roman" w:hAnsi="Times New Roman"/>
                          <w:sz w:val="32"/>
                        </w:rPr>
                      </w:pPr>
                    </w:p>
                  </w:txbxContent>
                </v:textbox>
              </v:shape>
            </w:pict>
          </mc:Fallback>
        </mc:AlternateContent>
      </w:r>
    </w:p>
    <w:p w14:paraId="3E2F46E3"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36BF4A6E" w14:textId="77777777" w:rsidR="00C770CB" w:rsidRPr="00E66697" w:rsidRDefault="00C770CB" w:rsidP="00C770CB">
      <w:pPr>
        <w:spacing w:before="120"/>
        <w:ind w:right="48" w:firstLine="0"/>
        <w:rPr>
          <w:rFonts w:ascii="Times New Roman" w:eastAsia="Times New Roman" w:hAnsi="Times New Roman"/>
          <w:color w:val="000000"/>
          <w:sz w:val="36"/>
          <w:szCs w:val="36"/>
        </w:rPr>
      </w:pPr>
    </w:p>
    <w:p w14:paraId="6397413D" w14:textId="77777777" w:rsidR="007A2EB7" w:rsidRPr="00E66697" w:rsidRDefault="007A2EB7" w:rsidP="00C770CB">
      <w:pPr>
        <w:pStyle w:val="ListParagraph"/>
        <w:numPr>
          <w:ilvl w:val="0"/>
          <w:numId w:val="8"/>
        </w:numPr>
        <w:spacing w:before="120"/>
        <w:ind w:right="48"/>
        <w:jc w:val="left"/>
        <w:outlineLvl w:val="1"/>
        <w:rPr>
          <w:rFonts w:ascii="Times New Roman" w:eastAsia="Times New Roman" w:hAnsi="Times New Roman"/>
          <w:b/>
          <w:spacing w:val="-15"/>
          <w:sz w:val="36"/>
          <w:szCs w:val="36"/>
        </w:rPr>
      </w:pPr>
      <w:r w:rsidRPr="00E66697">
        <w:rPr>
          <w:rFonts w:ascii="Times New Roman" w:eastAsia="Times New Roman" w:hAnsi="Times New Roman"/>
          <w:b/>
          <w:spacing w:val="-15"/>
          <w:sz w:val="36"/>
          <w:szCs w:val="36"/>
        </w:rPr>
        <w:t>Sắp xếp nhanh trong C</w:t>
      </w:r>
    </w:p>
    <w:p w14:paraId="57A4D6AA" w14:textId="2CDAD22F" w:rsidR="007E3B90" w:rsidRPr="007E3B90" w:rsidRDefault="00A033C6" w:rsidP="007E3B90">
      <w:pPr>
        <w:spacing w:before="120"/>
        <w:ind w:left="48" w:right="48" w:firstLine="519"/>
        <w:rPr>
          <w:rFonts w:ascii="Times New Roman" w:eastAsia="Times New Roman" w:hAnsi="Times New Roman"/>
          <w:color w:val="000000"/>
          <w:sz w:val="30"/>
          <w:szCs w:val="30"/>
        </w:rPr>
      </w:pPr>
      <w:r w:rsidRPr="007E3B90">
        <w:rPr>
          <w:rFonts w:ascii="Times New Roman" w:eastAsia="Times New Roman" w:hAnsi="Times New Roman"/>
          <w:noProof/>
          <w:color w:val="000000"/>
          <w:sz w:val="30"/>
          <w:szCs w:val="30"/>
        </w:rPr>
        <mc:AlternateContent>
          <mc:Choice Requires="wps">
            <w:drawing>
              <wp:anchor distT="0" distB="0" distL="114300" distR="114300" simplePos="0" relativeHeight="251655680" behindDoc="0" locked="0" layoutInCell="1" allowOverlap="1" wp14:anchorId="37847A44" wp14:editId="2835A3D4">
                <wp:simplePos x="0" y="0"/>
                <wp:positionH relativeFrom="column">
                  <wp:posOffset>223520</wp:posOffset>
                </wp:positionH>
                <wp:positionV relativeFrom="paragraph">
                  <wp:posOffset>1942465</wp:posOffset>
                </wp:positionV>
                <wp:extent cx="5696585" cy="5609590"/>
                <wp:effectExtent l="0" t="0" r="0" b="381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560959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54B23C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voidswap(int&amp;a, int&amp;b)</w:t>
                            </w:r>
                          </w:p>
                          <w:p w14:paraId="4EA886B9"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3245439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intt = a;</w:t>
                            </w:r>
                          </w:p>
                          <w:p w14:paraId="263EF6A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a = b;</w:t>
                            </w:r>
                          </w:p>
                          <w:p w14:paraId="58888B94"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b = t;</w:t>
                            </w:r>
                          </w:p>
                          <w:p w14:paraId="095F87B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30E6D80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voidquickSort(int</w:t>
                            </w:r>
                            <w:r>
                              <w:rPr>
                                <w:rFonts w:ascii="Courier New" w:eastAsia="Times New Roman" w:hAnsi="Courier New" w:cs="Courier New"/>
                                <w:color w:val="333333"/>
                              </w:rPr>
                              <w:t>a</w:t>
                            </w:r>
                            <w:r w:rsidRPr="00903A6A">
                              <w:rPr>
                                <w:rFonts w:ascii="Courier New" w:eastAsia="Times New Roman" w:hAnsi="Courier New" w:cs="Courier New"/>
                                <w:color w:val="333333"/>
                              </w:rPr>
                              <w:t>[], intlow, inthigh)</w:t>
                            </w:r>
                          </w:p>
                          <w:p w14:paraId="22FADFE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0D6DA7AC"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if(low &lt; high)</w:t>
                            </w:r>
                          </w:p>
                          <w:p w14:paraId="42C62EC7"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47FD5219"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intindex = partition(arr, low, high);</w:t>
                            </w:r>
                          </w:p>
                          <w:p w14:paraId="5C435FB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000000"/>
                              </w:rPr>
                              <w:tab/>
                            </w:r>
                            <w:r w:rsidRPr="00903A6A">
                              <w:rPr>
                                <w:rFonts w:ascii="Courier New" w:eastAsia="Times New Roman" w:hAnsi="Courier New" w:cs="Courier New"/>
                                <w:color w:val="000000"/>
                              </w:rPr>
                              <w:t> </w:t>
                            </w:r>
                            <w:r>
                              <w:rPr>
                                <w:rFonts w:ascii="Courier New" w:eastAsia="Times New Roman" w:hAnsi="Courier New" w:cs="Courier New"/>
                                <w:color w:val="333333"/>
                              </w:rPr>
                              <w:t>quickSort(a</w:t>
                            </w:r>
                            <w:r w:rsidRPr="00903A6A">
                              <w:rPr>
                                <w:rFonts w:ascii="Courier New" w:eastAsia="Times New Roman" w:hAnsi="Courier New" w:cs="Courier New"/>
                                <w:color w:val="333333"/>
                              </w:rPr>
                              <w:t>, low, index - 1);</w:t>
                            </w:r>
                          </w:p>
                          <w:p w14:paraId="1FBB2EF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000000"/>
                              </w:rPr>
                              <w:tab/>
                            </w:r>
                            <w:r w:rsidRPr="00903A6A">
                              <w:rPr>
                                <w:rFonts w:ascii="Courier New" w:eastAsia="Times New Roman" w:hAnsi="Courier New" w:cs="Courier New"/>
                                <w:color w:val="000000"/>
                              </w:rPr>
                              <w:t> </w:t>
                            </w:r>
                            <w:r>
                              <w:rPr>
                                <w:rFonts w:ascii="Courier New" w:eastAsia="Times New Roman" w:hAnsi="Courier New" w:cs="Courier New"/>
                                <w:color w:val="333333"/>
                              </w:rPr>
                              <w:t>quickSort(a</w:t>
                            </w:r>
                            <w:r w:rsidRPr="00903A6A">
                              <w:rPr>
                                <w:rFonts w:ascii="Courier New" w:eastAsia="Times New Roman" w:hAnsi="Courier New" w:cs="Courier New"/>
                                <w:color w:val="333333"/>
                              </w:rPr>
                              <w:t>, index + 1, high);</w:t>
                            </w:r>
                          </w:p>
                          <w:p w14:paraId="6B05AAD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5379117D"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66A0D89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intpartition (int</w:t>
                            </w:r>
                            <w:r>
                              <w:rPr>
                                <w:rFonts w:ascii="Courier New" w:eastAsia="Times New Roman" w:hAnsi="Courier New" w:cs="Courier New"/>
                                <w:color w:val="333333"/>
                              </w:rPr>
                              <w:t>a</w:t>
                            </w:r>
                            <w:r w:rsidRPr="00903A6A">
                              <w:rPr>
                                <w:rFonts w:ascii="Courier New" w:eastAsia="Times New Roman" w:hAnsi="Courier New" w:cs="Courier New"/>
                                <w:color w:val="333333"/>
                              </w:rPr>
                              <w:t>[], intlow, inthigh)</w:t>
                            </w:r>
                          </w:p>
                          <w:p w14:paraId="43A17C62"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252D948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w:t>
                            </w:r>
                            <w:r>
                              <w:rPr>
                                <w:rFonts w:ascii="Courier New" w:eastAsia="Times New Roman" w:hAnsi="Courier New" w:cs="Courier New"/>
                                <w:color w:val="333333"/>
                              </w:rPr>
                              <w:t>pivot = a</w:t>
                            </w:r>
                            <w:r w:rsidRPr="00903A6A">
                              <w:rPr>
                                <w:rFonts w:ascii="Courier New" w:eastAsia="Times New Roman" w:hAnsi="Courier New" w:cs="Courier New"/>
                                <w:color w:val="333333"/>
                              </w:rPr>
                              <w:t>[high]; </w:t>
                            </w:r>
                          </w:p>
                          <w:p w14:paraId="758112E2" w14:textId="77777777" w:rsidR="007E3B90" w:rsidRDefault="007A2EB7" w:rsidP="007A2EB7">
                            <w:pPr>
                              <w:spacing w:after="0" w:line="240" w:lineRule="auto"/>
                              <w:ind w:firstLine="0"/>
                              <w:jc w:val="left"/>
                              <w:rPr>
                                <w:rFonts w:ascii="Courier New" w:eastAsia="Times New Roman" w:hAnsi="Courier New" w:cs="Courier New"/>
                                <w:color w:val="000000"/>
                              </w:rPr>
                            </w:pPr>
                            <w:r w:rsidRPr="00903A6A">
                              <w:rPr>
                                <w:rFonts w:ascii="Courier New" w:eastAsia="Times New Roman" w:hAnsi="Courier New" w:cs="Courier New"/>
                                <w:color w:val="000000"/>
                              </w:rPr>
                              <w:t>   </w:t>
                            </w:r>
                          </w:p>
                          <w:p w14:paraId="6AA5EACD" w14:textId="77777777" w:rsidR="007E3B90" w:rsidRDefault="007E3B90" w:rsidP="007A2EB7">
                            <w:pPr>
                              <w:spacing w:after="0" w:line="240" w:lineRule="auto"/>
                              <w:ind w:firstLine="0"/>
                              <w:jc w:val="left"/>
                              <w:rPr>
                                <w:rFonts w:ascii="Courier New" w:eastAsia="Times New Roman" w:hAnsi="Courier New" w:cs="Courier New"/>
                                <w:color w:val="000000"/>
                              </w:rPr>
                            </w:pPr>
                          </w:p>
                          <w:p w14:paraId="46BE57C3" w14:textId="77777777" w:rsidR="007E3B90" w:rsidRDefault="007E3B90" w:rsidP="007A2EB7">
                            <w:pPr>
                              <w:spacing w:after="0" w:line="240" w:lineRule="auto"/>
                              <w:ind w:firstLine="0"/>
                              <w:jc w:val="left"/>
                              <w:rPr>
                                <w:rFonts w:ascii="Courier New" w:eastAsia="Times New Roman" w:hAnsi="Courier New" w:cs="Courier New"/>
                                <w:color w:val="000000"/>
                              </w:rPr>
                            </w:pPr>
                          </w:p>
                          <w:p w14:paraId="60A86346" w14:textId="1343080F" w:rsidR="007A2EB7" w:rsidRPr="00CA1220" w:rsidRDefault="007E3B90" w:rsidP="007A2EB7">
                            <w:pPr>
                              <w:spacing w:after="0" w:line="240" w:lineRule="auto"/>
                              <w:ind w:firstLine="0"/>
                              <w:jc w:val="left"/>
                              <w:rPr>
                                <w:rFonts w:ascii="Consolas" w:eastAsia="Times New Roman" w:hAnsi="Consolas" w:cs="Consolas"/>
                                <w:color w:val="333333"/>
                              </w:rPr>
                            </w:pPr>
                            <w:r>
                              <w:rPr>
                                <w:rFonts w:ascii="Courier New" w:eastAsia="Times New Roman" w:hAnsi="Courier New" w:cs="Courier New"/>
                                <w:color w:val="000000"/>
                              </w:rPr>
                              <w:t xml:space="preserve">   </w:t>
                            </w:r>
                            <w:r w:rsidR="007A2EB7" w:rsidRPr="00903A6A">
                              <w:rPr>
                                <w:rFonts w:ascii="Courier New" w:eastAsia="Times New Roman" w:hAnsi="Courier New" w:cs="Courier New"/>
                                <w:color w:val="000000"/>
                              </w:rPr>
                              <w:t> </w:t>
                            </w:r>
                            <w:r w:rsidR="007A2EB7" w:rsidRPr="00903A6A">
                              <w:rPr>
                                <w:rFonts w:ascii="Courier New" w:eastAsia="Times New Roman" w:hAnsi="Courier New" w:cs="Courier New"/>
                                <w:color w:val="333333"/>
                              </w:rPr>
                              <w:t>intleft = low;  </w:t>
                            </w:r>
                          </w:p>
                          <w:p w14:paraId="36F558E9"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intright </w:t>
                            </w:r>
                            <w:r>
                              <w:rPr>
                                <w:rFonts w:ascii="Courier New" w:eastAsia="Times New Roman" w:hAnsi="Courier New" w:cs="Courier New"/>
                                <w:color w:val="333333"/>
                              </w:rPr>
                              <w:t>= high - 1;</w:t>
                            </w:r>
                          </w:p>
                          <w:p w14:paraId="7D60AC5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while(true){</w:t>
                            </w:r>
                          </w:p>
                          <w:p w14:paraId="00C1AE87"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while(left &lt;= right &amp;&amp; a</w:t>
                            </w:r>
                            <w:r w:rsidRPr="00903A6A">
                              <w:rPr>
                                <w:rFonts w:ascii="Courier New" w:eastAsia="Times New Roman" w:hAnsi="Courier New" w:cs="Courier New"/>
                                <w:color w:val="333333"/>
                              </w:rPr>
                              <w:t xml:space="preserve">[left] &lt; pivot) left++; </w:t>
                            </w:r>
                          </w:p>
                          <w:p w14:paraId="215127D1" w14:textId="77777777" w:rsidR="007A2EB7" w:rsidRDefault="007A2EB7" w:rsidP="007A2EB7">
                            <w:pPr>
                              <w:spacing w:after="0" w:line="240" w:lineRule="auto"/>
                              <w:ind w:firstLine="0"/>
                              <w:jc w:val="left"/>
                              <w:rPr>
                                <w:rFonts w:ascii="Courier New" w:eastAsia="Times New Roman" w:hAnsi="Courier New" w:cs="Courier New"/>
                                <w:color w:val="000000"/>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while(right &gt;= left </w:t>
                            </w:r>
                            <w:r>
                              <w:rPr>
                                <w:rFonts w:ascii="Courier New" w:eastAsia="Times New Roman" w:hAnsi="Courier New" w:cs="Courier New"/>
                                <w:color w:val="333333"/>
                              </w:rPr>
                              <w:t>&amp;&amp; a[right] &gt; pivot) right-;</w:t>
                            </w:r>
                            <w:r w:rsidRPr="00903A6A">
                              <w:rPr>
                                <w:rFonts w:ascii="Courier New" w:eastAsia="Times New Roman" w:hAnsi="Courier New" w:cs="Courier New"/>
                                <w:color w:val="000000"/>
                              </w:rPr>
                              <w:t>    </w:t>
                            </w:r>
                          </w:p>
                          <w:p w14:paraId="41714E4D" w14:textId="77777777" w:rsidR="007A2EB7" w:rsidRDefault="007A2EB7" w:rsidP="007A2EB7">
                            <w:pPr>
                              <w:spacing w:after="0" w:line="240" w:lineRule="auto"/>
                              <w:ind w:firstLine="720"/>
                              <w:jc w:val="left"/>
                              <w:rPr>
                                <w:rFonts w:ascii="Courier New" w:eastAsia="Times New Roman" w:hAnsi="Courier New" w:cs="Courier New"/>
                                <w:color w:val="333333"/>
                              </w:rPr>
                            </w:pPr>
                            <w:r>
                              <w:rPr>
                                <w:rFonts w:ascii="Courier New" w:eastAsia="Times New Roman" w:hAnsi="Courier New" w:cs="Courier New"/>
                                <w:color w:val="000000"/>
                              </w:rPr>
                              <w:t>  </w:t>
                            </w: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if(left &gt;= right) break; </w:t>
                            </w:r>
                          </w:p>
                          <w:p w14:paraId="32D5A8FE" w14:textId="77777777" w:rsidR="007A2EB7" w:rsidRDefault="007A2EB7" w:rsidP="007A2EB7">
                            <w:pPr>
                              <w:spacing w:after="0" w:line="240" w:lineRule="auto"/>
                              <w:ind w:firstLine="720"/>
                              <w:jc w:val="left"/>
                              <w:rPr>
                                <w:rFonts w:ascii="Courier New" w:eastAsia="Times New Roman" w:hAnsi="Courier New" w:cs="Courier New"/>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swap(a[left], a</w:t>
                            </w:r>
                            <w:r w:rsidRPr="00903A6A">
                              <w:rPr>
                                <w:rFonts w:ascii="Courier New" w:eastAsia="Times New Roman" w:hAnsi="Courier New" w:cs="Courier New"/>
                                <w:color w:val="333333"/>
                              </w:rPr>
                              <w:t xml:space="preserve">[right]); </w:t>
                            </w:r>
                          </w:p>
                          <w:p w14:paraId="49C0DF4E" w14:textId="77777777" w:rsidR="007A2EB7" w:rsidRPr="00CA1220" w:rsidRDefault="007A2EB7" w:rsidP="007A2EB7">
                            <w:pPr>
                              <w:spacing w:after="0" w:line="240" w:lineRule="auto"/>
                              <w:ind w:firstLine="72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left++; </w:t>
                            </w:r>
                          </w:p>
                          <w:p w14:paraId="074394AC"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right--; </w:t>
                            </w:r>
                          </w:p>
                          <w:p w14:paraId="46AB3C1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322CFB4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swap(a[left], a</w:t>
                            </w:r>
                            <w:r w:rsidRPr="00903A6A">
                              <w:rPr>
                                <w:rFonts w:ascii="Courier New" w:eastAsia="Times New Roman" w:hAnsi="Courier New" w:cs="Courier New"/>
                                <w:color w:val="333333"/>
                              </w:rPr>
                              <w:t>[high]);</w:t>
                            </w:r>
                          </w:p>
                          <w:p w14:paraId="02B079C2"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returnleft; </w:t>
                            </w:r>
                          </w:p>
                          <w:p w14:paraId="473BCC5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5C1AD64F" w14:textId="77777777" w:rsidR="007A2EB7" w:rsidRDefault="007A2EB7" w:rsidP="007A2EB7"/>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7847A44" id="Text Box 8" o:spid="_x0000_s1035" type="#_x0000_t202" style="position:absolute;left:0;text-align:left;margin-left:17.6pt;margin-top:152.95pt;width:448.55pt;height:44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" fillcolor="#e7e6e6" stroked="f" strokeweight=".5pt">
                <v:textbox>
                  <w:txbxContent>
                    <w:p w14:paraId="254B23C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voidswap(int&amp;a, int&amp;b)</w:t>
                      </w:r>
                    </w:p>
                    <w:p w14:paraId="4EA886B9"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3245439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intt = a;</w:t>
                      </w:r>
                    </w:p>
                    <w:p w14:paraId="263EF6A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a = b;</w:t>
                      </w:r>
                    </w:p>
                    <w:p w14:paraId="58888B94"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b = t;</w:t>
                      </w:r>
                    </w:p>
                    <w:p w14:paraId="095F87B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30E6D80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voidquickSort(int</w:t>
                      </w:r>
                      <w:r>
                        <w:rPr>
                          <w:rFonts w:ascii="Courier New" w:eastAsia="Times New Roman" w:hAnsi="Courier New" w:cs="Courier New"/>
                          <w:color w:val="333333"/>
                        </w:rPr>
                        <w:t>a</w:t>
                      </w:r>
                      <w:r w:rsidRPr="00903A6A">
                        <w:rPr>
                          <w:rFonts w:ascii="Courier New" w:eastAsia="Times New Roman" w:hAnsi="Courier New" w:cs="Courier New"/>
                          <w:color w:val="333333"/>
                        </w:rPr>
                        <w:t>[], intlow, inthigh)</w:t>
                      </w:r>
                    </w:p>
                    <w:p w14:paraId="22FADFE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0D6DA7AC"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if(low &lt; high)</w:t>
                      </w:r>
                    </w:p>
                    <w:p w14:paraId="42C62EC7"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47FD5219"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intindex = partition(arr, low, high);</w:t>
                      </w:r>
                    </w:p>
                    <w:p w14:paraId="5C435FB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000000"/>
                        </w:rPr>
                        <w:tab/>
                      </w:r>
                      <w:r w:rsidRPr="00903A6A">
                        <w:rPr>
                          <w:rFonts w:ascii="Courier New" w:eastAsia="Times New Roman" w:hAnsi="Courier New" w:cs="Courier New"/>
                          <w:color w:val="000000"/>
                        </w:rPr>
                        <w:t> </w:t>
                      </w:r>
                      <w:r>
                        <w:rPr>
                          <w:rFonts w:ascii="Courier New" w:eastAsia="Times New Roman" w:hAnsi="Courier New" w:cs="Courier New"/>
                          <w:color w:val="333333"/>
                        </w:rPr>
                        <w:t>quickSort(a</w:t>
                      </w:r>
                      <w:r w:rsidRPr="00903A6A">
                        <w:rPr>
                          <w:rFonts w:ascii="Courier New" w:eastAsia="Times New Roman" w:hAnsi="Courier New" w:cs="Courier New"/>
                          <w:color w:val="333333"/>
                        </w:rPr>
                        <w:t>, low, index - 1);</w:t>
                      </w:r>
                    </w:p>
                    <w:p w14:paraId="1FBB2EF8"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000000"/>
                        </w:rPr>
                        <w:tab/>
                      </w:r>
                      <w:r w:rsidRPr="00903A6A">
                        <w:rPr>
                          <w:rFonts w:ascii="Courier New" w:eastAsia="Times New Roman" w:hAnsi="Courier New" w:cs="Courier New"/>
                          <w:color w:val="000000"/>
                        </w:rPr>
                        <w:t> </w:t>
                      </w:r>
                      <w:r>
                        <w:rPr>
                          <w:rFonts w:ascii="Courier New" w:eastAsia="Times New Roman" w:hAnsi="Courier New" w:cs="Courier New"/>
                          <w:color w:val="333333"/>
                        </w:rPr>
                        <w:t>quickSort(a</w:t>
                      </w:r>
                      <w:r w:rsidRPr="00903A6A">
                        <w:rPr>
                          <w:rFonts w:ascii="Courier New" w:eastAsia="Times New Roman" w:hAnsi="Courier New" w:cs="Courier New"/>
                          <w:color w:val="333333"/>
                        </w:rPr>
                        <w:t>, index + 1, high);</w:t>
                      </w:r>
                    </w:p>
                    <w:p w14:paraId="6B05AAD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5379117D"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66A0D893"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intpartition (int</w:t>
                      </w:r>
                      <w:r>
                        <w:rPr>
                          <w:rFonts w:ascii="Courier New" w:eastAsia="Times New Roman" w:hAnsi="Courier New" w:cs="Courier New"/>
                          <w:color w:val="333333"/>
                        </w:rPr>
                        <w:t>a</w:t>
                      </w:r>
                      <w:r w:rsidRPr="00903A6A">
                        <w:rPr>
                          <w:rFonts w:ascii="Courier New" w:eastAsia="Times New Roman" w:hAnsi="Courier New" w:cs="Courier New"/>
                          <w:color w:val="333333"/>
                        </w:rPr>
                        <w:t>[], intlow, inthigh)</w:t>
                      </w:r>
                    </w:p>
                    <w:p w14:paraId="43A17C62"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252D948B"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int</w:t>
                      </w:r>
                      <w:r>
                        <w:rPr>
                          <w:rFonts w:ascii="Courier New" w:eastAsia="Times New Roman" w:hAnsi="Courier New" w:cs="Courier New"/>
                          <w:color w:val="333333"/>
                        </w:rPr>
                        <w:t>pivot = a</w:t>
                      </w:r>
                      <w:r w:rsidRPr="00903A6A">
                        <w:rPr>
                          <w:rFonts w:ascii="Courier New" w:eastAsia="Times New Roman" w:hAnsi="Courier New" w:cs="Courier New"/>
                          <w:color w:val="333333"/>
                        </w:rPr>
                        <w:t>[high]; </w:t>
                      </w:r>
                    </w:p>
                    <w:p w14:paraId="758112E2" w14:textId="77777777" w:rsidR="007E3B90" w:rsidRDefault="007A2EB7" w:rsidP="007A2EB7">
                      <w:pPr>
                        <w:spacing w:after="0" w:line="240" w:lineRule="auto"/>
                        <w:ind w:firstLine="0"/>
                        <w:jc w:val="left"/>
                        <w:rPr>
                          <w:rFonts w:ascii="Courier New" w:eastAsia="Times New Roman" w:hAnsi="Courier New" w:cs="Courier New"/>
                          <w:color w:val="000000"/>
                        </w:rPr>
                      </w:pPr>
                      <w:r w:rsidRPr="00903A6A">
                        <w:rPr>
                          <w:rFonts w:ascii="Courier New" w:eastAsia="Times New Roman" w:hAnsi="Courier New" w:cs="Courier New"/>
                          <w:color w:val="000000"/>
                        </w:rPr>
                        <w:t>   </w:t>
                      </w:r>
                    </w:p>
                    <w:p w14:paraId="6AA5EACD" w14:textId="77777777" w:rsidR="007E3B90" w:rsidRDefault="007E3B90" w:rsidP="007A2EB7">
                      <w:pPr>
                        <w:spacing w:after="0" w:line="240" w:lineRule="auto"/>
                        <w:ind w:firstLine="0"/>
                        <w:jc w:val="left"/>
                        <w:rPr>
                          <w:rFonts w:ascii="Courier New" w:eastAsia="Times New Roman" w:hAnsi="Courier New" w:cs="Courier New"/>
                          <w:color w:val="000000"/>
                        </w:rPr>
                      </w:pPr>
                    </w:p>
                    <w:p w14:paraId="46BE57C3" w14:textId="77777777" w:rsidR="007E3B90" w:rsidRDefault="007E3B90" w:rsidP="007A2EB7">
                      <w:pPr>
                        <w:spacing w:after="0" w:line="240" w:lineRule="auto"/>
                        <w:ind w:firstLine="0"/>
                        <w:jc w:val="left"/>
                        <w:rPr>
                          <w:rFonts w:ascii="Courier New" w:eastAsia="Times New Roman" w:hAnsi="Courier New" w:cs="Courier New"/>
                          <w:color w:val="000000"/>
                        </w:rPr>
                      </w:pPr>
                    </w:p>
                    <w:p w14:paraId="60A86346" w14:textId="1343080F" w:rsidR="007A2EB7" w:rsidRPr="00CA1220" w:rsidRDefault="007E3B90" w:rsidP="007A2EB7">
                      <w:pPr>
                        <w:spacing w:after="0" w:line="240" w:lineRule="auto"/>
                        <w:ind w:firstLine="0"/>
                        <w:jc w:val="left"/>
                        <w:rPr>
                          <w:rFonts w:ascii="Consolas" w:eastAsia="Times New Roman" w:hAnsi="Consolas" w:cs="Consolas"/>
                          <w:color w:val="333333"/>
                        </w:rPr>
                      </w:pPr>
                      <w:r>
                        <w:rPr>
                          <w:rFonts w:ascii="Courier New" w:eastAsia="Times New Roman" w:hAnsi="Courier New" w:cs="Courier New"/>
                          <w:color w:val="000000"/>
                        </w:rPr>
                        <w:t xml:space="preserve">   </w:t>
                      </w:r>
                      <w:r w:rsidR="007A2EB7" w:rsidRPr="00903A6A">
                        <w:rPr>
                          <w:rFonts w:ascii="Courier New" w:eastAsia="Times New Roman" w:hAnsi="Courier New" w:cs="Courier New"/>
                          <w:color w:val="000000"/>
                        </w:rPr>
                        <w:t> </w:t>
                      </w:r>
                      <w:r w:rsidR="007A2EB7" w:rsidRPr="00903A6A">
                        <w:rPr>
                          <w:rFonts w:ascii="Courier New" w:eastAsia="Times New Roman" w:hAnsi="Courier New" w:cs="Courier New"/>
                          <w:color w:val="333333"/>
                        </w:rPr>
                        <w:t>intleft = low;  </w:t>
                      </w:r>
                    </w:p>
                    <w:p w14:paraId="36F558E9"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intright </w:t>
                      </w:r>
                      <w:r>
                        <w:rPr>
                          <w:rFonts w:ascii="Courier New" w:eastAsia="Times New Roman" w:hAnsi="Courier New" w:cs="Courier New"/>
                          <w:color w:val="333333"/>
                        </w:rPr>
                        <w:t>= high - 1;</w:t>
                      </w:r>
                    </w:p>
                    <w:p w14:paraId="7D60AC5F"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while(true){</w:t>
                      </w:r>
                    </w:p>
                    <w:p w14:paraId="00C1AE87"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while(left &lt;= right &amp;&amp; a</w:t>
                      </w:r>
                      <w:r w:rsidRPr="00903A6A">
                        <w:rPr>
                          <w:rFonts w:ascii="Courier New" w:eastAsia="Times New Roman" w:hAnsi="Courier New" w:cs="Courier New"/>
                          <w:color w:val="333333"/>
                        </w:rPr>
                        <w:t xml:space="preserve">[left] &lt; pivot) left++; </w:t>
                      </w:r>
                    </w:p>
                    <w:p w14:paraId="215127D1" w14:textId="77777777" w:rsidR="007A2EB7" w:rsidRDefault="007A2EB7" w:rsidP="007A2EB7">
                      <w:pPr>
                        <w:spacing w:after="0" w:line="240" w:lineRule="auto"/>
                        <w:ind w:firstLine="0"/>
                        <w:jc w:val="left"/>
                        <w:rPr>
                          <w:rFonts w:ascii="Courier New" w:eastAsia="Times New Roman" w:hAnsi="Courier New" w:cs="Courier New"/>
                          <w:color w:val="000000"/>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while(right &gt;= left </w:t>
                      </w:r>
                      <w:r>
                        <w:rPr>
                          <w:rFonts w:ascii="Courier New" w:eastAsia="Times New Roman" w:hAnsi="Courier New" w:cs="Courier New"/>
                          <w:color w:val="333333"/>
                        </w:rPr>
                        <w:t>&amp;&amp; a[right] &gt; pivot) right-;</w:t>
                      </w:r>
                      <w:r w:rsidRPr="00903A6A">
                        <w:rPr>
                          <w:rFonts w:ascii="Courier New" w:eastAsia="Times New Roman" w:hAnsi="Courier New" w:cs="Courier New"/>
                          <w:color w:val="000000"/>
                        </w:rPr>
                        <w:t>    </w:t>
                      </w:r>
                    </w:p>
                    <w:p w14:paraId="41714E4D" w14:textId="77777777" w:rsidR="007A2EB7" w:rsidRDefault="007A2EB7" w:rsidP="007A2EB7">
                      <w:pPr>
                        <w:spacing w:after="0" w:line="240" w:lineRule="auto"/>
                        <w:ind w:firstLine="720"/>
                        <w:jc w:val="left"/>
                        <w:rPr>
                          <w:rFonts w:ascii="Courier New" w:eastAsia="Times New Roman" w:hAnsi="Courier New" w:cs="Courier New"/>
                          <w:color w:val="333333"/>
                        </w:rPr>
                      </w:pPr>
                      <w:r>
                        <w:rPr>
                          <w:rFonts w:ascii="Courier New" w:eastAsia="Times New Roman" w:hAnsi="Courier New" w:cs="Courier New"/>
                          <w:color w:val="000000"/>
                        </w:rPr>
                        <w:t>  </w:t>
                      </w: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if(left &gt;= right) break; </w:t>
                      </w:r>
                    </w:p>
                    <w:p w14:paraId="32D5A8FE" w14:textId="77777777" w:rsidR="007A2EB7" w:rsidRDefault="007A2EB7" w:rsidP="007A2EB7">
                      <w:pPr>
                        <w:spacing w:after="0" w:line="240" w:lineRule="auto"/>
                        <w:ind w:firstLine="720"/>
                        <w:jc w:val="left"/>
                        <w:rPr>
                          <w:rFonts w:ascii="Courier New" w:eastAsia="Times New Roman" w:hAnsi="Courier New" w:cs="Courier New"/>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swap(a[left], a</w:t>
                      </w:r>
                      <w:r w:rsidRPr="00903A6A">
                        <w:rPr>
                          <w:rFonts w:ascii="Courier New" w:eastAsia="Times New Roman" w:hAnsi="Courier New" w:cs="Courier New"/>
                          <w:color w:val="333333"/>
                        </w:rPr>
                        <w:t xml:space="preserve">[right]); </w:t>
                      </w:r>
                    </w:p>
                    <w:p w14:paraId="49C0DF4E" w14:textId="77777777" w:rsidR="007A2EB7" w:rsidRPr="00CA1220" w:rsidRDefault="007A2EB7" w:rsidP="007A2EB7">
                      <w:pPr>
                        <w:spacing w:after="0" w:line="240" w:lineRule="auto"/>
                        <w:ind w:firstLine="72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left++; </w:t>
                      </w:r>
                    </w:p>
                    <w:p w14:paraId="074394AC"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right--; </w:t>
                      </w:r>
                    </w:p>
                    <w:p w14:paraId="46AB3C1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w:t>
                      </w:r>
                    </w:p>
                    <w:p w14:paraId="322CFB4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000000"/>
                        </w:rPr>
                        <w:t>    </w:t>
                      </w:r>
                      <w:r>
                        <w:rPr>
                          <w:rFonts w:ascii="Courier New" w:eastAsia="Times New Roman" w:hAnsi="Courier New" w:cs="Courier New"/>
                          <w:color w:val="333333"/>
                        </w:rPr>
                        <w:t>swap(a[left], a</w:t>
                      </w:r>
                      <w:r w:rsidRPr="00903A6A">
                        <w:rPr>
                          <w:rFonts w:ascii="Courier New" w:eastAsia="Times New Roman" w:hAnsi="Courier New" w:cs="Courier New"/>
                          <w:color w:val="333333"/>
                        </w:rPr>
                        <w:t>[high]);</w:t>
                      </w:r>
                    </w:p>
                    <w:p w14:paraId="02B079C2" w14:textId="77777777" w:rsidR="007A2EB7" w:rsidRDefault="007A2EB7" w:rsidP="007A2EB7">
                      <w:pPr>
                        <w:spacing w:after="0" w:line="240" w:lineRule="auto"/>
                        <w:ind w:firstLine="0"/>
                        <w:jc w:val="left"/>
                        <w:rPr>
                          <w:rFonts w:ascii="Courier New" w:eastAsia="Times New Roman" w:hAnsi="Courier New" w:cs="Courier New"/>
                          <w:color w:val="333333"/>
                        </w:rPr>
                      </w:pPr>
                      <w:r w:rsidRPr="00903A6A">
                        <w:rPr>
                          <w:rFonts w:ascii="Courier New" w:eastAsia="Times New Roman" w:hAnsi="Courier New" w:cs="Courier New"/>
                          <w:color w:val="000000"/>
                        </w:rPr>
                        <w:t>    </w:t>
                      </w:r>
                      <w:r w:rsidRPr="00903A6A">
                        <w:rPr>
                          <w:rFonts w:ascii="Courier New" w:eastAsia="Times New Roman" w:hAnsi="Courier New" w:cs="Courier New"/>
                          <w:color w:val="333333"/>
                        </w:rPr>
                        <w:t xml:space="preserve">returnleft; </w:t>
                      </w:r>
                    </w:p>
                    <w:p w14:paraId="473BCC56" w14:textId="77777777" w:rsidR="007A2EB7" w:rsidRPr="00CA1220"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w:t>
                      </w:r>
                    </w:p>
                    <w:p w14:paraId="5C1AD64F" w14:textId="77777777" w:rsidR="007A2EB7" w:rsidRDefault="007A2EB7" w:rsidP="007A2EB7"/>
                  </w:txbxContent>
                </v:textbox>
              </v:shape>
            </w:pict>
          </mc:Fallback>
        </mc:AlternateContent>
      </w:r>
      <w:r w:rsidR="007A2EB7" w:rsidRPr="007E3B90">
        <w:rPr>
          <w:rFonts w:ascii="Times New Roman" w:eastAsia="Times New Roman" w:hAnsi="Times New Roman"/>
          <w:color w:val="000000"/>
          <w:sz w:val="30"/>
          <w:szCs w:val="30"/>
        </w:rPr>
        <w:t>Giải thuật sắp xếp nhanh (Quick Sort) là một giải thuật hiệu quả cao và dựa trên việc chia mảng dữa liệu thành các mảng nhỏ hơn. Giải thuật sắp xếp nhanh chia mảng thành hai phần bằng cách so sánh từng phần tử của mảng với một phần tử được chọn gọi là </w:t>
      </w:r>
      <w:r w:rsidR="007A2EB7" w:rsidRPr="007E3B90">
        <w:rPr>
          <w:rFonts w:ascii="Times New Roman" w:eastAsia="Times New Roman" w:hAnsi="Times New Roman"/>
          <w:b/>
          <w:bCs/>
          <w:color w:val="000000"/>
          <w:sz w:val="30"/>
          <w:szCs w:val="30"/>
        </w:rPr>
        <w:t>phần tử chốt (Pivot)</w:t>
      </w:r>
      <w:r w:rsidR="007A2EB7" w:rsidRPr="007E3B90">
        <w:rPr>
          <w:rFonts w:ascii="Times New Roman" w:eastAsia="Times New Roman" w:hAnsi="Times New Roman"/>
          <w:color w:val="000000"/>
          <w:sz w:val="30"/>
          <w:szCs w:val="30"/>
        </w:rPr>
        <w:t>: một mảng bao gồm các phần tử nhỏ hơn hoặc bằng phần tử chốt và mảng còn lại bao gồm các phần tử lớn hơn hoặc bằng phần tử chốt</w:t>
      </w:r>
    </w:p>
    <w:p w14:paraId="08FA486D" w14:textId="04B940F6"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51FDDC28" w14:textId="12F3CC9E"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2DFD73F6" w14:textId="6F565E6F"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5F71BFC2" w14:textId="29D663FF"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20C70468" w14:textId="0E00CA4C"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4F5D8825" w14:textId="523CD8AB" w:rsidR="007E3B90" w:rsidRDefault="007E3B90"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22D3EFAD" w14:textId="470E33F0" w:rsidR="007A2EB7" w:rsidRPr="007E3B90" w:rsidRDefault="007A2EB7" w:rsidP="007E3B90">
      <w:pPr>
        <w:pStyle w:val="ListParagraph"/>
        <w:spacing w:before="120"/>
        <w:ind w:left="0" w:right="48" w:firstLine="0"/>
        <w:jc w:val="left"/>
        <w:outlineLvl w:val="1"/>
        <w:rPr>
          <w:rFonts w:ascii="Times New Roman" w:eastAsia="Times New Roman" w:hAnsi="Times New Roman"/>
          <w:b/>
          <w:spacing w:val="-15"/>
          <w:sz w:val="36"/>
          <w:szCs w:val="36"/>
        </w:rPr>
      </w:pPr>
    </w:p>
    <w:p w14:paraId="00CD660D" w14:textId="77777777" w:rsidR="007E3B90" w:rsidRDefault="007E3B90" w:rsidP="007A2EB7">
      <w:pPr>
        <w:spacing w:before="120"/>
        <w:ind w:left="48" w:right="48" w:firstLine="519"/>
        <w:rPr>
          <w:rFonts w:ascii="Times New Roman" w:eastAsia="Times New Roman" w:hAnsi="Times New Roman"/>
          <w:color w:val="000000"/>
          <w:sz w:val="36"/>
          <w:szCs w:val="36"/>
        </w:rPr>
      </w:pPr>
    </w:p>
    <w:p w14:paraId="68AB2229" w14:textId="77777777" w:rsidR="007E3B90" w:rsidRDefault="007E3B90" w:rsidP="007A2EB7">
      <w:pPr>
        <w:spacing w:before="120"/>
        <w:ind w:left="48" w:right="48" w:firstLine="519"/>
        <w:rPr>
          <w:rFonts w:ascii="Times New Roman" w:eastAsia="Times New Roman" w:hAnsi="Times New Roman"/>
          <w:color w:val="000000"/>
          <w:sz w:val="36"/>
          <w:szCs w:val="36"/>
        </w:rPr>
      </w:pPr>
    </w:p>
    <w:p w14:paraId="03A4DDD7" w14:textId="598F196D" w:rsidR="007E3B90" w:rsidRDefault="007E3B90" w:rsidP="007E3B90">
      <w:pPr>
        <w:spacing w:before="120"/>
        <w:ind w:left="48" w:right="48" w:firstLine="0"/>
        <w:rPr>
          <w:rFonts w:ascii="Times New Roman" w:eastAsia="Times New Roman" w:hAnsi="Times New Roman"/>
          <w:color w:val="000000"/>
          <w:sz w:val="36"/>
          <w:szCs w:val="36"/>
        </w:rPr>
      </w:pPr>
    </w:p>
    <w:p w14:paraId="44FCAB26" w14:textId="77777777" w:rsidR="007E3B90" w:rsidRDefault="007E3B90" w:rsidP="007E3B90">
      <w:pPr>
        <w:spacing w:before="120"/>
        <w:ind w:left="48" w:right="48" w:firstLine="0"/>
        <w:rPr>
          <w:rFonts w:ascii="Times New Roman" w:eastAsia="Times New Roman" w:hAnsi="Times New Roman"/>
          <w:color w:val="000000"/>
          <w:sz w:val="36"/>
          <w:szCs w:val="36"/>
        </w:rPr>
      </w:pPr>
      <w:r>
        <w:rPr>
          <w:rFonts w:ascii="Times New Roman" w:eastAsia="Times New Roman" w:hAnsi="Times New Roman"/>
          <w:color w:val="000000"/>
          <w:sz w:val="36"/>
          <w:szCs w:val="36"/>
        </w:rPr>
        <w:t xml:space="preserve">    </w:t>
      </w:r>
    </w:p>
    <w:p w14:paraId="5A28EA9A" w14:textId="77777777" w:rsidR="007E3B90" w:rsidRPr="00E66697" w:rsidRDefault="007E3B90" w:rsidP="007E3B90">
      <w:pPr>
        <w:pStyle w:val="ListParagraph"/>
        <w:numPr>
          <w:ilvl w:val="1"/>
          <w:numId w:val="17"/>
        </w:numPr>
        <w:spacing w:before="120"/>
        <w:ind w:right="48"/>
        <w:jc w:val="left"/>
        <w:outlineLvl w:val="1"/>
        <w:rPr>
          <w:rFonts w:ascii="Times New Roman" w:eastAsia="Times New Roman" w:hAnsi="Times New Roman"/>
          <w:b/>
          <w:spacing w:val="-15"/>
          <w:sz w:val="36"/>
          <w:szCs w:val="36"/>
        </w:rPr>
      </w:pPr>
      <w:r>
        <w:rPr>
          <w:rFonts w:ascii="Times New Roman" w:eastAsia="Times New Roman" w:hAnsi="Times New Roman"/>
          <w:color w:val="000000"/>
          <w:sz w:val="36"/>
          <w:szCs w:val="36"/>
        </w:rPr>
        <w:t xml:space="preserve"> </w:t>
      </w:r>
      <w:r w:rsidRPr="00E66697">
        <w:rPr>
          <w:rFonts w:ascii="Times New Roman" w:eastAsia="Times New Roman" w:hAnsi="Times New Roman"/>
          <w:b/>
          <w:spacing w:val="-15"/>
          <w:sz w:val="36"/>
          <w:szCs w:val="36"/>
        </w:rPr>
        <w:t>Shell Sort trong C</w:t>
      </w:r>
    </w:p>
    <w:p w14:paraId="551C76FF" w14:textId="6901DD59" w:rsidR="007E3B90" w:rsidRPr="00483AA4" w:rsidRDefault="00483AA4" w:rsidP="00483AA4">
      <w:pPr>
        <w:numPr>
          <w:ilvl w:val="1"/>
          <w:numId w:val="1"/>
        </w:numPr>
        <w:spacing w:before="120"/>
        <w:ind w:right="48"/>
        <w:rPr>
          <w:rFonts w:ascii="Times New Roman" w:eastAsia="Times New Roman" w:hAnsi="Times New Roman"/>
          <w:b/>
          <w:bCs/>
          <w:color w:val="000000"/>
          <w:sz w:val="36"/>
          <w:szCs w:val="36"/>
        </w:rPr>
      </w:pPr>
      <w:r w:rsidRPr="00483AA4">
        <w:rPr>
          <w:rFonts w:ascii="Times New Roman" w:eastAsia="Times New Roman" w:hAnsi="Times New Roman"/>
          <w:b/>
          <w:bCs/>
          <w:color w:val="000000"/>
          <w:sz w:val="36"/>
          <w:szCs w:val="36"/>
        </w:rPr>
        <w:lastRenderedPageBreak/>
        <w:t>Shell Sort trong C</w:t>
      </w:r>
    </w:p>
    <w:p w14:paraId="379E93B1" w14:textId="400DF55F" w:rsidR="007A2EB7" w:rsidRPr="00483AA4" w:rsidRDefault="007E3B90" w:rsidP="007E3B90">
      <w:pPr>
        <w:spacing w:before="120"/>
        <w:ind w:right="48"/>
        <w:rPr>
          <w:rFonts w:ascii="Times New Roman" w:eastAsia="Times New Roman" w:hAnsi="Times New Roman"/>
          <w:color w:val="000000"/>
          <w:sz w:val="30"/>
          <w:szCs w:val="30"/>
        </w:rPr>
      </w:pPr>
      <w:r>
        <w:rPr>
          <w:rFonts w:ascii="Times New Roman" w:eastAsia="Times New Roman" w:hAnsi="Times New Roman"/>
          <w:color w:val="000000"/>
          <w:sz w:val="36"/>
          <w:szCs w:val="36"/>
        </w:rPr>
        <w:t xml:space="preserve"> </w:t>
      </w:r>
      <w:r w:rsidR="007A2EB7" w:rsidRPr="00483AA4">
        <w:rPr>
          <w:rFonts w:ascii="Times New Roman" w:eastAsia="Times New Roman" w:hAnsi="Times New Roman"/>
          <w:color w:val="000000"/>
          <w:sz w:val="30"/>
          <w:szCs w:val="30"/>
        </w:rPr>
        <w:t>Shell Sort là một giải thuật sắp xếp mang lại hiệu quả cao dựa trên giải thuật </w:t>
      </w:r>
      <w:r w:rsidR="007A2EB7" w:rsidRPr="00483AA4">
        <w:rPr>
          <w:rFonts w:ascii="Times New Roman" w:eastAsia="Times New Roman" w:hAnsi="Times New Roman"/>
          <w:b/>
          <w:bCs/>
          <w:color w:val="000000"/>
          <w:sz w:val="30"/>
          <w:szCs w:val="30"/>
        </w:rPr>
        <w:t>sắp xếp chèn (Insertion Sort)</w:t>
      </w:r>
      <w:r w:rsidR="007A2EB7" w:rsidRPr="00483AA4">
        <w:rPr>
          <w:rFonts w:ascii="Times New Roman" w:eastAsia="Times New Roman" w:hAnsi="Times New Roman"/>
          <w:color w:val="000000"/>
          <w:sz w:val="30"/>
          <w:szCs w:val="30"/>
        </w:rPr>
        <w:t>. Giải thuật này tránh các trường hợp phải tráo đổi vị trí của hai phần tử xa nhau trong giải thuật sắp xếp chọn (nếu như phần tử nhỏ hơn ở vị trí bên phải khá xa so với phần tử lớn hơn bên trái).</w:t>
      </w:r>
    </w:p>
    <w:p w14:paraId="5994D0F4" w14:textId="77777777" w:rsidR="007A2EB7" w:rsidRPr="00483AA4" w:rsidRDefault="007A2EB7" w:rsidP="007A2EB7">
      <w:pPr>
        <w:spacing w:before="120"/>
        <w:ind w:left="48" w:right="48" w:firstLine="519"/>
        <w:rPr>
          <w:rFonts w:ascii="Times New Roman" w:eastAsia="Times New Roman" w:hAnsi="Times New Roman"/>
          <w:color w:val="000000"/>
          <w:sz w:val="30"/>
          <w:szCs w:val="30"/>
        </w:rPr>
      </w:pPr>
      <w:r w:rsidRPr="00483AA4">
        <w:rPr>
          <w:rFonts w:ascii="Times New Roman" w:eastAsia="Times New Roman" w:hAnsi="Times New Roman"/>
          <w:color w:val="000000"/>
          <w:sz w:val="30"/>
          <w:szCs w:val="30"/>
        </w:rPr>
        <w:t>Đầu tiên, giải thuật này sử dụng giải thuật sắp xếp chọn trên các phần tử có khoảng cách xa nhau, sau đó sắp xếp các phần tử có khoảng cách hẹp hơn. Khoảng cách này còn được gọi là </w:t>
      </w:r>
      <w:r w:rsidRPr="00483AA4">
        <w:rPr>
          <w:rFonts w:ascii="Times New Roman" w:eastAsia="Times New Roman" w:hAnsi="Times New Roman"/>
          <w:b/>
          <w:bCs/>
          <w:color w:val="000000"/>
          <w:sz w:val="30"/>
          <w:szCs w:val="30"/>
        </w:rPr>
        <w:t>khoảng (interval)</w:t>
      </w:r>
      <w:r w:rsidRPr="00483AA4">
        <w:rPr>
          <w:rFonts w:ascii="Times New Roman" w:eastAsia="Times New Roman" w:hAnsi="Times New Roman"/>
          <w:color w:val="000000"/>
          <w:sz w:val="30"/>
          <w:szCs w:val="30"/>
        </w:rPr>
        <w:t> – là số vị trí từ phần tử này tới phần tử khác. Khoảng này được tính dựa vào công thức Knuth như sau:</w:t>
      </w:r>
    </w:p>
    <w:p w14:paraId="3D2110CF" w14:textId="12B89DE3" w:rsidR="007A2EB7" w:rsidRPr="00E66697" w:rsidRDefault="00A033C6" w:rsidP="007A2EB7">
      <w:pPr>
        <w:spacing w:before="120"/>
        <w:ind w:left="48" w:right="48" w:firstLine="0"/>
        <w:rPr>
          <w:rFonts w:ascii="Times New Roman" w:eastAsia="Times New Roman" w:hAnsi="Times New Roman"/>
          <w:color w:val="000000"/>
          <w:sz w:val="36"/>
          <w:szCs w:val="36"/>
        </w:rPr>
      </w:pPr>
      <w:r w:rsidRPr="00E66697">
        <w:rPr>
          <w:rFonts w:ascii="Times New Roman" w:eastAsia="Times New Roman" w:hAnsi="Times New Roman"/>
          <w:b/>
          <w:noProof/>
          <w:spacing w:val="-15"/>
          <w:sz w:val="36"/>
          <w:szCs w:val="36"/>
        </w:rPr>
        <mc:AlternateContent>
          <mc:Choice Requires="wps">
            <w:drawing>
              <wp:anchor distT="0" distB="0" distL="114300" distR="114300" simplePos="0" relativeHeight="251656704" behindDoc="0" locked="0" layoutInCell="1" allowOverlap="1" wp14:anchorId="70534922" wp14:editId="479AA4FF">
                <wp:simplePos x="0" y="0"/>
                <wp:positionH relativeFrom="column">
                  <wp:posOffset>119380</wp:posOffset>
                </wp:positionH>
                <wp:positionV relativeFrom="paragraph">
                  <wp:posOffset>172085</wp:posOffset>
                </wp:positionV>
                <wp:extent cx="5686425" cy="4591050"/>
                <wp:effectExtent l="635" t="63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59105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1DA9B4"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Bắt đầu hàm shellSort()</w:t>
                            </w:r>
                          </w:p>
                          <w:p w14:paraId="490445F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xml:space="preserve">A : mảng các phần tử </w:t>
                            </w:r>
                          </w:p>
                          <w:p w14:paraId="43FC099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3708B3EE"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Tính toán giá trị Khoảng (interval)*/</w:t>
                            </w:r>
                          </w:p>
                          <w:p w14:paraId="63EB95A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whileinterval &lt; A.length /3 thực hiện:</w:t>
                            </w:r>
                          </w:p>
                          <w:p w14:paraId="5FD888C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xml:space="preserve">interval = interval * 3 + 1     </w:t>
                            </w:r>
                          </w:p>
                          <w:p w14:paraId="1104DA3F"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0235581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53811C7B"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whileinterval &gt; 0 thực hiện:</w:t>
                            </w:r>
                          </w:p>
                          <w:p w14:paraId="1B2E8862"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forouter = interval; outer &lt; A.length; outer ++ thực hiện:</w:t>
                            </w:r>
                          </w:p>
                          <w:p w14:paraId="6332DF15"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chọn giá trị để chèn */</w:t>
                            </w:r>
                          </w:p>
                          <w:p w14:paraId="31A50D69"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valueToInsert = A[outer]</w:t>
                            </w:r>
                          </w:p>
                          <w:p w14:paraId="2400346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inner = outer;</w:t>
                            </w:r>
                          </w:p>
                          <w:p w14:paraId="36E6792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/*dịch chuyển phần tử sang phải*/</w:t>
                            </w:r>
                          </w:p>
                          <w:p w14:paraId="42C1C58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whileinner &gt; interval -1 &amp;&amp; A[inner - interval] &gt;= valueToInsert</w:t>
                            </w:r>
                          </w:p>
                          <w:p w14:paraId="1EC46E8B"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do:</w:t>
                            </w:r>
                          </w:p>
                          <w:p w14:paraId="70D18670"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A[inner] = A[inner - interval]</w:t>
                            </w:r>
                          </w:p>
                          <w:p w14:paraId="311F5C84"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inner = inner - interval</w:t>
                            </w:r>
                          </w:p>
                          <w:p w14:paraId="1B2D081A"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299C8040"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chèn giá trị vào vị trí trên */</w:t>
                            </w:r>
                          </w:p>
                          <w:p w14:paraId="73F0D09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A[inner] = valueToInsert</w:t>
                            </w:r>
                          </w:p>
                          <w:p w14:paraId="787E492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for</w:t>
                            </w:r>
                          </w:p>
                          <w:p w14:paraId="1FC94E6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Tính toán giá trị Khoảng (interval)*/</w:t>
                            </w:r>
                          </w:p>
                          <w:p w14:paraId="08D0F12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interval = (interval -1) /3;</w:t>
                            </w:r>
                          </w:p>
                          <w:p w14:paraId="52BF253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0A0307C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314ED0A9"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Kết thúc hàm</w:t>
                            </w:r>
                          </w:p>
                          <w:p w14:paraId="37A7BC09" w14:textId="77777777" w:rsidR="007A2EB7" w:rsidRDefault="007A2EB7" w:rsidP="007A2E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534922" id="Text Box 4" o:spid="_x0000_s1036" type="#_x0000_t202" style="position:absolute;left:0;text-align:left;margin-left:9.4pt;margin-top:13.55pt;width:447.75pt;height:3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" fillcolor="#e7e6e6" stroked="f" strokeweight=".5pt">
                <v:textbox>
                  <w:txbxContent>
                    <w:p w14:paraId="6C1DA9B4"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Bắt đầu hàm shellSort()</w:t>
                      </w:r>
                    </w:p>
                    <w:p w14:paraId="490445F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xml:space="preserve">A : mảng các phần tử </w:t>
                      </w:r>
                    </w:p>
                    <w:p w14:paraId="43FC099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3708B3EE"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Tính toán giá trị Khoảng (interval)*/</w:t>
                      </w:r>
                    </w:p>
                    <w:p w14:paraId="63EB95A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whileinterval &lt; A.length /3 thực hiện:</w:t>
                      </w:r>
                    </w:p>
                    <w:p w14:paraId="5FD888C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xml:space="preserve">interval = interval * 3 + 1     </w:t>
                      </w:r>
                    </w:p>
                    <w:p w14:paraId="1104DA3F"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0235581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53811C7B"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whileinterval &gt; 0 thực hiện:</w:t>
                      </w:r>
                    </w:p>
                    <w:p w14:paraId="1B2E8862"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forouter = interval; outer &lt; A.length; outer ++ thực hiện:</w:t>
                      </w:r>
                    </w:p>
                    <w:p w14:paraId="6332DF15"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chọn giá trị để chèn */</w:t>
                      </w:r>
                    </w:p>
                    <w:p w14:paraId="31A50D69"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valueToInsert = A[outer]</w:t>
                      </w:r>
                    </w:p>
                    <w:p w14:paraId="2400346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inner = outer;</w:t>
                      </w:r>
                    </w:p>
                    <w:p w14:paraId="36E6792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/*dịch chuyển phần tử sang phải*/</w:t>
                      </w:r>
                    </w:p>
                    <w:p w14:paraId="42C1C58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whileinner &gt; interval -1 &amp;&amp; A[inner - interval] &gt;= valueToInsert</w:t>
                      </w:r>
                    </w:p>
                    <w:p w14:paraId="1EC46E8B"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do:</w:t>
                      </w:r>
                    </w:p>
                    <w:p w14:paraId="70D18670"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A[inner] = A[inner - interval]</w:t>
                      </w:r>
                    </w:p>
                    <w:p w14:paraId="311F5C84"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inner = inner - interval</w:t>
                      </w:r>
                    </w:p>
                    <w:p w14:paraId="1B2D081A"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299C8040"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chèn giá trị vào vị trí trên */</w:t>
                      </w:r>
                    </w:p>
                    <w:p w14:paraId="73F0D09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A[inner] = valueToInsert</w:t>
                      </w:r>
                    </w:p>
                    <w:p w14:paraId="787E4927"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for</w:t>
                      </w:r>
                    </w:p>
                    <w:p w14:paraId="1FC94E6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 Tính toán giá trị Khoảng (interval)*/</w:t>
                      </w:r>
                    </w:p>
                    <w:p w14:paraId="08D0F121"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interval = (interval -1) /3;</w:t>
                      </w:r>
                    </w:p>
                    <w:p w14:paraId="52BF2533"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urier New" w:eastAsia="Times New Roman" w:hAnsi="Courier New" w:cs="Courier New"/>
                          <w:color w:val="333333"/>
                        </w:rPr>
                        <w:t>kết thúc while</w:t>
                      </w:r>
                    </w:p>
                    <w:p w14:paraId="0A0307CC"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C7254E"/>
                        </w:rPr>
                        <w:t>   </w:t>
                      </w:r>
                      <w:r w:rsidRPr="00903A6A">
                        <w:rPr>
                          <w:rFonts w:ascii="Consolas" w:eastAsia="Times New Roman" w:hAnsi="Consolas" w:cs="Consolas"/>
                          <w:color w:val="333333"/>
                        </w:rPr>
                        <w:t> </w:t>
                      </w:r>
                    </w:p>
                    <w:p w14:paraId="314ED0A9" w14:textId="77777777" w:rsidR="007A2EB7" w:rsidRPr="00903A6A" w:rsidRDefault="007A2EB7" w:rsidP="007A2EB7">
                      <w:pPr>
                        <w:spacing w:after="0" w:line="240" w:lineRule="auto"/>
                        <w:ind w:firstLine="0"/>
                        <w:jc w:val="left"/>
                        <w:rPr>
                          <w:rFonts w:ascii="Consolas" w:eastAsia="Times New Roman" w:hAnsi="Consolas" w:cs="Consolas"/>
                          <w:color w:val="333333"/>
                        </w:rPr>
                      </w:pPr>
                      <w:r w:rsidRPr="00903A6A">
                        <w:rPr>
                          <w:rFonts w:ascii="Courier New" w:eastAsia="Times New Roman" w:hAnsi="Courier New" w:cs="Courier New"/>
                          <w:color w:val="333333"/>
                        </w:rPr>
                        <w:t>Kết thúc hàm</w:t>
                      </w:r>
                    </w:p>
                    <w:p w14:paraId="37A7BC09" w14:textId="77777777" w:rsidR="007A2EB7" w:rsidRDefault="007A2EB7" w:rsidP="007A2EB7"/>
                  </w:txbxContent>
                </v:textbox>
              </v:shape>
            </w:pict>
          </mc:Fallback>
        </mc:AlternateContent>
      </w:r>
    </w:p>
    <w:p w14:paraId="388EABD1"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546249DD"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59B8946D"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1922FE14"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6E7A0EFE"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5B9E1C49"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5BAFF9A7"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09097368" w14:textId="77777777" w:rsidR="007A2EB7" w:rsidRPr="00E66697" w:rsidRDefault="007A2EB7" w:rsidP="007A2EB7">
      <w:pPr>
        <w:spacing w:before="120"/>
        <w:ind w:left="48" w:right="48" w:firstLine="0"/>
        <w:rPr>
          <w:rFonts w:ascii="Times New Roman" w:eastAsia="Times New Roman" w:hAnsi="Times New Roman"/>
          <w:color w:val="000000"/>
          <w:sz w:val="36"/>
          <w:szCs w:val="36"/>
        </w:rPr>
      </w:pPr>
    </w:p>
    <w:p w14:paraId="4A9D1A4C" w14:textId="77777777" w:rsidR="00C770CB" w:rsidRPr="00E66697" w:rsidRDefault="00C770CB" w:rsidP="007A2EB7">
      <w:pPr>
        <w:spacing w:before="120"/>
        <w:ind w:right="48" w:firstLine="0"/>
        <w:rPr>
          <w:rFonts w:ascii="Times New Roman" w:eastAsia="Times New Roman" w:hAnsi="Times New Roman"/>
          <w:color w:val="000000"/>
          <w:sz w:val="36"/>
          <w:szCs w:val="36"/>
        </w:rPr>
      </w:pPr>
    </w:p>
    <w:p w14:paraId="0806B453" w14:textId="77777777" w:rsidR="007A2EB7" w:rsidRPr="00E66697" w:rsidRDefault="00C770CB" w:rsidP="007A2EB7">
      <w:pPr>
        <w:spacing w:before="120"/>
        <w:ind w:right="48" w:firstLine="0"/>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 xml:space="preserve"> T</w:t>
      </w:r>
      <w:r w:rsidR="007A2EB7" w:rsidRPr="00E66697">
        <w:rPr>
          <w:rFonts w:ascii="Times New Roman" w:eastAsia="Times New Roman" w:hAnsi="Times New Roman"/>
          <w:b/>
          <w:color w:val="000000"/>
          <w:sz w:val="36"/>
          <w:szCs w:val="36"/>
        </w:rPr>
        <w:t>huật toán tìm kiếm trong C</w:t>
      </w:r>
    </w:p>
    <w:p w14:paraId="0440780C" w14:textId="77777777" w:rsidR="007A2EB7" w:rsidRPr="00E66697" w:rsidRDefault="007A2EB7" w:rsidP="00C770CB">
      <w:pPr>
        <w:pStyle w:val="ListParagraph"/>
        <w:spacing w:before="120"/>
        <w:ind w:left="360" w:right="48" w:firstLine="0"/>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Tìm kiếm tuần tự</w:t>
      </w:r>
    </w:p>
    <w:p w14:paraId="384A1810" w14:textId="7208D78E" w:rsidR="007A2EB7" w:rsidRPr="00483AA4" w:rsidRDefault="007A2EB7" w:rsidP="007A2EB7">
      <w:pPr>
        <w:spacing w:before="120"/>
        <w:ind w:left="720" w:right="48" w:firstLine="0"/>
        <w:rPr>
          <w:rFonts w:ascii="Times New Roman" w:eastAsia="Times New Roman" w:hAnsi="Times New Roman"/>
          <w:color w:val="000000"/>
          <w:sz w:val="30"/>
          <w:szCs w:val="30"/>
        </w:rPr>
      </w:pPr>
      <w:r w:rsidRPr="00483AA4">
        <w:rPr>
          <w:rFonts w:ascii="Times New Roman" w:eastAsia="Times New Roman" w:hAnsi="Times New Roman"/>
          <w:color w:val="000000"/>
          <w:sz w:val="30"/>
          <w:szCs w:val="30"/>
        </w:rPr>
        <w:lastRenderedPageBreak/>
        <w:t>Là thuật toán tìm kiếm tự nhiên và cơ bản nhất mà ai cũng nghĩ ra và cài đặt bằng C.</w:t>
      </w:r>
    </w:p>
    <w:p w14:paraId="715F6A64" w14:textId="3159B16E" w:rsidR="00483AA4" w:rsidRPr="00E66697" w:rsidRDefault="00A033C6" w:rsidP="007A2EB7">
      <w:pPr>
        <w:spacing w:before="120"/>
        <w:ind w:left="720" w:right="48" w:firstLine="0"/>
        <w:rPr>
          <w:rFonts w:ascii="Times New Roman" w:eastAsia="Times New Roman" w:hAnsi="Times New Roman"/>
          <w:color w:val="000000"/>
          <w:sz w:val="36"/>
          <w:szCs w:val="36"/>
        </w:rPr>
      </w:pPr>
      <w:r w:rsidRPr="00483AA4">
        <w:rPr>
          <w:rFonts w:ascii="Times New Roman" w:eastAsia="Times New Roman" w:hAnsi="Times New Roman"/>
          <w:noProof/>
          <w:color w:val="000000"/>
          <w:sz w:val="30"/>
          <w:szCs w:val="30"/>
        </w:rPr>
        <mc:AlternateContent>
          <mc:Choice Requires="wps">
            <w:drawing>
              <wp:anchor distT="0" distB="0" distL="114300" distR="114300" simplePos="0" relativeHeight="251658752" behindDoc="0" locked="0" layoutInCell="1" allowOverlap="1" wp14:anchorId="462993AA" wp14:editId="5F2F36E4">
                <wp:simplePos x="0" y="0"/>
                <wp:positionH relativeFrom="column">
                  <wp:posOffset>479425</wp:posOffset>
                </wp:positionH>
                <wp:positionV relativeFrom="paragraph">
                  <wp:posOffset>109855</wp:posOffset>
                </wp:positionV>
                <wp:extent cx="5262880" cy="115887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15887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69ACEBB"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#include &lt;stdio.h&gt;</w:t>
                            </w:r>
                          </w:p>
                          <w:p w14:paraId="0BF9CA88"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p>
                          <w:p w14:paraId="08DB7AC8"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int search(int arr[], int n, int x) </w:t>
                            </w:r>
                          </w:p>
                          <w:p w14:paraId="6702070C"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53D540A2"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i; </w:t>
                            </w:r>
                          </w:p>
                          <w:p w14:paraId="371D688F"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for (i = 0; i &lt; n; i++) </w:t>
                            </w:r>
                          </w:p>
                          <w:p w14:paraId="7E410A64" w14:textId="77777777" w:rsidR="007A2EB7" w:rsidRDefault="007A2EB7" w:rsidP="007A2E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2993AA" id="Text Box 10" o:spid="_x0000_s1037" type="#_x0000_t202" style="position:absolute;left:0;text-align:left;margin-left:37.75pt;margin-top:8.65pt;width:414.4pt;height:9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" fillcolor="#e7e6e6" stroked="f" strokeweight=".5pt">
                <v:textbox>
                  <w:txbxContent>
                    <w:p w14:paraId="569ACEBB"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#include &lt;stdio.h&gt;</w:t>
                      </w:r>
                    </w:p>
                    <w:p w14:paraId="0BF9CA88"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p>
                    <w:p w14:paraId="08DB7AC8"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int search(int arr[], int n, int x) </w:t>
                      </w:r>
                    </w:p>
                    <w:p w14:paraId="6702070C"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53D540A2"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i; </w:t>
                      </w:r>
                    </w:p>
                    <w:p w14:paraId="371D688F" w14:textId="77777777" w:rsidR="007A2EB7" w:rsidRPr="00C770CB" w:rsidRDefault="007A2EB7" w:rsidP="007A2E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for (i = 0; i &lt; n; i++) </w:t>
                      </w:r>
                    </w:p>
                    <w:p w14:paraId="7E410A64" w14:textId="77777777" w:rsidR="007A2EB7" w:rsidRDefault="007A2EB7" w:rsidP="007A2EB7"/>
                  </w:txbxContent>
                </v:textbox>
              </v:shape>
            </w:pict>
          </mc:Fallback>
        </mc:AlternateContent>
      </w:r>
    </w:p>
    <w:p w14:paraId="0D89DE08"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7D177F91" w14:textId="3A8ED881" w:rsidR="007A2EB7" w:rsidRPr="00E66697" w:rsidRDefault="007A2EB7" w:rsidP="007A2EB7">
      <w:pPr>
        <w:spacing w:before="120"/>
        <w:ind w:left="720" w:right="48" w:firstLine="0"/>
        <w:rPr>
          <w:rFonts w:ascii="Times New Roman" w:eastAsia="Times New Roman" w:hAnsi="Times New Roman"/>
          <w:color w:val="000000"/>
          <w:sz w:val="36"/>
          <w:szCs w:val="36"/>
        </w:rPr>
      </w:pPr>
    </w:p>
    <w:p w14:paraId="0985D364" w14:textId="1CB26BF5" w:rsidR="007A2EB7" w:rsidRPr="00E66697" w:rsidRDefault="00A033C6" w:rsidP="007A2EB7">
      <w:pPr>
        <w:spacing w:before="120"/>
        <w:ind w:left="720"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mc:AlternateContent>
          <mc:Choice Requires="wps">
            <w:drawing>
              <wp:anchor distT="0" distB="0" distL="114300" distR="114300" simplePos="0" relativeHeight="251665920" behindDoc="0" locked="0" layoutInCell="1" allowOverlap="1" wp14:anchorId="4412B367" wp14:editId="1DF009BD">
                <wp:simplePos x="0" y="0"/>
                <wp:positionH relativeFrom="column">
                  <wp:posOffset>504825</wp:posOffset>
                </wp:positionH>
                <wp:positionV relativeFrom="paragraph">
                  <wp:posOffset>16510</wp:posOffset>
                </wp:positionV>
                <wp:extent cx="5172075" cy="4114800"/>
                <wp:effectExtent l="0" t="635" r="4445"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11480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57A4C80"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if (arr[i] == x) </w:t>
                            </w:r>
                          </w:p>
                          <w:p w14:paraId="2FD58BB0"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return i; </w:t>
                            </w:r>
                          </w:p>
                          <w:p w14:paraId="2E5CB9D4"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return -1; </w:t>
                            </w:r>
                          </w:p>
                          <w:p w14:paraId="3651BA28"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785F5696"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p>
                          <w:p w14:paraId="7C89B252"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int main(void) </w:t>
                            </w:r>
                          </w:p>
                          <w:p w14:paraId="498B017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74C491BD"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arr[] = { 2, 3, 4, 10, 40 }; </w:t>
                            </w:r>
                          </w:p>
                          <w:p w14:paraId="3417F97F"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x = 10; </w:t>
                            </w:r>
                          </w:p>
                          <w:p w14:paraId="16CB3E1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n = sizeof(arr) / sizeof(arr[0]); </w:t>
                            </w:r>
                          </w:p>
                          <w:p w14:paraId="0E1A316F"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result = search(arr, n, x); </w:t>
                            </w:r>
                          </w:p>
                          <w:p w14:paraId="1DE71577"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(result == -1) ? printf("Element is not present in array") </w:t>
                            </w:r>
                          </w:p>
                          <w:p w14:paraId="452F3B2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 printf("Element is present at index %d", </w:t>
                            </w:r>
                          </w:p>
                          <w:p w14:paraId="3FFD984B"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result); </w:t>
                            </w:r>
                          </w:p>
                          <w:p w14:paraId="7EC84D82" w14:textId="77777777" w:rsidR="00C770CB" w:rsidRPr="00B753AD"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Courier" w:eastAsia="Times New Roman" w:hAnsi="Courier" w:cs="Courier New"/>
                                <w:color w:val="3D3D3D"/>
                                <w:sz w:val="24"/>
                                <w:szCs w:val="24"/>
                              </w:rPr>
                            </w:pPr>
                            <w:r w:rsidRPr="00B753AD">
                              <w:rPr>
                                <w:rFonts w:ascii="Courier" w:eastAsia="Times New Roman" w:hAnsi="Courier" w:cs="Courier New"/>
                                <w:color w:val="3D3D3D"/>
                                <w:sz w:val="24"/>
                                <w:szCs w:val="24"/>
                              </w:rPr>
                              <w:t xml:space="preserve">    return 0; </w:t>
                            </w:r>
                          </w:p>
                          <w:p w14:paraId="65527361" w14:textId="77777777" w:rsidR="00C770CB" w:rsidRPr="00B753AD"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Courier" w:eastAsia="Times New Roman" w:hAnsi="Courier" w:cs="Courier New"/>
                                <w:color w:val="3D3D3D"/>
                                <w:sz w:val="24"/>
                                <w:szCs w:val="24"/>
                              </w:rPr>
                            </w:pPr>
                            <w:r w:rsidRPr="00B753AD">
                              <w:rPr>
                                <w:rFonts w:ascii="Courier" w:eastAsia="Times New Roman" w:hAnsi="Courier" w:cs="Courier New"/>
                                <w:color w:val="3D3D3D"/>
                                <w:sz w:val="24"/>
                                <w:szCs w:val="24"/>
                              </w:rPr>
                              <w:t>}</w:t>
                            </w:r>
                          </w:p>
                          <w:p w14:paraId="27213385" w14:textId="77777777" w:rsidR="00C770CB" w:rsidRDefault="00C770CB" w:rsidP="00C770C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2B367" id="Text Box 13" o:spid="_x0000_s1038" type="#_x0000_t202" style="position:absolute;left:0;text-align:left;margin-left:39.75pt;margin-top:1.3pt;width:407.25pt;height:32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" fillcolor="#e7e6e6" stroked="f" strokeweight=".5pt">
                <v:textbox>
                  <w:txbxContent>
                    <w:p w14:paraId="357A4C80"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if (arr[i] == x) </w:t>
                      </w:r>
                    </w:p>
                    <w:p w14:paraId="2FD58BB0"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return i; </w:t>
                      </w:r>
                    </w:p>
                    <w:p w14:paraId="2E5CB9D4"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return -1; </w:t>
                      </w:r>
                    </w:p>
                    <w:p w14:paraId="3651BA28"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785F5696"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p>
                    <w:p w14:paraId="7C89B252"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int main(void) </w:t>
                      </w:r>
                    </w:p>
                    <w:p w14:paraId="498B017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w:t>
                      </w:r>
                    </w:p>
                    <w:p w14:paraId="74C491BD"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arr[] = { 2, 3, 4, 10, 40 }; </w:t>
                      </w:r>
                    </w:p>
                    <w:p w14:paraId="3417F97F"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x = 10; </w:t>
                      </w:r>
                    </w:p>
                    <w:p w14:paraId="16CB3E1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n = sizeof(arr) / sizeof(arr[0]); </w:t>
                      </w:r>
                    </w:p>
                    <w:p w14:paraId="0E1A316F"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int result = search(arr, n, x); </w:t>
                      </w:r>
                    </w:p>
                    <w:p w14:paraId="1DE71577"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(result == -1) ? printf("Element is not present in array") </w:t>
                      </w:r>
                    </w:p>
                    <w:p w14:paraId="452F3B2A"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 printf("Element is present at index %d", </w:t>
                      </w:r>
                    </w:p>
                    <w:p w14:paraId="3FFD984B" w14:textId="77777777" w:rsidR="00C770CB" w:rsidRPr="00C770CB"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Times New Roman" w:eastAsia="Times New Roman" w:hAnsi="Times New Roman"/>
                          <w:color w:val="3D3D3D"/>
                          <w:sz w:val="24"/>
                          <w:szCs w:val="24"/>
                        </w:rPr>
                      </w:pPr>
                      <w:r w:rsidRPr="00C770CB">
                        <w:rPr>
                          <w:rFonts w:ascii="Times New Roman" w:eastAsia="Times New Roman" w:hAnsi="Times New Roman"/>
                          <w:color w:val="3D3D3D"/>
                          <w:sz w:val="24"/>
                          <w:szCs w:val="24"/>
                        </w:rPr>
                        <w:t xml:space="preserve">                            result); </w:t>
                      </w:r>
                    </w:p>
                    <w:p w14:paraId="7EC84D82" w14:textId="77777777" w:rsidR="00C770CB" w:rsidRPr="00B753AD"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Courier" w:eastAsia="Times New Roman" w:hAnsi="Courier" w:cs="Courier New"/>
                          <w:color w:val="3D3D3D"/>
                          <w:sz w:val="24"/>
                          <w:szCs w:val="24"/>
                        </w:rPr>
                      </w:pPr>
                      <w:r w:rsidRPr="00B753AD">
                        <w:rPr>
                          <w:rFonts w:ascii="Courier" w:eastAsia="Times New Roman" w:hAnsi="Courier" w:cs="Courier New"/>
                          <w:color w:val="3D3D3D"/>
                          <w:sz w:val="24"/>
                          <w:szCs w:val="24"/>
                        </w:rPr>
                        <w:t xml:space="preserve">    return 0; </w:t>
                      </w:r>
                    </w:p>
                    <w:p w14:paraId="65527361" w14:textId="77777777" w:rsidR="00C770CB" w:rsidRPr="00B753AD" w:rsidRDefault="00C770CB" w:rsidP="00C770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firstLine="0"/>
                        <w:textAlignment w:val="baseline"/>
                        <w:rPr>
                          <w:rFonts w:ascii="Courier" w:eastAsia="Times New Roman" w:hAnsi="Courier" w:cs="Courier New"/>
                          <w:color w:val="3D3D3D"/>
                          <w:sz w:val="24"/>
                          <w:szCs w:val="24"/>
                        </w:rPr>
                      </w:pPr>
                      <w:r w:rsidRPr="00B753AD">
                        <w:rPr>
                          <w:rFonts w:ascii="Courier" w:eastAsia="Times New Roman" w:hAnsi="Courier" w:cs="Courier New"/>
                          <w:color w:val="3D3D3D"/>
                          <w:sz w:val="24"/>
                          <w:szCs w:val="24"/>
                        </w:rPr>
                        <w:t>}</w:t>
                      </w:r>
                    </w:p>
                    <w:p w14:paraId="27213385" w14:textId="77777777" w:rsidR="00C770CB" w:rsidRDefault="00C770CB" w:rsidP="00C770CB"/>
                  </w:txbxContent>
                </v:textbox>
              </v:shape>
            </w:pict>
          </mc:Fallback>
        </mc:AlternateContent>
      </w:r>
    </w:p>
    <w:p w14:paraId="6E0B6497" w14:textId="6D21C2E2" w:rsidR="007A2EB7" w:rsidRPr="00E66697" w:rsidRDefault="007A2EB7" w:rsidP="007A2EB7">
      <w:pPr>
        <w:spacing w:before="120"/>
        <w:ind w:left="720" w:right="48" w:firstLine="0"/>
        <w:rPr>
          <w:rFonts w:ascii="Times New Roman" w:eastAsia="Times New Roman" w:hAnsi="Times New Roman"/>
          <w:color w:val="000000"/>
          <w:sz w:val="36"/>
          <w:szCs w:val="36"/>
        </w:rPr>
      </w:pPr>
    </w:p>
    <w:p w14:paraId="461ED6B6"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281FE6A6"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6AE042AC"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386AAE8E"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6FB750FB" w14:textId="77777777" w:rsidR="007A2EB7" w:rsidRPr="00E66697" w:rsidRDefault="007A2EB7" w:rsidP="00372EE6">
      <w:pPr>
        <w:spacing w:before="120"/>
        <w:ind w:right="48" w:firstLine="0"/>
        <w:rPr>
          <w:rFonts w:ascii="Times New Roman" w:eastAsia="Times New Roman" w:hAnsi="Times New Roman"/>
          <w:color w:val="000000"/>
          <w:sz w:val="36"/>
          <w:szCs w:val="36"/>
        </w:rPr>
      </w:pPr>
    </w:p>
    <w:p w14:paraId="66AA8D64"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37FF17DC" w14:textId="77777777" w:rsidR="00C770CB" w:rsidRPr="00E66697" w:rsidRDefault="00C770CB" w:rsidP="007A2EB7">
      <w:pPr>
        <w:spacing w:before="120"/>
        <w:ind w:left="720" w:right="48" w:firstLine="0"/>
        <w:rPr>
          <w:rFonts w:ascii="Times New Roman" w:eastAsia="Times New Roman" w:hAnsi="Times New Roman"/>
          <w:color w:val="000000"/>
          <w:sz w:val="36"/>
          <w:szCs w:val="36"/>
        </w:rPr>
      </w:pPr>
    </w:p>
    <w:p w14:paraId="5043274A" w14:textId="77777777" w:rsidR="00C770CB" w:rsidRPr="00E66697" w:rsidRDefault="00C770CB" w:rsidP="007A2EB7">
      <w:pPr>
        <w:spacing w:before="120"/>
        <w:ind w:left="720" w:right="48" w:firstLine="0"/>
        <w:rPr>
          <w:rFonts w:ascii="Times New Roman" w:eastAsia="Times New Roman" w:hAnsi="Times New Roman"/>
          <w:color w:val="000000"/>
          <w:sz w:val="36"/>
          <w:szCs w:val="36"/>
        </w:rPr>
      </w:pPr>
    </w:p>
    <w:p w14:paraId="3B472FF4" w14:textId="77777777" w:rsidR="00C770CB" w:rsidRPr="00E66697" w:rsidRDefault="00C770CB" w:rsidP="007A2EB7">
      <w:pPr>
        <w:spacing w:before="120"/>
        <w:ind w:left="720" w:right="48" w:firstLine="0"/>
        <w:rPr>
          <w:rFonts w:ascii="Times New Roman" w:eastAsia="Times New Roman" w:hAnsi="Times New Roman"/>
          <w:color w:val="000000"/>
          <w:sz w:val="36"/>
          <w:szCs w:val="36"/>
        </w:rPr>
      </w:pPr>
    </w:p>
    <w:p w14:paraId="350776F6" w14:textId="77777777" w:rsidR="007A2EB7" w:rsidRPr="00E66697" w:rsidRDefault="007A2EB7" w:rsidP="007A2EB7">
      <w:pPr>
        <w:pStyle w:val="ListParagraph"/>
        <w:numPr>
          <w:ilvl w:val="0"/>
          <w:numId w:val="9"/>
        </w:numPr>
        <w:spacing w:before="120"/>
        <w:ind w:right="48"/>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Tìm kiếm nhị phân</w:t>
      </w:r>
    </w:p>
    <w:p w14:paraId="7A6B949B" w14:textId="77777777" w:rsidR="007A2EB7" w:rsidRPr="00483AA4" w:rsidRDefault="007A2EB7" w:rsidP="007A2EB7">
      <w:pPr>
        <w:spacing w:before="120"/>
        <w:ind w:left="720" w:right="48" w:firstLine="0"/>
        <w:rPr>
          <w:rFonts w:ascii="Times New Roman" w:eastAsia="Times New Roman" w:hAnsi="Times New Roman"/>
          <w:color w:val="000000"/>
          <w:sz w:val="30"/>
          <w:szCs w:val="30"/>
        </w:rPr>
      </w:pPr>
      <w:r w:rsidRPr="00483AA4">
        <w:rPr>
          <w:rFonts w:ascii="Times New Roman" w:eastAsia="Times New Roman" w:hAnsi="Times New Roman"/>
          <w:color w:val="000000"/>
          <w:sz w:val="30"/>
          <w:szCs w:val="30"/>
        </w:rPr>
        <w:t>Là một thuật toán tìm kiếm rất nhanh so với tìm kiếm tuần tự, đặc biệt là trong danh sách lớn.</w:t>
      </w:r>
    </w:p>
    <w:p w14:paraId="0C30E4F7"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4ACC8583"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232ACBC2"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3BD78ACC" w14:textId="17D32F05" w:rsidR="007A2EB7" w:rsidRPr="00E66697" w:rsidRDefault="00A033C6" w:rsidP="007A2EB7">
      <w:pPr>
        <w:spacing w:before="120"/>
        <w:ind w:left="720" w:right="48" w:firstLine="0"/>
        <w:rPr>
          <w:rFonts w:ascii="Times New Roman" w:eastAsia="Times New Roman" w:hAnsi="Times New Roman"/>
          <w:color w:val="000000"/>
          <w:sz w:val="36"/>
          <w:szCs w:val="36"/>
        </w:rPr>
      </w:pPr>
      <w:r w:rsidRPr="00E66697">
        <w:rPr>
          <w:rFonts w:ascii="Times New Roman" w:eastAsia="Times New Roman" w:hAnsi="Times New Roman"/>
          <w:noProof/>
          <w:color w:val="000000"/>
          <w:sz w:val="36"/>
          <w:szCs w:val="36"/>
        </w:rPr>
        <mc:AlternateContent>
          <mc:Choice Requires="wps">
            <w:drawing>
              <wp:anchor distT="0" distB="0" distL="114300" distR="114300" simplePos="0" relativeHeight="251661824" behindDoc="0" locked="0" layoutInCell="1" allowOverlap="1" wp14:anchorId="1C795DAC" wp14:editId="71D1C72E">
                <wp:simplePos x="0" y="0"/>
                <wp:positionH relativeFrom="column">
                  <wp:posOffset>-1270</wp:posOffset>
                </wp:positionH>
                <wp:positionV relativeFrom="paragraph">
                  <wp:posOffset>-50165</wp:posOffset>
                </wp:positionV>
                <wp:extent cx="5686425" cy="6443980"/>
                <wp:effectExtent l="381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44398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A8378C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#include &lt;bits/stdc++.h&gt;</w:t>
                            </w:r>
                          </w:p>
                          <w:p w14:paraId="40BE278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usingnamespacestd;</w:t>
                            </w:r>
                          </w:p>
                          <w:p w14:paraId="59FFB58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41E387B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//Hàm tìm kiếm nhi phân</w:t>
                            </w:r>
                          </w:p>
                          <w:p w14:paraId="50DAF7A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intbinarySearch(intarr[], intleft, intright, intx) {</w:t>
                            </w:r>
                          </w:p>
                          <w:p w14:paraId="7B5BE95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intmiddle;</w:t>
                            </w:r>
                          </w:p>
                          <w:p w14:paraId="1014358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7256646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while(left &lt;= right) {</w:t>
                            </w:r>
                          </w:p>
                          <w:p w14:paraId="775737A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Lấy vị trí ở giữa left và right</w:t>
                            </w:r>
                          </w:p>
                          <w:p w14:paraId="6800141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middle = (left + right) / 2;</w:t>
                            </w:r>
                          </w:p>
                          <w:p w14:paraId="6610406C"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18846FA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Nếu phần từ ở giữa bằng x thì trả về</w:t>
                            </w:r>
                          </w:p>
                          <w:p w14:paraId="2BBC8CF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vị trí</w:t>
                            </w:r>
                          </w:p>
                          <w:p w14:paraId="7B78F97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00C770CB" w:rsidRPr="00C770CB">
                              <w:rPr>
                                <w:rFonts w:ascii="Times New Roman" w:eastAsia="Times New Roman" w:hAnsi="Times New Roman"/>
                                <w:color w:val="333333"/>
                                <w:sz w:val="32"/>
                                <w:szCs w:val="20"/>
                              </w:rPr>
                              <w:t>I</w:t>
                            </w:r>
                            <w:r w:rsidRPr="00C770CB">
                              <w:rPr>
                                <w:rFonts w:ascii="Times New Roman" w:eastAsia="Times New Roman" w:hAnsi="Times New Roman"/>
                                <w:color w:val="333333"/>
                                <w:sz w:val="32"/>
                                <w:szCs w:val="20"/>
                              </w:rPr>
                              <w:t>f</w:t>
                            </w:r>
                            <w:r w:rsidR="00C770CB">
                              <w:rPr>
                                <w:rFonts w:ascii="Times New Roman" w:eastAsia="Times New Roman" w:hAnsi="Times New Roman"/>
                                <w:color w:val="333333"/>
                                <w:sz w:val="32"/>
                                <w:szCs w:val="20"/>
                              </w:rPr>
                              <w:t xml:space="preserve"> </w:t>
                            </w:r>
                            <w:r w:rsidRPr="00C770CB">
                              <w:rPr>
                                <w:rFonts w:ascii="Times New Roman" w:eastAsia="Times New Roman" w:hAnsi="Times New Roman"/>
                                <w:color w:val="333333"/>
                                <w:sz w:val="32"/>
                                <w:szCs w:val="20"/>
                              </w:rPr>
                              <w:t>(arr[middle] == x)</w:t>
                            </w:r>
                          </w:p>
                          <w:p w14:paraId="6B07D96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returnmiddle;</w:t>
                            </w:r>
                          </w:p>
                          <w:p w14:paraId="272BDF52"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5923085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Nếu x lớn hơn phần tử ở giữa thì</w:t>
                            </w:r>
                          </w:p>
                          <w:p w14:paraId="3004746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chắc chắn nó nằm bên phải.</w:t>
                            </w:r>
                          </w:p>
                          <w:p w14:paraId="35F2A27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Chỉ định left phần từ ở giữa + 1</w:t>
                            </w:r>
                          </w:p>
                          <w:p w14:paraId="384F32D4"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if(x &gt; arr[middle])</w:t>
                            </w:r>
                          </w:p>
                          <w:p w14:paraId="515DBE1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left = middle + 1;</w:t>
                            </w:r>
                          </w:p>
                          <w:p w14:paraId="14515DDB" w14:textId="77777777" w:rsidR="007A2EB7" w:rsidRDefault="007A2EB7" w:rsidP="007A2EB7">
                            <w:pPr>
                              <w:spacing w:after="0" w:line="240" w:lineRule="auto"/>
                              <w:ind w:firstLine="0"/>
                              <w:jc w:val="left"/>
                            </w:pPr>
                            <w:r w:rsidRPr="00671578">
                              <w:rPr>
                                <w:rFonts w:ascii="Courier New" w:eastAsia="Times New Roman" w:hAnsi="Courier New" w:cs="Courier New"/>
                                <w:color w:val="000000"/>
                                <w:sz w:val="20"/>
                                <w:szCs w:val="20"/>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795DAC" id="Text Box 14" o:spid="_x0000_s1039" type="#_x0000_t202" style="position:absolute;left:0;text-align:left;margin-left:-.1pt;margin-top:-3.95pt;width:447.75pt;height:507.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" fillcolor="#e7e6e6" stroked="f" strokeweight=".5pt">
                <v:textbox>
                  <w:txbxContent>
                    <w:p w14:paraId="1A8378C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#include &lt;bits/stdc++.h&gt;</w:t>
                      </w:r>
                    </w:p>
                    <w:p w14:paraId="40BE278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usingnamespacestd;</w:t>
                      </w:r>
                    </w:p>
                    <w:p w14:paraId="59FFB58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41E387B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//Hàm tìm kiếm nhi phân</w:t>
                      </w:r>
                    </w:p>
                    <w:p w14:paraId="50DAF7A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0"/>
                        </w:rPr>
                        <w:t>intbinarySearch(intarr[], intleft, intright, intx) {</w:t>
                      </w:r>
                    </w:p>
                    <w:p w14:paraId="7B5BE95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intmiddle;</w:t>
                      </w:r>
                    </w:p>
                    <w:p w14:paraId="10143588"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7256646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while(left &lt;= right) {</w:t>
                      </w:r>
                    </w:p>
                    <w:p w14:paraId="775737AE"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Lấy vị trí ở giữa left và right</w:t>
                      </w:r>
                    </w:p>
                    <w:p w14:paraId="6800141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middle = (left + right) / 2;</w:t>
                      </w:r>
                    </w:p>
                    <w:p w14:paraId="6610406C"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18846FAA"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Nếu phần từ ở giữa bằng x thì trả về</w:t>
                      </w:r>
                    </w:p>
                    <w:p w14:paraId="2BBC8CF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vị trí</w:t>
                      </w:r>
                    </w:p>
                    <w:p w14:paraId="7B78F97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00C770CB" w:rsidRPr="00C770CB">
                        <w:rPr>
                          <w:rFonts w:ascii="Times New Roman" w:eastAsia="Times New Roman" w:hAnsi="Times New Roman"/>
                          <w:color w:val="333333"/>
                          <w:sz w:val="32"/>
                          <w:szCs w:val="20"/>
                        </w:rPr>
                        <w:t>I</w:t>
                      </w:r>
                      <w:r w:rsidRPr="00C770CB">
                        <w:rPr>
                          <w:rFonts w:ascii="Times New Roman" w:eastAsia="Times New Roman" w:hAnsi="Times New Roman"/>
                          <w:color w:val="333333"/>
                          <w:sz w:val="32"/>
                          <w:szCs w:val="20"/>
                        </w:rPr>
                        <w:t>f</w:t>
                      </w:r>
                      <w:r w:rsidR="00C770CB">
                        <w:rPr>
                          <w:rFonts w:ascii="Times New Roman" w:eastAsia="Times New Roman" w:hAnsi="Times New Roman"/>
                          <w:color w:val="333333"/>
                          <w:sz w:val="32"/>
                          <w:szCs w:val="20"/>
                        </w:rPr>
                        <w:t xml:space="preserve"> </w:t>
                      </w:r>
                      <w:r w:rsidRPr="00C770CB">
                        <w:rPr>
                          <w:rFonts w:ascii="Times New Roman" w:eastAsia="Times New Roman" w:hAnsi="Times New Roman"/>
                          <w:color w:val="333333"/>
                          <w:sz w:val="32"/>
                          <w:szCs w:val="20"/>
                        </w:rPr>
                        <w:t>(arr[middle] == x)</w:t>
                      </w:r>
                    </w:p>
                    <w:p w14:paraId="6B07D96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returnmiddle;</w:t>
                      </w:r>
                    </w:p>
                    <w:p w14:paraId="272BDF52"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333333"/>
                          <w:sz w:val="32"/>
                          <w:szCs w:val="21"/>
                        </w:rPr>
                        <w:t> </w:t>
                      </w:r>
                    </w:p>
                    <w:p w14:paraId="5923085B"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Nếu x lớn hơn phần tử ở giữa thì</w:t>
                      </w:r>
                    </w:p>
                    <w:p w14:paraId="30047469"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chắc chắn nó nằm bên phải.</w:t>
                      </w:r>
                    </w:p>
                    <w:p w14:paraId="35F2A275"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 Chỉ định left phần từ ở giữa + 1</w:t>
                      </w:r>
                    </w:p>
                    <w:p w14:paraId="384F32D4"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if(x &gt; arr[middle])</w:t>
                      </w:r>
                    </w:p>
                    <w:p w14:paraId="515DBE10" w14:textId="77777777" w:rsidR="007A2EB7" w:rsidRPr="00C770CB" w:rsidRDefault="007A2EB7" w:rsidP="007A2EB7">
                      <w:pPr>
                        <w:spacing w:after="0" w:line="240" w:lineRule="auto"/>
                        <w:ind w:firstLine="0"/>
                        <w:jc w:val="left"/>
                        <w:rPr>
                          <w:rFonts w:ascii="Times New Roman" w:eastAsia="Times New Roman" w:hAnsi="Times New Roman"/>
                          <w:color w:val="333333"/>
                          <w:sz w:val="32"/>
                          <w:szCs w:val="21"/>
                        </w:rPr>
                      </w:pPr>
                      <w:r w:rsidRPr="00C770CB">
                        <w:rPr>
                          <w:rFonts w:ascii="Times New Roman" w:eastAsia="Times New Roman" w:hAnsi="Times New Roman"/>
                          <w:color w:val="000000"/>
                          <w:sz w:val="32"/>
                          <w:szCs w:val="20"/>
                        </w:rPr>
                        <w:t>            </w:t>
                      </w:r>
                      <w:r w:rsidRPr="00C770CB">
                        <w:rPr>
                          <w:rFonts w:ascii="Times New Roman" w:eastAsia="Times New Roman" w:hAnsi="Times New Roman"/>
                          <w:color w:val="333333"/>
                          <w:sz w:val="32"/>
                          <w:szCs w:val="20"/>
                        </w:rPr>
                        <w:t>left = middle + 1;</w:t>
                      </w:r>
                    </w:p>
                    <w:p w14:paraId="14515DDB" w14:textId="77777777" w:rsidR="007A2EB7" w:rsidRDefault="007A2EB7" w:rsidP="007A2EB7">
                      <w:pPr>
                        <w:spacing w:after="0" w:line="240" w:lineRule="auto"/>
                        <w:ind w:firstLine="0"/>
                        <w:jc w:val="left"/>
                      </w:pPr>
                      <w:r w:rsidRPr="00671578">
                        <w:rPr>
                          <w:rFonts w:ascii="Courier New" w:eastAsia="Times New Roman" w:hAnsi="Courier New" w:cs="Courier New"/>
                          <w:color w:val="000000"/>
                          <w:sz w:val="20"/>
                          <w:szCs w:val="20"/>
                        </w:rPr>
                        <w:t>        </w:t>
                      </w:r>
                    </w:p>
                  </w:txbxContent>
                </v:textbox>
              </v:shape>
            </w:pict>
          </mc:Fallback>
        </mc:AlternateContent>
      </w:r>
    </w:p>
    <w:p w14:paraId="56F48C39"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7EB457EC"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679DE42E"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2F47A4D5"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6A8B5D56"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7F88A3E6"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3804B1D4"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2726F4D9" w14:textId="77777777" w:rsidR="007A2EB7" w:rsidRPr="00E66697" w:rsidRDefault="007A2EB7" w:rsidP="007A2EB7">
      <w:pPr>
        <w:spacing w:before="120"/>
        <w:ind w:left="720" w:right="48" w:firstLine="0"/>
        <w:rPr>
          <w:rFonts w:ascii="Times New Roman" w:eastAsia="Times New Roman" w:hAnsi="Times New Roman"/>
          <w:color w:val="000000"/>
          <w:sz w:val="36"/>
          <w:szCs w:val="36"/>
        </w:rPr>
      </w:pPr>
    </w:p>
    <w:p w14:paraId="1C8BF2B7" w14:textId="77777777" w:rsidR="00EC0650" w:rsidRPr="00E66697" w:rsidRDefault="00EC0650" w:rsidP="00EC0650">
      <w:pPr>
        <w:tabs>
          <w:tab w:val="left" w:pos="0"/>
          <w:tab w:val="left" w:pos="1190"/>
          <w:tab w:val="center" w:pos="4960"/>
        </w:tabs>
        <w:spacing w:before="480"/>
        <w:jc w:val="left"/>
        <w:rPr>
          <w:rFonts w:ascii="Times New Roman" w:hAnsi="Times New Roman"/>
          <w:b/>
          <w:sz w:val="34"/>
          <w:szCs w:val="34"/>
        </w:rPr>
      </w:pPr>
    </w:p>
    <w:p w14:paraId="3FEB0DB4" w14:textId="046EEAAC" w:rsidR="00EC0650" w:rsidRPr="00E66697" w:rsidRDefault="00A033C6" w:rsidP="00EC0650">
      <w:pPr>
        <w:spacing w:before="360"/>
        <w:ind w:left="927" w:firstLine="0"/>
        <w:rPr>
          <w:rFonts w:ascii="Times New Roman" w:hAnsi="Times New Roman"/>
          <w:b/>
          <w:sz w:val="40"/>
          <w:szCs w:val="40"/>
        </w:rPr>
      </w:pPr>
      <w:r w:rsidRPr="00E66697">
        <w:rPr>
          <w:rFonts w:ascii="Times New Roman" w:eastAsia="Times New Roman" w:hAnsi="Times New Roman"/>
          <w:noProof/>
          <w:color w:val="000000"/>
          <w:sz w:val="36"/>
          <w:szCs w:val="36"/>
        </w:rPr>
        <mc:AlternateContent>
          <mc:Choice Requires="wps">
            <w:drawing>
              <wp:anchor distT="0" distB="0" distL="114300" distR="114300" simplePos="0" relativeHeight="251662848" behindDoc="0" locked="0" layoutInCell="1" allowOverlap="1" wp14:anchorId="770B4E7F" wp14:editId="057569F7">
                <wp:simplePos x="0" y="0"/>
                <wp:positionH relativeFrom="column">
                  <wp:posOffset>-1270</wp:posOffset>
                </wp:positionH>
                <wp:positionV relativeFrom="paragraph">
                  <wp:posOffset>84455</wp:posOffset>
                </wp:positionV>
                <wp:extent cx="5686425" cy="3079750"/>
                <wp:effectExtent l="3810" t="4445"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079750"/>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78122AE"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else</w:t>
                            </w:r>
                          </w:p>
                          <w:p w14:paraId="201C415C"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//Ngược lại</w:t>
                            </w:r>
                          </w:p>
                          <w:p w14:paraId="77041938"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right = middle - 1;</w:t>
                            </w:r>
                          </w:p>
                          <w:p w14:paraId="73487F63"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w:t>
                            </w:r>
                          </w:p>
                          <w:p w14:paraId="3F4BF785"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0"/>
                              </w:rPr>
                            </w:pPr>
                          </w:p>
                          <w:p w14:paraId="60637B36"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333333"/>
                                <w:sz w:val="36"/>
                                <w:szCs w:val="20"/>
                              </w:rPr>
                              <w:t>//Trả về -1 nếu không tìm thấy gía trị trong mảng.</w:t>
                            </w:r>
                          </w:p>
                          <w:p w14:paraId="637AB4E9"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return-1;</w:t>
                            </w:r>
                          </w:p>
                          <w:p w14:paraId="757B36DE" w14:textId="77777777" w:rsidR="007A2EB7" w:rsidRPr="00C770CB" w:rsidRDefault="007A2EB7" w:rsidP="007A2EB7">
                            <w:pPr>
                              <w:rPr>
                                <w:rFonts w:ascii="Times New Roman" w:hAnsi="Times New Roman"/>
                                <w:sz w:val="40"/>
                              </w:rPr>
                            </w:pPr>
                          </w:p>
                          <w:p w14:paraId="12F4D5E4" w14:textId="77777777" w:rsidR="007A2EB7" w:rsidRDefault="007A2EB7" w:rsidP="007A2EB7"/>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70B4E7F" id="Text Box 15" o:spid="_x0000_s1040" type="#_x0000_t202" style="position:absolute;left:0;text-align:left;margin-left:-.1pt;margin-top:6.65pt;width:447.75pt;height:2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" fillcolor="#e7e6e6" stroked="f" strokeweight=".5pt">
                <v:textbox>
                  <w:txbxContent>
                    <w:p w14:paraId="278122AE"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else</w:t>
                      </w:r>
                    </w:p>
                    <w:p w14:paraId="201C415C"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//Ngược lại</w:t>
                      </w:r>
                    </w:p>
                    <w:p w14:paraId="77041938"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right = middle - 1;</w:t>
                      </w:r>
                    </w:p>
                    <w:p w14:paraId="73487F63"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w:t>
                      </w:r>
                    </w:p>
                    <w:p w14:paraId="3F4BF785"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0"/>
                        </w:rPr>
                      </w:pPr>
                    </w:p>
                    <w:p w14:paraId="60637B36"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333333"/>
                          <w:sz w:val="36"/>
                          <w:szCs w:val="20"/>
                        </w:rPr>
                        <w:t>//Trả về -1 nếu không tìm thấy gía trị trong mảng.</w:t>
                      </w:r>
                    </w:p>
                    <w:p w14:paraId="637AB4E9" w14:textId="77777777" w:rsidR="007A2EB7" w:rsidRPr="00C770CB" w:rsidRDefault="007A2EB7" w:rsidP="007A2EB7">
                      <w:pPr>
                        <w:spacing w:after="0" w:line="240" w:lineRule="auto"/>
                        <w:ind w:firstLine="0"/>
                        <w:jc w:val="left"/>
                        <w:rPr>
                          <w:rFonts w:ascii="Times New Roman" w:eastAsia="Times New Roman" w:hAnsi="Times New Roman"/>
                          <w:color w:val="333333"/>
                          <w:sz w:val="36"/>
                          <w:szCs w:val="21"/>
                        </w:rPr>
                      </w:pPr>
                      <w:r w:rsidRPr="00C770CB">
                        <w:rPr>
                          <w:rFonts w:ascii="Times New Roman" w:eastAsia="Times New Roman" w:hAnsi="Times New Roman"/>
                          <w:color w:val="000000"/>
                          <w:sz w:val="36"/>
                          <w:szCs w:val="20"/>
                        </w:rPr>
                        <w:t>    </w:t>
                      </w:r>
                      <w:r w:rsidRPr="00C770CB">
                        <w:rPr>
                          <w:rFonts w:ascii="Times New Roman" w:eastAsia="Times New Roman" w:hAnsi="Times New Roman"/>
                          <w:color w:val="333333"/>
                          <w:sz w:val="36"/>
                          <w:szCs w:val="20"/>
                        </w:rPr>
                        <w:t>return-1;</w:t>
                      </w:r>
                    </w:p>
                    <w:p w14:paraId="757B36DE" w14:textId="77777777" w:rsidR="007A2EB7" w:rsidRPr="00C770CB" w:rsidRDefault="007A2EB7" w:rsidP="007A2EB7">
                      <w:pPr>
                        <w:rPr>
                          <w:rFonts w:ascii="Times New Roman" w:hAnsi="Times New Roman"/>
                          <w:sz w:val="40"/>
                        </w:rPr>
                      </w:pPr>
                    </w:p>
                    <w:p w14:paraId="12F4D5E4" w14:textId="77777777" w:rsidR="007A2EB7" w:rsidRDefault="007A2EB7" w:rsidP="007A2EB7"/>
                  </w:txbxContent>
                </v:textbox>
              </v:shape>
            </w:pict>
          </mc:Fallback>
        </mc:AlternateContent>
      </w:r>
    </w:p>
    <w:p w14:paraId="37798736" w14:textId="77777777" w:rsidR="00EC0650" w:rsidRPr="00E66697" w:rsidRDefault="00EC0650" w:rsidP="00EC0650">
      <w:pPr>
        <w:spacing w:before="360"/>
        <w:ind w:left="927" w:firstLine="0"/>
        <w:rPr>
          <w:rFonts w:ascii="Times New Roman" w:hAnsi="Times New Roman"/>
          <w:b/>
          <w:sz w:val="40"/>
          <w:szCs w:val="40"/>
        </w:rPr>
      </w:pPr>
    </w:p>
    <w:p w14:paraId="4C44EDC5" w14:textId="77777777" w:rsidR="00EC0650" w:rsidRPr="00E66697" w:rsidRDefault="00EC0650" w:rsidP="00C770CB">
      <w:pPr>
        <w:spacing w:before="360"/>
        <w:ind w:left="927" w:firstLine="0"/>
        <w:rPr>
          <w:rFonts w:ascii="Times New Roman" w:hAnsi="Times New Roman"/>
          <w:b/>
          <w:sz w:val="40"/>
          <w:szCs w:val="40"/>
        </w:rPr>
      </w:pPr>
    </w:p>
    <w:p w14:paraId="0B627F87" w14:textId="77777777" w:rsidR="00EC0650" w:rsidRPr="00E66697" w:rsidRDefault="00EC0650" w:rsidP="00EC0650">
      <w:pPr>
        <w:rPr>
          <w:rFonts w:ascii="Times New Roman" w:hAnsi="Times New Roman"/>
        </w:rPr>
      </w:pPr>
    </w:p>
    <w:p w14:paraId="5CC3132A" w14:textId="77777777" w:rsidR="00EC0650" w:rsidRPr="00E66697" w:rsidRDefault="00EC0650" w:rsidP="00EC0650">
      <w:pPr>
        <w:spacing w:after="0" w:line="240" w:lineRule="auto"/>
        <w:ind w:left="1418" w:right="1134" w:firstLine="1247"/>
        <w:jc w:val="left"/>
        <w:rPr>
          <w:rFonts w:ascii="Times New Roman" w:hAnsi="Times New Roman"/>
          <w:sz w:val="36"/>
          <w:szCs w:val="36"/>
        </w:rPr>
      </w:pPr>
      <w:r w:rsidRPr="00E66697">
        <w:rPr>
          <w:rFonts w:ascii="Times New Roman" w:hAnsi="Times New Roman"/>
        </w:rPr>
        <w:br w:type="page"/>
      </w:r>
    </w:p>
    <w:p w14:paraId="2BF01CE9" w14:textId="77777777" w:rsidR="00EC0650" w:rsidRPr="00E66697" w:rsidRDefault="00EC0650" w:rsidP="00EC0650">
      <w:pPr>
        <w:spacing w:before="100" w:beforeAutospacing="1" w:after="100" w:afterAutospacing="1" w:line="240" w:lineRule="auto"/>
        <w:ind w:firstLine="0"/>
        <w:jc w:val="left"/>
        <w:rPr>
          <w:rFonts w:ascii="Times New Roman" w:eastAsia="Times New Roman" w:hAnsi="Times New Roman"/>
          <w:color w:val="000000"/>
          <w:sz w:val="27"/>
          <w:szCs w:val="27"/>
        </w:rPr>
      </w:pPr>
      <w:r w:rsidRPr="00E66697">
        <w:rPr>
          <w:rFonts w:ascii="Times New Roman" w:eastAsia="Times New Roman" w:hAnsi="Times New Roman"/>
          <w:color w:val="000000"/>
          <w:sz w:val="27"/>
          <w:szCs w:val="27"/>
        </w:rPr>
        <w:t>--------------------------------------------------------------------------------------------------------</w:t>
      </w:r>
    </w:p>
    <w:p w14:paraId="3591EC83" w14:textId="77777777" w:rsidR="00372EE6" w:rsidRPr="00E66697" w:rsidRDefault="00372EE6" w:rsidP="007A2EB7">
      <w:pPr>
        <w:spacing w:before="120"/>
        <w:ind w:left="48" w:right="48" w:firstLine="0"/>
        <w:jc w:val="center"/>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PHẦN 2</w:t>
      </w:r>
    </w:p>
    <w:p w14:paraId="3A2B3D93" w14:textId="77777777" w:rsidR="007A2EB7" w:rsidRPr="00E66697" w:rsidRDefault="007A2EB7" w:rsidP="007A2EB7">
      <w:pPr>
        <w:spacing w:before="120"/>
        <w:ind w:left="48" w:right="48" w:firstLine="0"/>
        <w:jc w:val="center"/>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CHƯƠNG TRÌNH QUẢN LÝ SINH VIÊN</w:t>
      </w:r>
    </w:p>
    <w:p w14:paraId="27E5FE08" w14:textId="77777777" w:rsidR="007A2EB7" w:rsidRPr="00E66697" w:rsidRDefault="007A2EB7" w:rsidP="007A2EB7">
      <w:pPr>
        <w:pStyle w:val="ListParagraph"/>
        <w:numPr>
          <w:ilvl w:val="0"/>
          <w:numId w:val="11"/>
        </w:numPr>
        <w:spacing w:before="120"/>
        <w:ind w:right="48"/>
        <w:rPr>
          <w:rFonts w:ascii="Times New Roman" w:eastAsia="Times New Roman" w:hAnsi="Times New Roman"/>
          <w:b/>
          <w:color w:val="000000"/>
          <w:sz w:val="36"/>
          <w:szCs w:val="36"/>
        </w:rPr>
      </w:pPr>
      <w:r w:rsidRPr="00E66697">
        <w:rPr>
          <w:rFonts w:ascii="Times New Roman" w:eastAsia="Times New Roman" w:hAnsi="Times New Roman"/>
          <w:b/>
          <w:color w:val="000000"/>
          <w:sz w:val="36"/>
          <w:szCs w:val="36"/>
        </w:rPr>
        <w:t>Lý do chọn đề tài</w:t>
      </w:r>
    </w:p>
    <w:p w14:paraId="3D4F3347" w14:textId="77777777"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Trong thời đại ngày càng tiên tiến như hiện nay thì việc phát triể</w:t>
      </w:r>
      <w:r w:rsidR="00372EE6" w:rsidRPr="00483AA4">
        <w:rPr>
          <w:rFonts w:ascii="Times New Roman" w:hAnsi="Times New Roman"/>
          <w:sz w:val="30"/>
          <w:szCs w:val="30"/>
        </w:rPr>
        <w:t xml:space="preserve">n trong lĩnh vực </w:t>
      </w:r>
      <w:r w:rsidRPr="00483AA4">
        <w:rPr>
          <w:rFonts w:ascii="Times New Roman" w:hAnsi="Times New Roman"/>
          <w:sz w:val="30"/>
          <w:szCs w:val="30"/>
        </w:rPr>
        <w:t xml:space="preserve">khoa học và kỹ thuật đóng vai trò vô cùng quan trọng trong việc phát triển kinh tế xã hội. </w:t>
      </w:r>
      <w:r w:rsidR="00372EE6" w:rsidRPr="00483AA4">
        <w:rPr>
          <w:rFonts w:ascii="Times New Roman" w:hAnsi="Times New Roman"/>
          <w:sz w:val="30"/>
          <w:szCs w:val="30"/>
        </w:rPr>
        <w:t>Trong đó, n</w:t>
      </w:r>
      <w:r w:rsidRPr="00483AA4">
        <w:rPr>
          <w:rFonts w:ascii="Times New Roman" w:hAnsi="Times New Roman"/>
          <w:sz w:val="30"/>
          <w:szCs w:val="30"/>
        </w:rPr>
        <w:t>gành công nghệ thông tin cũng không ngoại lệ</w:t>
      </w:r>
      <w:r w:rsidR="00372EE6" w:rsidRPr="00483AA4">
        <w:rPr>
          <w:rFonts w:ascii="Times New Roman" w:hAnsi="Times New Roman"/>
          <w:sz w:val="30"/>
          <w:szCs w:val="30"/>
        </w:rPr>
        <w:t xml:space="preserve">, </w:t>
      </w:r>
      <w:r w:rsidRPr="00483AA4">
        <w:rPr>
          <w:rFonts w:ascii="Times New Roman" w:hAnsi="Times New Roman"/>
          <w:sz w:val="30"/>
          <w:szCs w:val="30"/>
        </w:rPr>
        <w:t xml:space="preserve">có thể nói </w:t>
      </w:r>
      <w:r w:rsidR="00372EE6" w:rsidRPr="00483AA4">
        <w:rPr>
          <w:rFonts w:ascii="Times New Roman" w:hAnsi="Times New Roman"/>
          <w:sz w:val="30"/>
          <w:szCs w:val="30"/>
        </w:rPr>
        <w:t xml:space="preserve">rằng </w:t>
      </w:r>
      <w:r w:rsidRPr="00483AA4">
        <w:rPr>
          <w:rFonts w:ascii="Times New Roman" w:hAnsi="Times New Roman"/>
          <w:sz w:val="30"/>
          <w:szCs w:val="30"/>
        </w:rPr>
        <w:t xml:space="preserve">công nghệ thông tin đang trở nên </w:t>
      </w:r>
      <w:r w:rsidR="00372EE6" w:rsidRPr="00483AA4">
        <w:rPr>
          <w:rFonts w:ascii="Times New Roman" w:hAnsi="Times New Roman"/>
          <w:sz w:val="30"/>
          <w:szCs w:val="30"/>
        </w:rPr>
        <w:t xml:space="preserve">vô cùng cần thiết và dần </w:t>
      </w:r>
      <w:r w:rsidRPr="00483AA4">
        <w:rPr>
          <w:rFonts w:ascii="Times New Roman" w:hAnsi="Times New Roman"/>
          <w:sz w:val="30"/>
          <w:szCs w:val="30"/>
        </w:rPr>
        <w:t>chiếm lĩnh mọi lĩnh vực trong đời sống mà phổ biến nhất là trong</w:t>
      </w:r>
      <w:r w:rsidR="00372EE6" w:rsidRPr="00483AA4">
        <w:rPr>
          <w:rFonts w:ascii="Times New Roman" w:hAnsi="Times New Roman"/>
          <w:sz w:val="30"/>
          <w:szCs w:val="30"/>
        </w:rPr>
        <w:t xml:space="preserve"> việc</w:t>
      </w:r>
      <w:r w:rsidRPr="00483AA4">
        <w:rPr>
          <w:rFonts w:ascii="Times New Roman" w:hAnsi="Times New Roman"/>
          <w:sz w:val="30"/>
          <w:szCs w:val="30"/>
        </w:rPr>
        <w:t xml:space="preserve"> quản lý</w:t>
      </w:r>
      <w:r w:rsidR="00372EE6" w:rsidRPr="00483AA4">
        <w:rPr>
          <w:rFonts w:ascii="Times New Roman" w:hAnsi="Times New Roman"/>
          <w:sz w:val="30"/>
          <w:szCs w:val="30"/>
        </w:rPr>
        <w:t xml:space="preserve"> các hệ thống dữ liệu</w:t>
      </w:r>
      <w:r w:rsidRPr="00483AA4">
        <w:rPr>
          <w:rFonts w:ascii="Times New Roman" w:hAnsi="Times New Roman"/>
          <w:sz w:val="30"/>
          <w:szCs w:val="30"/>
        </w:rPr>
        <w:t>. Việc hệ số hóa quản lý giúp cho công việ</w:t>
      </w:r>
      <w:r w:rsidR="00372EE6" w:rsidRPr="00483AA4">
        <w:rPr>
          <w:rFonts w:ascii="Times New Roman" w:hAnsi="Times New Roman"/>
          <w:sz w:val="30"/>
          <w:szCs w:val="30"/>
        </w:rPr>
        <w:t>c này có thể đảm bảo dộ</w:t>
      </w:r>
      <w:r w:rsidRPr="00483AA4">
        <w:rPr>
          <w:rFonts w:ascii="Times New Roman" w:hAnsi="Times New Roman"/>
          <w:sz w:val="30"/>
          <w:szCs w:val="30"/>
        </w:rPr>
        <w:t xml:space="preserve"> chính xác </w:t>
      </w:r>
      <w:r w:rsidR="00372EE6" w:rsidRPr="00483AA4">
        <w:rPr>
          <w:rFonts w:ascii="Times New Roman" w:hAnsi="Times New Roman"/>
          <w:sz w:val="30"/>
          <w:szCs w:val="30"/>
        </w:rPr>
        <w:t>cao hơn, ít tiêu tốn</w:t>
      </w:r>
      <w:r w:rsidRPr="00483AA4">
        <w:rPr>
          <w:rFonts w:ascii="Times New Roman" w:hAnsi="Times New Roman"/>
          <w:sz w:val="30"/>
          <w:szCs w:val="30"/>
        </w:rPr>
        <w:t xml:space="preserve"> thời gian hơn, </w:t>
      </w:r>
      <w:r w:rsidR="00372EE6" w:rsidRPr="00483AA4">
        <w:rPr>
          <w:rFonts w:ascii="Times New Roman" w:hAnsi="Times New Roman"/>
          <w:sz w:val="30"/>
          <w:szCs w:val="30"/>
        </w:rPr>
        <w:t xml:space="preserve">đồng thời nâng cao mức độ </w:t>
      </w:r>
      <w:r w:rsidRPr="00483AA4">
        <w:rPr>
          <w:rFonts w:ascii="Times New Roman" w:hAnsi="Times New Roman"/>
          <w:sz w:val="30"/>
          <w:szCs w:val="30"/>
        </w:rPr>
        <w:t>hiệu quả</w:t>
      </w:r>
      <w:r w:rsidR="00372EE6" w:rsidRPr="00483AA4">
        <w:rPr>
          <w:rFonts w:ascii="Times New Roman" w:hAnsi="Times New Roman"/>
          <w:sz w:val="30"/>
          <w:szCs w:val="30"/>
        </w:rPr>
        <w:t xml:space="preserve"> của công việc</w:t>
      </w:r>
      <w:r w:rsidRPr="00483AA4">
        <w:rPr>
          <w:rFonts w:ascii="Times New Roman" w:hAnsi="Times New Roman"/>
          <w:sz w:val="30"/>
          <w:szCs w:val="30"/>
        </w:rPr>
        <w:t>. Đặc biệ</w:t>
      </w:r>
      <w:r w:rsidR="00E32FBB" w:rsidRPr="00483AA4">
        <w:rPr>
          <w:rFonts w:ascii="Times New Roman" w:hAnsi="Times New Roman"/>
          <w:sz w:val="30"/>
          <w:szCs w:val="30"/>
        </w:rPr>
        <w:t xml:space="preserve">t là </w:t>
      </w:r>
      <w:r w:rsidR="00372EE6" w:rsidRPr="00483AA4">
        <w:rPr>
          <w:rFonts w:ascii="Times New Roman" w:hAnsi="Times New Roman"/>
          <w:sz w:val="30"/>
          <w:szCs w:val="30"/>
        </w:rPr>
        <w:t xml:space="preserve">trong những công ty </w:t>
      </w:r>
      <w:r w:rsidR="00E32FBB" w:rsidRPr="00483AA4">
        <w:rPr>
          <w:rFonts w:ascii="Times New Roman" w:hAnsi="Times New Roman"/>
          <w:sz w:val="30"/>
          <w:szCs w:val="30"/>
        </w:rPr>
        <w:t>cũng như các tập đoàn</w:t>
      </w:r>
      <w:r w:rsidRPr="00483AA4">
        <w:rPr>
          <w:rFonts w:ascii="Times New Roman" w:hAnsi="Times New Roman"/>
          <w:sz w:val="30"/>
          <w:szCs w:val="30"/>
        </w:rPr>
        <w:t xml:space="preserve"> </w:t>
      </w:r>
      <w:r w:rsidR="00E32FBB" w:rsidRPr="00483AA4">
        <w:rPr>
          <w:rFonts w:ascii="Times New Roman" w:hAnsi="Times New Roman"/>
          <w:sz w:val="30"/>
          <w:szCs w:val="30"/>
        </w:rPr>
        <w:t xml:space="preserve">trong công tác quản lý </w:t>
      </w:r>
      <w:r w:rsidRPr="00483AA4">
        <w:rPr>
          <w:rFonts w:ascii="Times New Roman" w:hAnsi="Times New Roman"/>
          <w:sz w:val="30"/>
          <w:szCs w:val="30"/>
        </w:rPr>
        <w:t xml:space="preserve">mà cụ thể </w:t>
      </w:r>
      <w:r w:rsidR="00E32FBB" w:rsidRPr="00483AA4">
        <w:rPr>
          <w:rFonts w:ascii="Times New Roman" w:hAnsi="Times New Roman"/>
          <w:sz w:val="30"/>
          <w:szCs w:val="30"/>
        </w:rPr>
        <w:t xml:space="preserve">chính </w:t>
      </w:r>
      <w:r w:rsidRPr="00483AA4">
        <w:rPr>
          <w:rFonts w:ascii="Times New Roman" w:hAnsi="Times New Roman"/>
          <w:sz w:val="30"/>
          <w:szCs w:val="30"/>
        </w:rPr>
        <w:t>là đối với</w:t>
      </w:r>
      <w:r w:rsidR="00E32FBB" w:rsidRPr="00483AA4">
        <w:rPr>
          <w:rFonts w:ascii="Times New Roman" w:hAnsi="Times New Roman"/>
          <w:sz w:val="30"/>
          <w:szCs w:val="30"/>
        </w:rPr>
        <w:t xml:space="preserve"> việc quản lý số lượng nhân viên lên đến con số hàng trăm hay thậm chí là hàng ngàn</w:t>
      </w:r>
      <w:r w:rsidRPr="00483AA4">
        <w:rPr>
          <w:rFonts w:ascii="Times New Roman" w:hAnsi="Times New Roman"/>
          <w:sz w:val="30"/>
          <w:szCs w:val="30"/>
        </w:rPr>
        <w:t xml:space="preserve"> thì việc quản lý bằng cách ứng dụ</w:t>
      </w:r>
      <w:r w:rsidR="00E32FBB" w:rsidRPr="00483AA4">
        <w:rPr>
          <w:rFonts w:ascii="Times New Roman" w:hAnsi="Times New Roman"/>
          <w:sz w:val="30"/>
          <w:szCs w:val="30"/>
        </w:rPr>
        <w:t>ng công nghệ vào thực tiễn</w:t>
      </w:r>
      <w:r w:rsidRPr="00483AA4">
        <w:rPr>
          <w:rFonts w:ascii="Times New Roman" w:hAnsi="Times New Roman"/>
          <w:sz w:val="30"/>
          <w:szCs w:val="30"/>
        </w:rPr>
        <w:t xml:space="preserve"> là vô cùng cần thiết. Do đó, nhóm chúng tôi quyết định chọn đề</w:t>
      </w:r>
      <w:r w:rsidR="00E32FBB" w:rsidRPr="00483AA4">
        <w:rPr>
          <w:rFonts w:ascii="Times New Roman" w:hAnsi="Times New Roman"/>
          <w:sz w:val="30"/>
          <w:szCs w:val="30"/>
        </w:rPr>
        <w:t xml:space="preserve"> tài này:</w:t>
      </w:r>
      <w:r w:rsidRPr="00483AA4">
        <w:rPr>
          <w:rFonts w:ascii="Times New Roman" w:hAnsi="Times New Roman"/>
          <w:sz w:val="30"/>
          <w:szCs w:val="30"/>
        </w:rPr>
        <w:t xml:space="preserve"> xây dựng chương trình quả</w:t>
      </w:r>
      <w:r w:rsidR="00E32FBB" w:rsidRPr="00483AA4">
        <w:rPr>
          <w:rFonts w:ascii="Times New Roman" w:hAnsi="Times New Roman"/>
          <w:sz w:val="30"/>
          <w:szCs w:val="30"/>
        </w:rPr>
        <w:t>n lý nhân viên</w:t>
      </w:r>
      <w:r w:rsidRPr="00483AA4">
        <w:rPr>
          <w:rFonts w:ascii="Times New Roman" w:hAnsi="Times New Roman"/>
          <w:sz w:val="30"/>
          <w:szCs w:val="30"/>
        </w:rPr>
        <w:t xml:space="preserve"> dựa trên ngôn ngữ lập trình C.</w:t>
      </w:r>
    </w:p>
    <w:p w14:paraId="226EF161" w14:textId="77777777" w:rsidR="007A2EB7" w:rsidRPr="001B2371" w:rsidRDefault="007A2EB7" w:rsidP="007A2EB7">
      <w:pPr>
        <w:pStyle w:val="ListParagraph"/>
        <w:numPr>
          <w:ilvl w:val="0"/>
          <w:numId w:val="11"/>
        </w:numPr>
        <w:spacing w:before="360"/>
        <w:rPr>
          <w:rFonts w:ascii="Times New Roman" w:hAnsi="Times New Roman"/>
          <w:b/>
          <w:sz w:val="36"/>
          <w:szCs w:val="36"/>
        </w:rPr>
      </w:pPr>
      <w:r w:rsidRPr="001B2371">
        <w:rPr>
          <w:rFonts w:ascii="Times New Roman" w:hAnsi="Times New Roman"/>
          <w:b/>
          <w:sz w:val="36"/>
          <w:szCs w:val="36"/>
        </w:rPr>
        <w:t>Thiết kế chương trình</w:t>
      </w:r>
    </w:p>
    <w:p w14:paraId="152ECDC3" w14:textId="5E8F2677" w:rsidR="007A2EB7"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Chương trình đượ</w:t>
      </w:r>
      <w:r w:rsidR="00E32FBB" w:rsidRPr="00483AA4">
        <w:rPr>
          <w:rFonts w:ascii="Times New Roman" w:hAnsi="Times New Roman"/>
          <w:sz w:val="30"/>
          <w:szCs w:val="30"/>
        </w:rPr>
        <w:t>c xây dự</w:t>
      </w:r>
      <w:r w:rsidRPr="00483AA4">
        <w:rPr>
          <w:rFonts w:ascii="Times New Roman" w:hAnsi="Times New Roman"/>
          <w:sz w:val="30"/>
          <w:szCs w:val="30"/>
        </w:rPr>
        <w:t>ng bằng ngôn ngữ lập trình C. với việc sử dụng các hàm, các câu lệnh, kiến thức đã đượ</w:t>
      </w:r>
      <w:r w:rsidR="00E32FBB" w:rsidRPr="00483AA4">
        <w:rPr>
          <w:rFonts w:ascii="Times New Roman" w:hAnsi="Times New Roman"/>
          <w:sz w:val="30"/>
          <w:szCs w:val="30"/>
        </w:rPr>
        <w:t xml:space="preserve">c đào tạo và thục hành </w:t>
      </w:r>
      <w:r w:rsidRPr="00483AA4">
        <w:rPr>
          <w:rFonts w:ascii="Times New Roman" w:hAnsi="Times New Roman"/>
          <w:sz w:val="30"/>
          <w:szCs w:val="30"/>
        </w:rPr>
        <w:t>cùng với sự tìm hiểu và nghiên cứu</w:t>
      </w:r>
      <w:r w:rsidR="00E32FBB" w:rsidRPr="00483AA4">
        <w:rPr>
          <w:rFonts w:ascii="Times New Roman" w:hAnsi="Times New Roman"/>
          <w:sz w:val="30"/>
          <w:szCs w:val="30"/>
        </w:rPr>
        <w:t xml:space="preserve"> các nguồn tài liệu tham khảo khác nhau để có thể đạt được mục tiêu chính là</w:t>
      </w:r>
      <w:r w:rsidRPr="00483AA4">
        <w:rPr>
          <w:rFonts w:ascii="Times New Roman" w:hAnsi="Times New Roman"/>
          <w:sz w:val="30"/>
          <w:szCs w:val="30"/>
        </w:rPr>
        <w:t xml:space="preserve"> xây dựng </w:t>
      </w:r>
      <w:r w:rsidR="00E32FBB" w:rsidRPr="00483AA4">
        <w:rPr>
          <w:rFonts w:ascii="Times New Roman" w:hAnsi="Times New Roman"/>
          <w:sz w:val="30"/>
          <w:szCs w:val="30"/>
        </w:rPr>
        <w:t xml:space="preserve">nên </w:t>
      </w:r>
      <w:r w:rsidRPr="00483AA4">
        <w:rPr>
          <w:rFonts w:ascii="Times New Roman" w:hAnsi="Times New Roman"/>
          <w:sz w:val="30"/>
          <w:szCs w:val="30"/>
        </w:rPr>
        <w:t xml:space="preserve">một chương trình hoàn chỉnh. Chương trình cho phép người dùng </w:t>
      </w:r>
      <w:r w:rsidR="00E32FBB" w:rsidRPr="00483AA4">
        <w:rPr>
          <w:rFonts w:ascii="Times New Roman" w:hAnsi="Times New Roman"/>
          <w:sz w:val="30"/>
          <w:szCs w:val="30"/>
        </w:rPr>
        <w:t xml:space="preserve">có thể thực hiện các thao tác như </w:t>
      </w:r>
      <w:r w:rsidRPr="00483AA4">
        <w:rPr>
          <w:rFonts w:ascii="Times New Roman" w:hAnsi="Times New Roman"/>
          <w:sz w:val="30"/>
          <w:szCs w:val="30"/>
        </w:rPr>
        <w:t>thêm, xem, sửa, tìm kiế</w:t>
      </w:r>
      <w:r w:rsidR="00E32FBB" w:rsidRPr="00483AA4">
        <w:rPr>
          <w:rFonts w:ascii="Times New Roman" w:hAnsi="Times New Roman"/>
          <w:sz w:val="30"/>
          <w:szCs w:val="30"/>
        </w:rPr>
        <w:t>m danh sá</w:t>
      </w:r>
      <w:r w:rsidRPr="00483AA4">
        <w:rPr>
          <w:rFonts w:ascii="Times New Roman" w:hAnsi="Times New Roman"/>
          <w:sz w:val="30"/>
          <w:szCs w:val="30"/>
        </w:rPr>
        <w:t>ch khi cần thiết.</w:t>
      </w:r>
    </w:p>
    <w:p w14:paraId="34C39725" w14:textId="2362C264" w:rsidR="001B2371" w:rsidRDefault="001B2371" w:rsidP="007A2EB7">
      <w:pPr>
        <w:pStyle w:val="ListParagraph"/>
        <w:spacing w:before="360"/>
        <w:ind w:left="0"/>
        <w:rPr>
          <w:rFonts w:ascii="Times New Roman" w:hAnsi="Times New Roman"/>
          <w:sz w:val="30"/>
          <w:szCs w:val="30"/>
        </w:rPr>
      </w:pPr>
      <w:r>
        <w:rPr>
          <w:rFonts w:ascii="Times New Roman" w:hAnsi="Times New Roman"/>
          <w:sz w:val="30"/>
          <w:szCs w:val="30"/>
        </w:rPr>
        <w:lastRenderedPageBreak/>
        <w:t>Chương trình sử dung mảng (struct employee_st ) để lưu trữ các phần tử nhập vào. Sau khi nhập vào danh sách nhân viên chương trình sẽ cho phép người dùng thực hiện các chức năng sau:</w:t>
      </w:r>
    </w:p>
    <w:p w14:paraId="29344972" w14:textId="0725CFDC" w:rsidR="001B2371" w:rsidRPr="00A033C6" w:rsidRDefault="001B2371" w:rsidP="00A033C6">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Nhập danh sách nhân viên</w:t>
      </w:r>
    </w:p>
    <w:p w14:paraId="50A3DCE6" w14:textId="756727E2" w:rsidR="001B2371" w:rsidRDefault="001B2371" w:rsidP="007A2EB7">
      <w:pPr>
        <w:pStyle w:val="ListParagraph"/>
        <w:spacing w:before="360"/>
        <w:ind w:left="0"/>
        <w:rPr>
          <w:rFonts w:ascii="Times New Roman" w:hAnsi="Times New Roman"/>
          <w:sz w:val="30"/>
          <w:szCs w:val="30"/>
        </w:rPr>
      </w:pPr>
      <w:r>
        <w:rPr>
          <w:rFonts w:ascii="Times New Roman" w:hAnsi="Times New Roman"/>
          <w:sz w:val="30"/>
          <w:szCs w:val="30"/>
        </w:rPr>
        <w:t xml:space="preserve"> Cho phép người dùng nhâp vào các thông tin nhân viên bao gồm: </w:t>
      </w:r>
      <w:r w:rsidR="00ED114A">
        <w:rPr>
          <w:rFonts w:ascii="Times New Roman" w:hAnsi="Times New Roman"/>
          <w:sz w:val="30"/>
          <w:szCs w:val="30"/>
        </w:rPr>
        <w:t>họ tên nhân viên, tên tỉnh, năm sinh, lương …</w:t>
      </w:r>
    </w:p>
    <w:p w14:paraId="63FA263D" w14:textId="03DB602C" w:rsidR="00ED114A" w:rsidRPr="00A033C6" w:rsidRDefault="00ED114A" w:rsidP="007A2EB7">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Xuất ra danh sách nhân viên</w:t>
      </w:r>
    </w:p>
    <w:p w14:paraId="12052266" w14:textId="614AF841" w:rsidR="00ED114A" w:rsidRDefault="00ED114A" w:rsidP="007A2EB7">
      <w:pPr>
        <w:pStyle w:val="ListParagraph"/>
        <w:spacing w:before="360"/>
        <w:ind w:left="0"/>
        <w:rPr>
          <w:rFonts w:ascii="Times New Roman" w:hAnsi="Times New Roman"/>
          <w:sz w:val="30"/>
          <w:szCs w:val="30"/>
        </w:rPr>
      </w:pPr>
      <w:r>
        <w:rPr>
          <w:rFonts w:ascii="Times New Roman" w:hAnsi="Times New Roman"/>
          <w:sz w:val="30"/>
          <w:szCs w:val="30"/>
        </w:rPr>
        <w:t>In ra danh sách bao gồm tất cả nhân viên đã lưu trong mảng, bao gồm cả trường hợp mở file có sẵn.</w:t>
      </w:r>
    </w:p>
    <w:p w14:paraId="1422B872" w14:textId="4DF65620" w:rsidR="00ED114A" w:rsidRPr="00A033C6" w:rsidRDefault="00ED114A" w:rsidP="00A033C6">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Sắp xếp danh sách theo tên tỉnh</w:t>
      </w:r>
    </w:p>
    <w:p w14:paraId="7E52F6F1" w14:textId="6C8EC26D" w:rsidR="00ED114A" w:rsidRDefault="00ED114A" w:rsidP="007A2EB7">
      <w:pPr>
        <w:pStyle w:val="ListParagraph"/>
        <w:spacing w:before="360"/>
        <w:ind w:left="0"/>
        <w:rPr>
          <w:rFonts w:ascii="Times New Roman" w:hAnsi="Times New Roman"/>
          <w:sz w:val="30"/>
          <w:szCs w:val="30"/>
        </w:rPr>
      </w:pPr>
      <w:r>
        <w:rPr>
          <w:rFonts w:ascii="Times New Roman" w:hAnsi="Times New Roman"/>
          <w:sz w:val="30"/>
          <w:szCs w:val="30"/>
        </w:rPr>
        <w:t xml:space="preserve">Sắp xếp lại danh sách được lưu trong bộ nhớ </w:t>
      </w:r>
      <w:r w:rsidR="00D45B4D">
        <w:rPr>
          <w:rFonts w:ascii="Times New Roman" w:hAnsi="Times New Roman"/>
          <w:sz w:val="30"/>
          <w:szCs w:val="30"/>
        </w:rPr>
        <w:t>theo tên tỉnh (Z-&gt;A) phục vụ việc sắp xếp nhân viên.</w:t>
      </w:r>
    </w:p>
    <w:p w14:paraId="3BC5CC5B" w14:textId="66B149F0" w:rsidR="00D45B4D" w:rsidRPr="00A033C6" w:rsidRDefault="00D45B4D" w:rsidP="00A033C6">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Thêm vào danh sách</w:t>
      </w:r>
    </w:p>
    <w:p w14:paraId="3A6E7280" w14:textId="5A2ECCC1" w:rsidR="00D45B4D" w:rsidRDefault="00D45B4D" w:rsidP="007A2EB7">
      <w:pPr>
        <w:pStyle w:val="ListParagraph"/>
        <w:spacing w:before="360"/>
        <w:ind w:left="0"/>
        <w:rPr>
          <w:rFonts w:ascii="Times New Roman" w:hAnsi="Times New Roman"/>
          <w:sz w:val="30"/>
          <w:szCs w:val="30"/>
        </w:rPr>
      </w:pPr>
      <w:r>
        <w:rPr>
          <w:rFonts w:ascii="Times New Roman" w:hAnsi="Times New Roman"/>
          <w:sz w:val="30"/>
          <w:szCs w:val="30"/>
        </w:rPr>
        <w:t>Chức năng này cho phép người dùng nhập vào vị trí mình muốn thêm vào sau đó xuất danh sách nhân viên đã thêm vào ra màn hình.</w:t>
      </w:r>
    </w:p>
    <w:p w14:paraId="5071F056" w14:textId="7D7560CC" w:rsidR="00D45B4D" w:rsidRPr="00A033C6" w:rsidRDefault="00D45B4D" w:rsidP="007A2EB7">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Xóa nhân viên</w:t>
      </w:r>
    </w:p>
    <w:p w14:paraId="1B0F7CBB" w14:textId="60B9190A" w:rsidR="00D45B4D" w:rsidRDefault="00D45B4D" w:rsidP="007A2EB7">
      <w:pPr>
        <w:pStyle w:val="ListParagraph"/>
        <w:spacing w:before="360"/>
        <w:ind w:left="0"/>
        <w:rPr>
          <w:rFonts w:ascii="Times New Roman" w:hAnsi="Times New Roman"/>
          <w:sz w:val="30"/>
          <w:szCs w:val="30"/>
        </w:rPr>
      </w:pPr>
      <w:r>
        <w:rPr>
          <w:rFonts w:ascii="Times New Roman" w:hAnsi="Times New Roman"/>
          <w:sz w:val="30"/>
          <w:szCs w:val="30"/>
        </w:rPr>
        <w:t>Xóa nhân viên ở vị trí bạn muốn và in danh sách đã xóa ra màn hình.</w:t>
      </w:r>
    </w:p>
    <w:p w14:paraId="38027478" w14:textId="7DC41D59" w:rsidR="00D45B4D" w:rsidRPr="00A033C6" w:rsidRDefault="00D45B4D" w:rsidP="007A2EB7">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 xml:space="preserve">Tìm nhân viên theo tên </w:t>
      </w:r>
    </w:p>
    <w:p w14:paraId="67A6ECCB" w14:textId="0506B5FF" w:rsidR="00D45B4D" w:rsidRDefault="00D45B4D" w:rsidP="007A2EB7">
      <w:pPr>
        <w:pStyle w:val="ListParagraph"/>
        <w:spacing w:before="360"/>
        <w:ind w:left="0"/>
        <w:rPr>
          <w:rFonts w:ascii="Times New Roman" w:hAnsi="Times New Roman"/>
          <w:sz w:val="30"/>
          <w:szCs w:val="30"/>
        </w:rPr>
      </w:pPr>
      <w:r>
        <w:rPr>
          <w:rFonts w:ascii="Times New Roman" w:hAnsi="Times New Roman"/>
          <w:sz w:val="30"/>
          <w:szCs w:val="30"/>
        </w:rPr>
        <w:t xml:space="preserve">Chức năng này cho phép tìm kiếm nhân viên theo tên </w:t>
      </w:r>
    </w:p>
    <w:p w14:paraId="6D80B5E7" w14:textId="7B7CCC80" w:rsidR="00D45B4D" w:rsidRDefault="00D45B4D" w:rsidP="007A2EB7">
      <w:pPr>
        <w:pStyle w:val="ListParagraph"/>
        <w:spacing w:before="360"/>
        <w:ind w:left="0"/>
        <w:rPr>
          <w:rFonts w:ascii="Times New Roman" w:hAnsi="Times New Roman"/>
          <w:sz w:val="30"/>
          <w:szCs w:val="30"/>
        </w:rPr>
      </w:pPr>
      <w:r>
        <w:rPr>
          <w:rFonts w:ascii="Times New Roman" w:hAnsi="Times New Roman"/>
          <w:sz w:val="30"/>
          <w:szCs w:val="30"/>
        </w:rPr>
        <w:t>Tìm thấy sẽ hiện ra danh sách, neeud không tìm thấ sẽ hiện thị thông báo ra màn hình.</w:t>
      </w:r>
    </w:p>
    <w:p w14:paraId="7DBE45D4" w14:textId="59359E88" w:rsidR="00D45B4D" w:rsidRPr="00A033C6" w:rsidRDefault="00D45B4D" w:rsidP="007A2EB7">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Ghi file vào tệp nhị phân</w:t>
      </w:r>
    </w:p>
    <w:p w14:paraId="790FBF70" w14:textId="182CC493" w:rsidR="00D45B4D" w:rsidRDefault="00D45B4D" w:rsidP="007A2EB7">
      <w:pPr>
        <w:pStyle w:val="ListParagraph"/>
        <w:spacing w:before="360"/>
        <w:ind w:left="0"/>
        <w:rPr>
          <w:rFonts w:ascii="Times New Roman" w:hAnsi="Times New Roman"/>
          <w:sz w:val="30"/>
          <w:szCs w:val="30"/>
        </w:rPr>
      </w:pPr>
      <w:r>
        <w:rPr>
          <w:rFonts w:ascii="Times New Roman" w:hAnsi="Times New Roman"/>
          <w:sz w:val="30"/>
          <w:szCs w:val="30"/>
        </w:rPr>
        <w:t>Lưu danh sách đã nhập vào file và in thông báo lưu file ra màn hình.</w:t>
      </w:r>
    </w:p>
    <w:p w14:paraId="087DF5B3" w14:textId="0DCD15A8" w:rsidR="00D45B4D" w:rsidRPr="00A033C6" w:rsidRDefault="00D45B4D" w:rsidP="007A2EB7">
      <w:pPr>
        <w:pStyle w:val="ListParagraph"/>
        <w:spacing w:before="360"/>
        <w:ind w:left="0"/>
        <w:rPr>
          <w:rFonts w:ascii="Times New Roman" w:hAnsi="Times New Roman"/>
          <w:b/>
          <w:bCs/>
          <w:i/>
          <w:iCs/>
          <w:sz w:val="30"/>
          <w:szCs w:val="30"/>
        </w:rPr>
      </w:pPr>
      <w:r w:rsidRPr="00A033C6">
        <w:rPr>
          <w:rFonts w:ascii="Times New Roman" w:hAnsi="Times New Roman"/>
          <w:b/>
          <w:bCs/>
          <w:i/>
          <w:iCs/>
          <w:sz w:val="30"/>
          <w:szCs w:val="30"/>
        </w:rPr>
        <w:t>Thoát chương trình</w:t>
      </w:r>
    </w:p>
    <w:p w14:paraId="0FC494C4" w14:textId="77777777" w:rsidR="00D45B4D" w:rsidRDefault="00D45B4D" w:rsidP="007A2EB7">
      <w:pPr>
        <w:pStyle w:val="ListParagraph"/>
        <w:spacing w:before="360"/>
        <w:ind w:left="0"/>
        <w:rPr>
          <w:rFonts w:ascii="Times New Roman" w:hAnsi="Times New Roman"/>
          <w:sz w:val="30"/>
          <w:szCs w:val="30"/>
        </w:rPr>
      </w:pPr>
    </w:p>
    <w:p w14:paraId="7FBAB0CA" w14:textId="77777777" w:rsidR="00ED114A" w:rsidRPr="00483AA4" w:rsidRDefault="00ED114A" w:rsidP="007A2EB7">
      <w:pPr>
        <w:pStyle w:val="ListParagraph"/>
        <w:spacing w:before="360"/>
        <w:ind w:left="0"/>
        <w:rPr>
          <w:rFonts w:ascii="Times New Roman" w:hAnsi="Times New Roman"/>
          <w:sz w:val="30"/>
          <w:szCs w:val="30"/>
        </w:rPr>
      </w:pPr>
    </w:p>
    <w:p w14:paraId="3F987C2B" w14:textId="77777777" w:rsidR="007A2EB7" w:rsidRPr="00E66697" w:rsidRDefault="007A2EB7" w:rsidP="007A2EB7">
      <w:pPr>
        <w:pStyle w:val="ListParagraph"/>
        <w:numPr>
          <w:ilvl w:val="0"/>
          <w:numId w:val="11"/>
        </w:numPr>
        <w:spacing w:before="360"/>
        <w:rPr>
          <w:rFonts w:ascii="Times New Roman" w:hAnsi="Times New Roman"/>
          <w:b/>
          <w:sz w:val="36"/>
          <w:szCs w:val="36"/>
        </w:rPr>
      </w:pPr>
      <w:r w:rsidRPr="00E66697">
        <w:rPr>
          <w:rFonts w:ascii="Times New Roman" w:hAnsi="Times New Roman"/>
          <w:b/>
          <w:sz w:val="36"/>
          <w:szCs w:val="36"/>
        </w:rPr>
        <w:t>Hướng dẫn sử dụng chương trình</w:t>
      </w:r>
    </w:p>
    <w:p w14:paraId="57E05EA7" w14:textId="77777777"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lastRenderedPageBreak/>
        <w:t xml:space="preserve">Người dùng chỉ cần chạy chương trình bằng cách nhấn nút Run hoặc F11 trên bàn phím. Sau đó nhấn các nút theo sự hướng dẫn của menu có trong chương trình. </w:t>
      </w:r>
    </w:p>
    <w:p w14:paraId="559C0F1F" w14:textId="77777777"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Nhấn 1 để thêm danh sách.</w:t>
      </w:r>
    </w:p>
    <w:p w14:paraId="5EFD0C06" w14:textId="77777777"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Nhấn 2 để xem danh sách.</w:t>
      </w:r>
    </w:p>
    <w:p w14:paraId="2CC3345F" w14:textId="0F5B28AB"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 xml:space="preserve">Nhấn 3 để </w:t>
      </w:r>
      <w:r w:rsidR="008B5325" w:rsidRPr="00483AA4">
        <w:rPr>
          <w:rFonts w:ascii="Times New Roman" w:hAnsi="Times New Roman"/>
          <w:sz w:val="30"/>
          <w:szCs w:val="30"/>
        </w:rPr>
        <w:t>sắp xếp danh sách nhân viên theo tỉnh</w:t>
      </w:r>
      <w:r w:rsidRPr="00483AA4">
        <w:rPr>
          <w:rFonts w:ascii="Times New Roman" w:hAnsi="Times New Roman"/>
          <w:sz w:val="30"/>
          <w:szCs w:val="30"/>
        </w:rPr>
        <w:t>.</w:t>
      </w:r>
    </w:p>
    <w:p w14:paraId="57BCF375" w14:textId="7417F1FC"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 xml:space="preserve">Nhấn 4 để </w:t>
      </w:r>
      <w:r w:rsidR="008B5325" w:rsidRPr="00483AA4">
        <w:rPr>
          <w:rFonts w:ascii="Times New Roman" w:hAnsi="Times New Roman"/>
          <w:sz w:val="30"/>
          <w:szCs w:val="30"/>
        </w:rPr>
        <w:t>thêm nhân viên</w:t>
      </w:r>
      <w:r w:rsidRPr="00483AA4">
        <w:rPr>
          <w:rFonts w:ascii="Times New Roman" w:hAnsi="Times New Roman"/>
          <w:sz w:val="30"/>
          <w:szCs w:val="30"/>
        </w:rPr>
        <w:t>.</w:t>
      </w:r>
    </w:p>
    <w:p w14:paraId="06D4AC45" w14:textId="2F08D0D9"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 xml:space="preserve">Nhấn 5 để xóa </w:t>
      </w:r>
      <w:r w:rsidR="008B5325" w:rsidRPr="00483AA4">
        <w:rPr>
          <w:rFonts w:ascii="Times New Roman" w:hAnsi="Times New Roman"/>
          <w:sz w:val="30"/>
          <w:szCs w:val="30"/>
        </w:rPr>
        <w:t>nhân viên</w:t>
      </w:r>
      <w:r w:rsidRPr="00483AA4">
        <w:rPr>
          <w:rFonts w:ascii="Times New Roman" w:hAnsi="Times New Roman"/>
          <w:sz w:val="30"/>
          <w:szCs w:val="30"/>
        </w:rPr>
        <w:t>.</w:t>
      </w:r>
    </w:p>
    <w:p w14:paraId="27E18199" w14:textId="7A75B3C9"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Nhấn 6 để t</w:t>
      </w:r>
      <w:r w:rsidR="008B5325" w:rsidRPr="00483AA4">
        <w:rPr>
          <w:rFonts w:ascii="Times New Roman" w:hAnsi="Times New Roman"/>
          <w:sz w:val="30"/>
          <w:szCs w:val="30"/>
        </w:rPr>
        <w:t>ìm kiếm nhân viên theo tên</w:t>
      </w:r>
      <w:r w:rsidRPr="00483AA4">
        <w:rPr>
          <w:rFonts w:ascii="Times New Roman" w:hAnsi="Times New Roman"/>
          <w:sz w:val="30"/>
          <w:szCs w:val="30"/>
        </w:rPr>
        <w:t>.</w:t>
      </w:r>
    </w:p>
    <w:p w14:paraId="107F1631" w14:textId="414CCD17" w:rsidR="008B5325" w:rsidRPr="00483AA4" w:rsidRDefault="008B5325" w:rsidP="007A2EB7">
      <w:pPr>
        <w:pStyle w:val="ListParagraph"/>
        <w:spacing w:before="360"/>
        <w:ind w:left="0"/>
        <w:rPr>
          <w:rFonts w:ascii="Times New Roman" w:hAnsi="Times New Roman"/>
          <w:sz w:val="30"/>
          <w:szCs w:val="30"/>
        </w:rPr>
      </w:pPr>
      <w:r w:rsidRPr="00483AA4">
        <w:rPr>
          <w:rFonts w:ascii="Times New Roman" w:hAnsi="Times New Roman"/>
          <w:sz w:val="30"/>
          <w:szCs w:val="30"/>
        </w:rPr>
        <w:t>Nhấn 7 để ghi file vào tệp nhị phân.</w:t>
      </w:r>
    </w:p>
    <w:p w14:paraId="3A64B78F" w14:textId="09110312" w:rsidR="008B5325" w:rsidRPr="00483AA4" w:rsidRDefault="008B5325" w:rsidP="007A2EB7">
      <w:pPr>
        <w:pStyle w:val="ListParagraph"/>
        <w:spacing w:before="360"/>
        <w:ind w:left="0"/>
        <w:rPr>
          <w:rFonts w:ascii="Times New Roman" w:hAnsi="Times New Roman"/>
          <w:sz w:val="30"/>
          <w:szCs w:val="30"/>
        </w:rPr>
      </w:pPr>
      <w:r w:rsidRPr="00483AA4">
        <w:rPr>
          <w:rFonts w:ascii="Times New Roman" w:hAnsi="Times New Roman"/>
          <w:sz w:val="30"/>
          <w:szCs w:val="30"/>
        </w:rPr>
        <w:t>Nhấn 8 để thoát khỏi chương trình.</w:t>
      </w:r>
    </w:p>
    <w:p w14:paraId="11359CB5" w14:textId="65661C06" w:rsidR="007A2EB7" w:rsidRPr="00483AA4" w:rsidRDefault="007A2EB7" w:rsidP="007A2EB7">
      <w:pPr>
        <w:pStyle w:val="ListParagraph"/>
        <w:spacing w:before="360"/>
        <w:ind w:left="0"/>
        <w:rPr>
          <w:rFonts w:ascii="Times New Roman" w:hAnsi="Times New Roman"/>
          <w:sz w:val="30"/>
          <w:szCs w:val="30"/>
        </w:rPr>
      </w:pPr>
      <w:r w:rsidRPr="00483AA4">
        <w:rPr>
          <w:rFonts w:ascii="Times New Roman" w:hAnsi="Times New Roman"/>
          <w:sz w:val="30"/>
          <w:szCs w:val="30"/>
        </w:rPr>
        <w:t xml:space="preserve">Vây chỉ với những thao tác đơn giản, mỗi người có thể quản lý </w:t>
      </w:r>
      <w:r w:rsidR="008B5325" w:rsidRPr="00483AA4">
        <w:rPr>
          <w:rFonts w:ascii="Times New Roman" w:hAnsi="Times New Roman"/>
          <w:sz w:val="30"/>
          <w:szCs w:val="30"/>
        </w:rPr>
        <w:t>nhân viên</w:t>
      </w:r>
      <w:r w:rsidRPr="00483AA4">
        <w:rPr>
          <w:rFonts w:ascii="Times New Roman" w:hAnsi="Times New Roman"/>
          <w:sz w:val="30"/>
          <w:szCs w:val="30"/>
        </w:rPr>
        <w:t xml:space="preserve"> một cách dễ dàng, nhanh chóng mà hiệu quả.</w:t>
      </w:r>
    </w:p>
    <w:p w14:paraId="50C9823A" w14:textId="77777777" w:rsidR="007A2EB7" w:rsidRPr="00483AA4" w:rsidRDefault="007A2EB7" w:rsidP="007A2EB7">
      <w:pPr>
        <w:pStyle w:val="ListParagraph"/>
        <w:numPr>
          <w:ilvl w:val="0"/>
          <w:numId w:val="11"/>
        </w:numPr>
        <w:spacing w:before="360"/>
        <w:rPr>
          <w:rFonts w:ascii="Times New Roman" w:hAnsi="Times New Roman"/>
          <w:b/>
          <w:bCs/>
          <w:sz w:val="34"/>
          <w:szCs w:val="34"/>
        </w:rPr>
      </w:pPr>
      <w:r w:rsidRPr="00483AA4">
        <w:rPr>
          <w:rFonts w:ascii="Times New Roman" w:hAnsi="Times New Roman"/>
          <w:b/>
          <w:bCs/>
          <w:sz w:val="34"/>
          <w:szCs w:val="34"/>
        </w:rPr>
        <w:t>Các kiến thứ</w:t>
      </w:r>
      <w:r w:rsidR="00E32FBB" w:rsidRPr="00483AA4">
        <w:rPr>
          <w:rFonts w:ascii="Times New Roman" w:hAnsi="Times New Roman"/>
          <w:b/>
          <w:bCs/>
          <w:sz w:val="34"/>
          <w:szCs w:val="34"/>
        </w:rPr>
        <w:t>c được ứng dụng</w:t>
      </w:r>
      <w:r w:rsidRPr="00483AA4">
        <w:rPr>
          <w:rFonts w:ascii="Times New Roman" w:hAnsi="Times New Roman"/>
          <w:b/>
          <w:bCs/>
          <w:sz w:val="34"/>
          <w:szCs w:val="34"/>
        </w:rPr>
        <w:t xml:space="preserve"> </w:t>
      </w:r>
      <w:r w:rsidR="00E32FBB" w:rsidRPr="00483AA4">
        <w:rPr>
          <w:rFonts w:ascii="Times New Roman" w:hAnsi="Times New Roman"/>
          <w:b/>
          <w:bCs/>
          <w:sz w:val="34"/>
          <w:szCs w:val="34"/>
        </w:rPr>
        <w:t xml:space="preserve">vào </w:t>
      </w:r>
      <w:r w:rsidRPr="00483AA4">
        <w:rPr>
          <w:rFonts w:ascii="Times New Roman" w:hAnsi="Times New Roman"/>
          <w:b/>
          <w:bCs/>
          <w:sz w:val="34"/>
          <w:szCs w:val="34"/>
        </w:rPr>
        <w:t>trong chương trình.</w:t>
      </w:r>
    </w:p>
    <w:p w14:paraId="5D95C6EE" w14:textId="77777777" w:rsidR="007A2EB7" w:rsidRPr="00483AA4" w:rsidRDefault="007A2EB7" w:rsidP="007A2EB7">
      <w:pPr>
        <w:pStyle w:val="ListParagraph"/>
        <w:spacing w:before="360"/>
        <w:ind w:firstLine="0"/>
        <w:rPr>
          <w:rFonts w:ascii="Times New Roman" w:hAnsi="Times New Roman"/>
          <w:b/>
          <w:sz w:val="30"/>
          <w:szCs w:val="30"/>
        </w:rPr>
      </w:pPr>
      <w:r w:rsidRPr="00483AA4">
        <w:rPr>
          <w:rFonts w:ascii="Times New Roman" w:hAnsi="Times New Roman"/>
          <w:b/>
          <w:sz w:val="30"/>
          <w:szCs w:val="30"/>
        </w:rPr>
        <w:t>Hàm</w:t>
      </w:r>
    </w:p>
    <w:p w14:paraId="55FD8CD3" w14:textId="77777777" w:rsidR="007A2EB7" w:rsidRPr="00483AA4" w:rsidRDefault="007A2EB7" w:rsidP="007A2EB7">
      <w:pPr>
        <w:pStyle w:val="ListParagraph"/>
        <w:spacing w:before="360"/>
        <w:ind w:firstLine="0"/>
        <w:rPr>
          <w:rFonts w:ascii="Times New Roman" w:hAnsi="Times New Roman"/>
          <w:sz w:val="30"/>
          <w:szCs w:val="30"/>
        </w:rPr>
      </w:pPr>
      <w:r w:rsidRPr="00483AA4">
        <w:rPr>
          <w:rFonts w:ascii="Times New Roman" w:hAnsi="Times New Roman"/>
          <w:sz w:val="30"/>
          <w:szCs w:val="30"/>
        </w:rPr>
        <w:t>Khái niệm: hàm là một đoạn chương trình con thực hiện một công việc nhất định.</w:t>
      </w:r>
    </w:p>
    <w:p w14:paraId="7B1057DC" w14:textId="77777777" w:rsidR="007A2EB7" w:rsidRPr="00E66697" w:rsidRDefault="007A2EB7" w:rsidP="007A2EB7">
      <w:pPr>
        <w:pStyle w:val="ListParagraph"/>
        <w:spacing w:before="360"/>
        <w:ind w:firstLine="0"/>
        <w:rPr>
          <w:rFonts w:ascii="Times New Roman" w:hAnsi="Times New Roman"/>
          <w:sz w:val="36"/>
          <w:szCs w:val="36"/>
        </w:rPr>
      </w:pPr>
      <w:r w:rsidRPr="00E66697">
        <w:rPr>
          <w:rFonts w:ascii="Times New Roman" w:hAnsi="Times New Roman"/>
          <w:sz w:val="36"/>
          <w:szCs w:val="36"/>
        </w:rPr>
        <w:t>Vd:hàm nhập giá trị một mảng</w:t>
      </w:r>
    </w:p>
    <w:p w14:paraId="3D0791A0" w14:textId="7C54ECD4" w:rsidR="007A2EB7" w:rsidRPr="00E66697" w:rsidRDefault="00A033C6" w:rsidP="007A2EB7">
      <w:pPr>
        <w:pStyle w:val="ListParagraph"/>
        <w:spacing w:before="360"/>
        <w:ind w:firstLine="0"/>
        <w:rPr>
          <w:rFonts w:ascii="Times New Roman" w:hAnsi="Times New Roman"/>
          <w:sz w:val="36"/>
          <w:szCs w:val="36"/>
        </w:rPr>
      </w:pPr>
      <w:r>
        <w:rPr>
          <w:rFonts w:ascii="Times New Roman" w:hAnsi="Times New Roman"/>
          <w:noProof/>
          <w:sz w:val="36"/>
          <w:szCs w:val="36"/>
        </w:rPr>
        <mc:AlternateContent>
          <mc:Choice Requires="wps">
            <w:drawing>
              <wp:inline distT="0" distB="0" distL="0" distR="0" wp14:anchorId="07CF5520" wp14:editId="76D59F80">
                <wp:extent cx="5156200" cy="2517140"/>
                <wp:effectExtent l="10160" t="11430" r="5715" b="5080"/>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2517140"/>
                        </a:xfrm>
                        <a:prstGeom prst="rect">
                          <a:avLst/>
                        </a:prstGeom>
                        <a:solidFill>
                          <a:srgbClr val="E7E6E6"/>
                        </a:solidFill>
                        <a:ln w="6350">
                          <a:solidFill>
                            <a:srgbClr val="FFFFFF"/>
                          </a:solidFill>
                          <a:miter lim="800000"/>
                          <a:headEnd/>
                          <a:tailEnd/>
                        </a:ln>
                      </wps:spPr>
                      <wps:txbx>
                        <w:txbxContent>
                          <w:p w14:paraId="00ABCCB3"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void Nhapmang( int a[],int &amp;n)</w:t>
                            </w:r>
                          </w:p>
                          <w:p w14:paraId="59D89A8F"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w:t>
                            </w:r>
                          </w:p>
                          <w:p w14:paraId="65AE4E3E"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printf("Nhap n=");</w:t>
                            </w:r>
                          </w:p>
                          <w:p w14:paraId="6AFC9436"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scanf("%d",&amp;n);</w:t>
                            </w:r>
                          </w:p>
                          <w:p w14:paraId="76CEC6D6"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for(int i=0; i&lt;n;i++)</w:t>
                            </w:r>
                          </w:p>
                          <w:p w14:paraId="75AEFD3E"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w:t>
                            </w:r>
                          </w:p>
                          <w:p w14:paraId="55363D51"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printf ("Nhap a[%d]=",i);</w:t>
                            </w:r>
                          </w:p>
                          <w:p w14:paraId="1CDB27C4"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scanf("%d",&amp;a[i]);</w:t>
                            </w:r>
                          </w:p>
                          <w:p w14:paraId="1E914DCA"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ab/>
                              <w:t>}</w:t>
                            </w:r>
                          </w:p>
                          <w:p w14:paraId="47621214"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w:t>
                            </w:r>
                          </w:p>
                        </w:txbxContent>
                      </wps:txbx>
                      <wps:bodyPr rot="0" vert="horz" wrap="square" lIns="91440" tIns="45720" rIns="91440" bIns="45720" anchor="t" anchorCtr="0" upright="1">
                        <a:noAutofit/>
                      </wps:bodyPr>
                    </wps:wsp>
                  </a:graphicData>
                </a:graphic>
              </wp:inline>
            </w:drawing>
          </mc:Choice>
          <mc:Fallback>
            <w:pict>
              <v:shape w14:anchorId="07CF5520" id="Text Box 16" o:spid="_x0000_s1041" type="#_x0000_t202" style="width:406pt;height:1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" fillcolor="#e7e6e6" strokecolor="white" strokeweight=".5pt">
                <v:textbox>
                  <w:txbxContent>
                    <w:p w14:paraId="00ABCCB3"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void Nhapmang( int a[],int &amp;n)</w:t>
                      </w:r>
                    </w:p>
                    <w:p w14:paraId="59D89A8F"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w:t>
                      </w:r>
                    </w:p>
                    <w:p w14:paraId="65AE4E3E"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printf("Nhap n=");</w:t>
                      </w:r>
                    </w:p>
                    <w:p w14:paraId="6AFC9436"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scanf("%d",&amp;n);</w:t>
                      </w:r>
                    </w:p>
                    <w:p w14:paraId="76CEC6D6"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t>for(int i=0; i&lt;n;i++)</w:t>
                      </w:r>
                    </w:p>
                    <w:p w14:paraId="75AEFD3E"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w:t>
                      </w:r>
                    </w:p>
                    <w:p w14:paraId="55363D51" w14:textId="77777777" w:rsidR="007A2EB7" w:rsidRPr="0081375E" w:rsidRDefault="007A2EB7" w:rsidP="007A2EB7">
                      <w:pPr>
                        <w:spacing w:after="0" w:line="240" w:lineRule="auto"/>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printf ("Nhap a[%d]=",i);</w:t>
                      </w:r>
                    </w:p>
                    <w:p w14:paraId="1CDB27C4"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ab/>
                      </w:r>
                      <w:r w:rsidRPr="0081375E">
                        <w:rPr>
                          <w:rFonts w:ascii="Times New Roman" w:hAnsi="Times New Roman"/>
                          <w:sz w:val="36"/>
                          <w:szCs w:val="36"/>
                        </w:rPr>
                        <w:tab/>
                        <w:t>scanf("%d",&amp;a[i]);</w:t>
                      </w:r>
                    </w:p>
                    <w:p w14:paraId="1E914DCA"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ab/>
                        <w:t>}</w:t>
                      </w:r>
                    </w:p>
                    <w:p w14:paraId="47621214" w14:textId="77777777" w:rsidR="007A2EB7" w:rsidRPr="0081375E" w:rsidRDefault="007A2EB7" w:rsidP="007A2EB7">
                      <w:pPr>
                        <w:rPr>
                          <w:rFonts w:ascii="Times New Roman" w:hAnsi="Times New Roman"/>
                          <w:sz w:val="36"/>
                          <w:szCs w:val="36"/>
                        </w:rPr>
                      </w:pPr>
                      <w:r w:rsidRPr="0081375E">
                        <w:rPr>
                          <w:rFonts w:ascii="Times New Roman" w:hAnsi="Times New Roman"/>
                          <w:sz w:val="36"/>
                          <w:szCs w:val="36"/>
                        </w:rPr>
                        <w:t>}</w:t>
                      </w:r>
                    </w:p>
                  </w:txbxContent>
                </v:textbox>
                <w10:anchorlock/>
              </v:shape>
            </w:pict>
          </mc:Fallback>
        </mc:AlternateContent>
      </w:r>
    </w:p>
    <w:p w14:paraId="02EC6D37" w14:textId="77777777" w:rsidR="00A033C6" w:rsidRDefault="00A033C6" w:rsidP="00A033C6">
      <w:pPr>
        <w:pStyle w:val="ListParagraph"/>
        <w:spacing w:before="360"/>
        <w:ind w:left="0" w:firstLine="0"/>
        <w:rPr>
          <w:rFonts w:ascii="Times New Roman" w:hAnsi="Times New Roman"/>
          <w:sz w:val="36"/>
          <w:szCs w:val="36"/>
        </w:rPr>
      </w:pPr>
    </w:p>
    <w:p w14:paraId="6E31C2A0" w14:textId="3CF7A11B" w:rsidR="007A2EB7" w:rsidRPr="00E66697" w:rsidRDefault="007A2EB7" w:rsidP="00A033C6">
      <w:pPr>
        <w:pStyle w:val="ListParagraph"/>
        <w:spacing w:before="360"/>
        <w:ind w:left="0" w:firstLine="426"/>
        <w:rPr>
          <w:rFonts w:ascii="Times New Roman" w:hAnsi="Times New Roman"/>
          <w:b/>
          <w:sz w:val="36"/>
          <w:szCs w:val="36"/>
        </w:rPr>
      </w:pPr>
      <w:r w:rsidRPr="00E66697">
        <w:rPr>
          <w:rFonts w:ascii="Times New Roman" w:hAnsi="Times New Roman"/>
          <w:b/>
          <w:sz w:val="36"/>
          <w:szCs w:val="36"/>
        </w:rPr>
        <w:lastRenderedPageBreak/>
        <w:t>Kiểu dữ liệu struct</w:t>
      </w:r>
    </w:p>
    <w:p w14:paraId="060463B3" w14:textId="77777777" w:rsidR="007A2EB7" w:rsidRPr="00483AA4" w:rsidRDefault="007A2EB7" w:rsidP="007A2EB7">
      <w:pPr>
        <w:pStyle w:val="ListParagraph"/>
        <w:spacing w:before="360"/>
        <w:ind w:firstLine="0"/>
        <w:rPr>
          <w:rFonts w:ascii="Times New Roman" w:hAnsi="Times New Roman"/>
          <w:color w:val="202124"/>
          <w:sz w:val="30"/>
          <w:szCs w:val="30"/>
          <w:shd w:val="clear" w:color="auto" w:fill="FFFFFF"/>
        </w:rPr>
      </w:pPr>
      <w:r w:rsidRPr="00483AA4">
        <w:rPr>
          <w:rFonts w:ascii="Times New Roman" w:hAnsi="Times New Roman"/>
          <w:sz w:val="30"/>
          <w:szCs w:val="30"/>
        </w:rPr>
        <w:t>Khái niệm:</w:t>
      </w:r>
      <w:r w:rsidRPr="00483AA4">
        <w:rPr>
          <w:rFonts w:ascii="Times New Roman" w:hAnsi="Times New Roman"/>
          <w:bCs/>
          <w:color w:val="202124"/>
          <w:sz w:val="30"/>
          <w:szCs w:val="30"/>
          <w:shd w:val="clear" w:color="auto" w:fill="FFFFFF"/>
        </w:rPr>
        <w:t>Struct</w:t>
      </w:r>
      <w:r w:rsidRPr="00483AA4">
        <w:rPr>
          <w:rFonts w:ascii="Times New Roman" w:hAnsi="Times New Roman"/>
          <w:color w:val="202124"/>
          <w:sz w:val="30"/>
          <w:szCs w:val="30"/>
          <w:shd w:val="clear" w:color="auto" w:fill="FFFFFF"/>
        </w:rPr>
        <w:t> là một </w:t>
      </w:r>
      <w:r w:rsidRPr="00483AA4">
        <w:rPr>
          <w:rFonts w:ascii="Times New Roman" w:hAnsi="Times New Roman"/>
          <w:bCs/>
          <w:color w:val="202124"/>
          <w:sz w:val="30"/>
          <w:szCs w:val="30"/>
          <w:shd w:val="clear" w:color="auto" w:fill="FFFFFF"/>
        </w:rPr>
        <w:t>kiểu dữ liệu</w:t>
      </w:r>
      <w:r w:rsidRPr="00483AA4">
        <w:rPr>
          <w:rFonts w:ascii="Times New Roman" w:hAnsi="Times New Roman"/>
          <w:color w:val="202124"/>
          <w:sz w:val="30"/>
          <w:szCs w:val="30"/>
          <w:shd w:val="clear" w:color="auto" w:fill="FFFFFF"/>
        </w:rPr>
        <w:t> có cấu trúc, được kết hợp từ các </w:t>
      </w:r>
      <w:r w:rsidRPr="00483AA4">
        <w:rPr>
          <w:rFonts w:ascii="Times New Roman" w:hAnsi="Times New Roman"/>
          <w:bCs/>
          <w:color w:val="202124"/>
          <w:sz w:val="30"/>
          <w:szCs w:val="30"/>
          <w:shd w:val="clear" w:color="auto" w:fill="FFFFFF"/>
        </w:rPr>
        <w:t>kiểu dữ liệu</w:t>
      </w:r>
      <w:r w:rsidRPr="00483AA4">
        <w:rPr>
          <w:rFonts w:ascii="Times New Roman" w:hAnsi="Times New Roman"/>
          <w:color w:val="202124"/>
          <w:sz w:val="30"/>
          <w:szCs w:val="30"/>
          <w:shd w:val="clear" w:color="auto" w:fill="FFFFFF"/>
        </w:rPr>
        <w:t> nguyên thuỷ do người lập trình định nghĩa để thuận tiện trong việc quản lý </w:t>
      </w:r>
      <w:r w:rsidRPr="00483AA4">
        <w:rPr>
          <w:rFonts w:ascii="Times New Roman" w:hAnsi="Times New Roman"/>
          <w:bCs/>
          <w:color w:val="202124"/>
          <w:sz w:val="30"/>
          <w:szCs w:val="30"/>
          <w:shd w:val="clear" w:color="auto" w:fill="FFFFFF"/>
        </w:rPr>
        <w:t>dữ liệu</w:t>
      </w:r>
      <w:r w:rsidRPr="00483AA4">
        <w:rPr>
          <w:rFonts w:ascii="Times New Roman" w:hAnsi="Times New Roman"/>
          <w:color w:val="202124"/>
          <w:sz w:val="30"/>
          <w:szCs w:val="30"/>
          <w:shd w:val="clear" w:color="auto" w:fill="FFFFFF"/>
        </w:rPr>
        <w:t> và lập trình.</w:t>
      </w:r>
    </w:p>
    <w:p w14:paraId="71717482" w14:textId="77777777" w:rsidR="007A2EB7" w:rsidRPr="00E66697" w:rsidRDefault="007A2EB7" w:rsidP="007A2EB7">
      <w:pPr>
        <w:pStyle w:val="ListParagraph"/>
        <w:spacing w:before="360"/>
        <w:ind w:firstLine="0"/>
        <w:rPr>
          <w:rFonts w:ascii="Times New Roman" w:hAnsi="Times New Roman"/>
          <w:color w:val="202124"/>
          <w:sz w:val="36"/>
          <w:szCs w:val="36"/>
          <w:shd w:val="clear" w:color="auto" w:fill="FFFFFF"/>
        </w:rPr>
      </w:pPr>
      <w:r w:rsidRPr="00E66697">
        <w:rPr>
          <w:rFonts w:ascii="Times New Roman" w:hAnsi="Times New Roman"/>
          <w:color w:val="202124"/>
          <w:sz w:val="36"/>
          <w:szCs w:val="36"/>
          <w:shd w:val="clear" w:color="auto" w:fill="FFFFFF"/>
        </w:rPr>
        <w:t>Vd:</w:t>
      </w:r>
    </w:p>
    <w:p w14:paraId="288F9F0E" w14:textId="76F239C1" w:rsidR="007A2EB7" w:rsidRPr="00E66697" w:rsidRDefault="00A033C6" w:rsidP="00E32FBB">
      <w:pPr>
        <w:pStyle w:val="ListParagraph"/>
        <w:spacing w:before="360"/>
        <w:ind w:firstLine="0"/>
        <w:rPr>
          <w:rFonts w:ascii="Times New Roman" w:hAnsi="Times New Roman"/>
          <w:color w:val="202124"/>
          <w:sz w:val="36"/>
          <w:szCs w:val="36"/>
          <w:shd w:val="clear" w:color="auto" w:fill="FFFFFF"/>
        </w:rPr>
      </w:pPr>
      <w:r w:rsidRPr="00E66697">
        <w:rPr>
          <w:rFonts w:ascii="Times New Roman" w:hAnsi="Times New Roman"/>
          <w:noProof/>
          <w:color w:val="202124"/>
          <w:sz w:val="36"/>
          <w:szCs w:val="36"/>
        </w:rPr>
        <mc:AlternateContent>
          <mc:Choice Requires="wps">
            <w:drawing>
              <wp:anchor distT="0" distB="0" distL="114300" distR="114300" simplePos="0" relativeHeight="251664896" behindDoc="0" locked="0" layoutInCell="1" allowOverlap="1" wp14:anchorId="3801712F" wp14:editId="37208DF1">
                <wp:simplePos x="0" y="0"/>
                <wp:positionH relativeFrom="column">
                  <wp:posOffset>503555</wp:posOffset>
                </wp:positionH>
                <wp:positionV relativeFrom="paragraph">
                  <wp:posOffset>152400</wp:posOffset>
                </wp:positionV>
                <wp:extent cx="5353050" cy="1628775"/>
                <wp:effectExtent l="3810" t="381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628775"/>
                        </a:xfrm>
                        <a:prstGeom prst="rect">
                          <a:avLst/>
                        </a:prstGeom>
                        <a:solidFill>
                          <a:srgbClr val="E7E6E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B4BB98"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333333"/>
                                <w:sz w:val="32"/>
                                <w:szCs w:val="32"/>
                              </w:rPr>
                              <w:t xml:space="preserve">structStudent {  </w:t>
                            </w:r>
                          </w:p>
                          <w:p w14:paraId="728D8C15"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charname[20];</w:t>
                            </w:r>
                          </w:p>
                          <w:p w14:paraId="3B4407FA"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intid;</w:t>
                            </w:r>
                          </w:p>
                          <w:p w14:paraId="3BF2CF86" w14:textId="77777777" w:rsidR="007A2EB7" w:rsidRPr="0081375E" w:rsidRDefault="007A2EB7" w:rsidP="007A2EB7">
                            <w:pPr>
                              <w:spacing w:after="0" w:line="240" w:lineRule="auto"/>
                              <w:ind w:firstLine="0"/>
                              <w:jc w:val="left"/>
                              <w:rPr>
                                <w:rFonts w:ascii="Times New Roman" w:eastAsia="Times New Roman" w:hAnsi="Times New Roman"/>
                                <w:color w:val="333333"/>
                                <w:sz w:val="28"/>
                                <w:szCs w:val="28"/>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 xml:space="preserve">intage;  </w:t>
                            </w:r>
                          </w:p>
                          <w:p w14:paraId="6D100904"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333333"/>
                                <w:sz w:val="32"/>
                                <w:szCs w:val="32"/>
                              </w:rPr>
                              <w:t>} </w:t>
                            </w:r>
                          </w:p>
                          <w:p w14:paraId="1B36C748" w14:textId="77777777" w:rsidR="007A2EB7" w:rsidRPr="0081375E" w:rsidRDefault="007A2EB7" w:rsidP="007A2EB7">
                            <w:pPr>
                              <w:rPr>
                                <w:rFonts w:ascii="Times New Roman" w:hAnsi="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01712F" id="Text Box 17" o:spid="_x0000_s1042" type="#_x0000_t202" style="position:absolute;left:0;text-align:left;margin-left:39.65pt;margin-top:12pt;width:421.5pt;height:128.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" fillcolor="#e7e6e6" stroked="f" strokeweight=".5pt">
                <v:textbox>
                  <w:txbxContent>
                    <w:p w14:paraId="2AB4BB98"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333333"/>
                          <w:sz w:val="32"/>
                          <w:szCs w:val="32"/>
                        </w:rPr>
                        <w:t xml:space="preserve">structStudent {  </w:t>
                      </w:r>
                    </w:p>
                    <w:p w14:paraId="728D8C15"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charname[20];</w:t>
                      </w:r>
                    </w:p>
                    <w:p w14:paraId="3B4407FA"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intid;</w:t>
                      </w:r>
                    </w:p>
                    <w:p w14:paraId="3BF2CF86" w14:textId="77777777" w:rsidR="007A2EB7" w:rsidRPr="0081375E" w:rsidRDefault="007A2EB7" w:rsidP="007A2EB7">
                      <w:pPr>
                        <w:spacing w:after="0" w:line="240" w:lineRule="auto"/>
                        <w:ind w:firstLine="0"/>
                        <w:jc w:val="left"/>
                        <w:rPr>
                          <w:rFonts w:ascii="Times New Roman" w:eastAsia="Times New Roman" w:hAnsi="Times New Roman"/>
                          <w:color w:val="333333"/>
                          <w:sz w:val="28"/>
                          <w:szCs w:val="28"/>
                        </w:rPr>
                      </w:pPr>
                      <w:r w:rsidRPr="0081375E">
                        <w:rPr>
                          <w:rFonts w:ascii="Times New Roman" w:eastAsia="Times New Roman" w:hAnsi="Times New Roman"/>
                          <w:color w:val="C7254E"/>
                          <w:sz w:val="32"/>
                          <w:szCs w:val="32"/>
                        </w:rPr>
                        <w:t>    </w:t>
                      </w:r>
                      <w:r w:rsidRPr="0081375E">
                        <w:rPr>
                          <w:rFonts w:ascii="Times New Roman" w:eastAsia="Times New Roman" w:hAnsi="Times New Roman"/>
                          <w:color w:val="333333"/>
                          <w:sz w:val="32"/>
                          <w:szCs w:val="32"/>
                        </w:rPr>
                        <w:t xml:space="preserve">intage;  </w:t>
                      </w:r>
                    </w:p>
                    <w:p w14:paraId="6D100904" w14:textId="77777777" w:rsidR="007A2EB7" w:rsidRPr="0081375E" w:rsidRDefault="007A2EB7" w:rsidP="007A2EB7">
                      <w:pPr>
                        <w:spacing w:after="0" w:line="240" w:lineRule="auto"/>
                        <w:ind w:firstLine="0"/>
                        <w:jc w:val="left"/>
                        <w:rPr>
                          <w:rFonts w:ascii="Times New Roman" w:eastAsia="Times New Roman" w:hAnsi="Times New Roman"/>
                          <w:color w:val="333333"/>
                          <w:sz w:val="32"/>
                          <w:szCs w:val="32"/>
                        </w:rPr>
                      </w:pPr>
                      <w:r w:rsidRPr="0081375E">
                        <w:rPr>
                          <w:rFonts w:ascii="Times New Roman" w:eastAsia="Times New Roman" w:hAnsi="Times New Roman"/>
                          <w:color w:val="333333"/>
                          <w:sz w:val="32"/>
                          <w:szCs w:val="32"/>
                        </w:rPr>
                        <w:t>} </w:t>
                      </w:r>
                    </w:p>
                    <w:p w14:paraId="1B36C748" w14:textId="77777777" w:rsidR="007A2EB7" w:rsidRPr="0081375E" w:rsidRDefault="007A2EB7" w:rsidP="007A2EB7">
                      <w:pPr>
                        <w:rPr>
                          <w:rFonts w:ascii="Times New Roman" w:hAnsi="Times New Roman"/>
                          <w:sz w:val="32"/>
                          <w:szCs w:val="32"/>
                        </w:rPr>
                      </w:pPr>
                    </w:p>
                  </w:txbxContent>
                </v:textbox>
              </v:shape>
            </w:pict>
          </mc:Fallback>
        </mc:AlternateContent>
      </w:r>
    </w:p>
    <w:p w14:paraId="28D5B16E" w14:textId="77777777" w:rsidR="007A2EB7" w:rsidRPr="00E66697" w:rsidRDefault="007A2EB7" w:rsidP="007A2EB7">
      <w:pPr>
        <w:pStyle w:val="ListParagraph"/>
        <w:spacing w:before="360"/>
        <w:ind w:firstLine="0"/>
        <w:rPr>
          <w:rFonts w:ascii="Times New Roman" w:hAnsi="Times New Roman"/>
          <w:color w:val="202124"/>
          <w:sz w:val="36"/>
          <w:szCs w:val="36"/>
          <w:shd w:val="clear" w:color="auto" w:fill="FFFFFF"/>
        </w:rPr>
      </w:pPr>
    </w:p>
    <w:p w14:paraId="29049E88" w14:textId="77777777" w:rsidR="0081375E" w:rsidRPr="00E66697" w:rsidRDefault="0081375E" w:rsidP="007A2EB7">
      <w:pPr>
        <w:spacing w:before="360"/>
        <w:ind w:firstLine="720"/>
        <w:rPr>
          <w:rFonts w:ascii="Times New Roman" w:hAnsi="Times New Roman"/>
          <w:b/>
          <w:color w:val="202124"/>
          <w:sz w:val="36"/>
          <w:szCs w:val="36"/>
          <w:shd w:val="clear" w:color="auto" w:fill="FFFFFF"/>
        </w:rPr>
      </w:pPr>
    </w:p>
    <w:p w14:paraId="31428B84" w14:textId="77777777" w:rsidR="0081375E" w:rsidRPr="00E66697" w:rsidRDefault="0081375E" w:rsidP="007A2EB7">
      <w:pPr>
        <w:spacing w:before="360"/>
        <w:ind w:firstLine="720"/>
        <w:rPr>
          <w:rFonts w:ascii="Times New Roman" w:hAnsi="Times New Roman"/>
          <w:b/>
          <w:color w:val="202124"/>
          <w:sz w:val="36"/>
          <w:szCs w:val="36"/>
          <w:shd w:val="clear" w:color="auto" w:fill="FFFFFF"/>
        </w:rPr>
      </w:pPr>
    </w:p>
    <w:p w14:paraId="60EF2510" w14:textId="77777777" w:rsidR="007A2EB7" w:rsidRPr="00E66697" w:rsidRDefault="007A2EB7" w:rsidP="007A2EB7">
      <w:pPr>
        <w:spacing w:before="360"/>
        <w:ind w:firstLine="720"/>
        <w:rPr>
          <w:rFonts w:ascii="Times New Roman" w:hAnsi="Times New Roman"/>
          <w:b/>
          <w:color w:val="202124"/>
          <w:sz w:val="36"/>
          <w:szCs w:val="36"/>
          <w:shd w:val="clear" w:color="auto" w:fill="FFFFFF"/>
        </w:rPr>
      </w:pPr>
      <w:r w:rsidRPr="00E66697">
        <w:rPr>
          <w:rFonts w:ascii="Times New Roman" w:hAnsi="Times New Roman"/>
          <w:b/>
          <w:color w:val="202124"/>
          <w:sz w:val="36"/>
          <w:szCs w:val="36"/>
          <w:shd w:val="clear" w:color="auto" w:fill="FFFFFF"/>
        </w:rPr>
        <w:t>Câu lệnh switch case</w:t>
      </w:r>
    </w:p>
    <w:p w14:paraId="516DB60C" w14:textId="77777777" w:rsidR="007A2EB7" w:rsidRPr="00E66697" w:rsidRDefault="007A2EB7" w:rsidP="007A2EB7">
      <w:pPr>
        <w:pStyle w:val="ListParagraph"/>
        <w:spacing w:before="360"/>
        <w:ind w:firstLine="0"/>
        <w:rPr>
          <w:rFonts w:ascii="Times New Roman" w:hAnsi="Times New Roman"/>
          <w:color w:val="000000"/>
          <w:sz w:val="36"/>
          <w:szCs w:val="36"/>
          <w:shd w:val="clear" w:color="auto" w:fill="FFFFFF"/>
        </w:rPr>
      </w:pPr>
      <w:r w:rsidRPr="00483AA4">
        <w:rPr>
          <w:rFonts w:ascii="Times New Roman" w:hAnsi="Times New Roman"/>
          <w:color w:val="202124"/>
          <w:sz w:val="30"/>
          <w:szCs w:val="30"/>
          <w:shd w:val="clear" w:color="auto" w:fill="FFFFFF"/>
        </w:rPr>
        <w:t xml:space="preserve">Khái niệm: </w:t>
      </w:r>
      <w:r w:rsidRPr="00483AA4">
        <w:rPr>
          <w:rStyle w:val="Strong"/>
          <w:rFonts w:ascii="Times New Roman" w:hAnsi="Times New Roman"/>
          <w:b w:val="0"/>
          <w:color w:val="222222"/>
          <w:sz w:val="30"/>
          <w:szCs w:val="30"/>
          <w:shd w:val="clear" w:color="auto" w:fill="FFFFFF"/>
        </w:rPr>
        <w:t>Lệnh switch case</w:t>
      </w:r>
      <w:r w:rsidRPr="00483AA4">
        <w:rPr>
          <w:rFonts w:ascii="Times New Roman" w:hAnsi="Times New Roman"/>
          <w:color w:val="222222"/>
          <w:sz w:val="30"/>
          <w:szCs w:val="30"/>
          <w:shd w:val="clear" w:color="auto" w:fill="FFFFFF"/>
        </w:rPr>
        <w:t> là một cấu trúc điều khiển &amp; rẽ nhánh hoàn toàn có thể được thay thế bằng </w:t>
      </w:r>
      <w:hyperlink r:id="rId12" w:history="1">
        <w:r w:rsidRPr="00483AA4">
          <w:rPr>
            <w:rStyle w:val="Hyperlink"/>
            <w:rFonts w:ascii="Times New Roman" w:hAnsi="Times New Roman"/>
            <w:color w:val="000000"/>
            <w:sz w:val="30"/>
            <w:szCs w:val="30"/>
            <w:u w:val="none"/>
            <w:shd w:val="clear" w:color="auto" w:fill="FFFFFF"/>
          </w:rPr>
          <w:t>cấu trúc if else</w:t>
        </w:r>
      </w:hyperlink>
      <w:r w:rsidRPr="00E66697">
        <w:rPr>
          <w:rFonts w:ascii="Times New Roman" w:hAnsi="Times New Roman"/>
          <w:color w:val="000000"/>
          <w:sz w:val="36"/>
          <w:szCs w:val="36"/>
          <w:shd w:val="clear" w:color="auto" w:fill="FFFFFF"/>
        </w:rPr>
        <w:t>.</w:t>
      </w:r>
    </w:p>
    <w:p w14:paraId="78EDBF06" w14:textId="77777777" w:rsidR="007A2EB7" w:rsidRPr="00E66697" w:rsidRDefault="007A2EB7" w:rsidP="007A2EB7">
      <w:pPr>
        <w:pStyle w:val="ListParagraph"/>
        <w:spacing w:before="360"/>
        <w:ind w:firstLine="0"/>
        <w:rPr>
          <w:rFonts w:ascii="Times New Roman" w:hAnsi="Times New Roman"/>
          <w:color w:val="202124"/>
          <w:sz w:val="36"/>
          <w:szCs w:val="36"/>
          <w:shd w:val="clear" w:color="auto" w:fill="FFFFFF"/>
        </w:rPr>
      </w:pPr>
      <w:r w:rsidRPr="00E66697">
        <w:rPr>
          <w:rFonts w:ascii="Times New Roman" w:hAnsi="Times New Roman"/>
          <w:color w:val="202124"/>
          <w:sz w:val="36"/>
          <w:szCs w:val="36"/>
          <w:shd w:val="clear" w:color="auto" w:fill="FFFFFF"/>
        </w:rPr>
        <w:t>Vd:</w:t>
      </w:r>
      <w:bookmarkStart w:id="0" w:name="_GoBack"/>
      <w:bookmarkEnd w:id="0"/>
    </w:p>
    <w:p w14:paraId="53C6531F" w14:textId="77777777" w:rsidR="007A2EB7" w:rsidRPr="00E66697" w:rsidRDefault="007A2EB7" w:rsidP="007A2EB7">
      <w:pPr>
        <w:pStyle w:val="ListParagraph"/>
        <w:spacing w:before="360"/>
        <w:ind w:firstLine="0"/>
        <w:rPr>
          <w:rFonts w:ascii="Times New Roman" w:hAnsi="Times New Roman"/>
          <w:b/>
          <w:color w:val="202124"/>
          <w:sz w:val="36"/>
          <w:szCs w:val="36"/>
          <w:shd w:val="clear" w:color="auto" w:fill="FFFFFF"/>
        </w:rPr>
      </w:pPr>
      <w:r w:rsidRPr="00E66697">
        <w:rPr>
          <w:rFonts w:ascii="Times New Roman" w:hAnsi="Times New Roman"/>
          <w:b/>
          <w:color w:val="202124"/>
          <w:sz w:val="36"/>
          <w:szCs w:val="36"/>
          <w:shd w:val="clear" w:color="auto" w:fill="FFFFFF"/>
        </w:rPr>
        <w:t>Câu lệnh goto</w:t>
      </w:r>
    </w:p>
    <w:p w14:paraId="3AF653E1" w14:textId="307BA293" w:rsidR="007A2EB7" w:rsidRPr="00483AA4" w:rsidRDefault="007A2EB7" w:rsidP="008B5325">
      <w:pPr>
        <w:pStyle w:val="ListParagraph"/>
        <w:spacing w:before="360"/>
        <w:ind w:firstLine="0"/>
        <w:rPr>
          <w:rFonts w:ascii="Times New Roman" w:hAnsi="Times New Roman"/>
          <w:color w:val="222222"/>
          <w:sz w:val="30"/>
          <w:szCs w:val="30"/>
          <w:shd w:val="clear" w:color="auto" w:fill="FFFFFF"/>
        </w:rPr>
      </w:pPr>
      <w:r w:rsidRPr="00483AA4">
        <w:rPr>
          <w:rFonts w:ascii="Times New Roman" w:hAnsi="Times New Roman"/>
          <w:color w:val="202124"/>
          <w:sz w:val="30"/>
          <w:szCs w:val="30"/>
          <w:shd w:val="clear" w:color="auto" w:fill="FFFFFF"/>
        </w:rPr>
        <w:t xml:space="preserve">Khái niệm: </w:t>
      </w:r>
      <w:r w:rsidRPr="00483AA4">
        <w:rPr>
          <w:rFonts w:ascii="Times New Roman" w:hAnsi="Times New Roman"/>
          <w:color w:val="222222"/>
          <w:sz w:val="30"/>
          <w:szCs w:val="30"/>
          <w:shd w:val="clear" w:color="auto" w:fill="FFFFFF"/>
        </w:rPr>
        <w:t>Lệnh </w:t>
      </w:r>
      <w:r w:rsidRPr="00483AA4">
        <w:rPr>
          <w:rStyle w:val="HTMLCode"/>
          <w:rFonts w:ascii="Times New Roman" w:eastAsia="Calibri" w:hAnsi="Times New Roman" w:cs="Times New Roman"/>
          <w:color w:val="000000"/>
          <w:sz w:val="30"/>
          <w:szCs w:val="30"/>
          <w:bdr w:val="none" w:sz="0" w:space="0" w:color="auto" w:frame="1"/>
          <w:shd w:val="clear" w:color="auto" w:fill="F9F2F4"/>
        </w:rPr>
        <w:t>goto</w:t>
      </w:r>
      <w:r w:rsidRPr="00483AA4">
        <w:rPr>
          <w:rFonts w:ascii="Times New Roman" w:hAnsi="Times New Roman"/>
          <w:color w:val="222222"/>
          <w:sz w:val="30"/>
          <w:szCs w:val="30"/>
          <w:shd w:val="clear" w:color="auto" w:fill="FFFFFF"/>
        </w:rPr>
        <w:t> cho phép code của bạn nhảy đến thực hiện ở vị trí bất kỳ của chương trình mà không cần nhất định phải theo thứ tự từ trên xuống.</w:t>
      </w:r>
    </w:p>
    <w:p w14:paraId="1218B541" w14:textId="0C9001C9" w:rsidR="008B5325" w:rsidRPr="00483AA4" w:rsidRDefault="008B5325" w:rsidP="008B5325">
      <w:pPr>
        <w:pStyle w:val="ListParagraph"/>
        <w:spacing w:before="360"/>
        <w:ind w:firstLine="0"/>
        <w:rPr>
          <w:rFonts w:ascii="Times New Roman" w:hAnsi="Times New Roman"/>
          <w:b/>
          <w:bCs/>
          <w:color w:val="222222"/>
          <w:sz w:val="34"/>
          <w:szCs w:val="34"/>
          <w:shd w:val="clear" w:color="auto" w:fill="FFFFFF"/>
        </w:rPr>
      </w:pPr>
      <w:r w:rsidRPr="00483AA4">
        <w:rPr>
          <w:rFonts w:ascii="Times New Roman" w:hAnsi="Times New Roman"/>
          <w:b/>
          <w:bCs/>
          <w:color w:val="222222"/>
          <w:sz w:val="34"/>
          <w:szCs w:val="34"/>
          <w:shd w:val="clear" w:color="auto" w:fill="FFFFFF"/>
        </w:rPr>
        <w:t>5</w:t>
      </w:r>
      <w:r w:rsidR="005C4CE8" w:rsidRPr="00483AA4">
        <w:rPr>
          <w:rFonts w:ascii="Times New Roman" w:hAnsi="Times New Roman"/>
          <w:b/>
          <w:bCs/>
          <w:color w:val="222222"/>
          <w:sz w:val="34"/>
          <w:szCs w:val="34"/>
          <w:shd w:val="clear" w:color="auto" w:fill="FFFFFF"/>
        </w:rPr>
        <w:t>.</w:t>
      </w:r>
      <w:r w:rsidRPr="00483AA4">
        <w:rPr>
          <w:rFonts w:ascii="Times New Roman" w:hAnsi="Times New Roman"/>
          <w:b/>
          <w:bCs/>
          <w:color w:val="222222"/>
          <w:sz w:val="34"/>
          <w:szCs w:val="34"/>
          <w:shd w:val="clear" w:color="auto" w:fill="FFFFFF"/>
        </w:rPr>
        <w:t xml:space="preserve"> Chương trình quản lí nhân viên:</w:t>
      </w:r>
    </w:p>
    <w:p w14:paraId="7CC3D0A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#include&lt;stdio.h&gt;</w:t>
      </w:r>
    </w:p>
    <w:p w14:paraId="7F27951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#include&lt;string.h&gt;</w:t>
      </w:r>
    </w:p>
    <w:p w14:paraId="2C9077A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#include&lt;stdlib.h&gt;</w:t>
      </w:r>
    </w:p>
    <w:p w14:paraId="3D4A9D0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struct employee_st{</w:t>
      </w:r>
    </w:p>
    <w:p w14:paraId="7276F63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char  name[30];</w:t>
      </w:r>
    </w:p>
    <w:p w14:paraId="58CFE88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t>char  province[30];</w:t>
      </w:r>
    </w:p>
    <w:p w14:paraId="3B177EF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int   year;</w:t>
      </w:r>
    </w:p>
    <w:p w14:paraId="0F6DDAD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float luong;</w:t>
      </w:r>
    </w:p>
    <w:p w14:paraId="0471242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float Giolamviec;</w:t>
      </w:r>
    </w:p>
    <w:p w14:paraId="0385A36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float Luongtrongmotgio;</w:t>
      </w:r>
    </w:p>
    <w:p w14:paraId="38DB2E3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float Giokhonglamviec;</w:t>
      </w:r>
    </w:p>
    <w:p w14:paraId="4B89C95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float Luongbitru;</w:t>
      </w:r>
    </w:p>
    <w:p w14:paraId="7FFE70C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5F3AC3B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Nhap(employee_st &amp;e){</w:t>
      </w:r>
    </w:p>
    <w:p w14:paraId="6C73098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ten cua nhan vien : ");</w:t>
      </w:r>
    </w:p>
    <w:p w14:paraId="1441C69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fflush(stdin);</w:t>
      </w:r>
    </w:p>
    <w:p w14:paraId="3A6CE94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gets(e.name);</w:t>
      </w:r>
    </w:p>
    <w:p w14:paraId="7F3DE86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tinh : ");</w:t>
      </w:r>
    </w:p>
    <w:p w14:paraId="0509F70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gets(e.province);</w:t>
      </w:r>
    </w:p>
    <w:p w14:paraId="6A55F31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fflush(stdin);</w:t>
      </w:r>
    </w:p>
    <w:p w14:paraId="7E5BEB1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nam sinh : ");</w:t>
      </w:r>
    </w:p>
    <w:p w14:paraId="27567F2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scanf("%d",&amp;e.year);</w:t>
      </w:r>
    </w:p>
    <w:p w14:paraId="3C583AF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fflush(stdin);</w:t>
      </w:r>
    </w:p>
    <w:p w14:paraId="1FDA894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so gio lam viec: ");</w:t>
      </w:r>
    </w:p>
    <w:p w14:paraId="1DD1D63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scanf("%f",&amp;e.Giolamviec);</w:t>
      </w:r>
    </w:p>
    <w:p w14:paraId="1614D3C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luong duoc tra trong mot gio: ");</w:t>
      </w:r>
    </w:p>
    <w:p w14:paraId="380C54A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scanf("%f",&amp;e.Luongtrongmotgio);</w:t>
      </w:r>
    </w:p>
    <w:p w14:paraId="4C19483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so gio khong lam viec: ");</w:t>
      </w:r>
    </w:p>
    <w:p w14:paraId="00F437E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scanf("%f",&amp;e.Giokhonglamviec);</w:t>
      </w:r>
    </w:p>
    <w:p w14:paraId="34107AA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printf("Nhap luong bi tru trong mot gio: ");</w:t>
      </w:r>
    </w:p>
    <w:p w14:paraId="773EDA5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scanf("%f",&amp;e.Luongbitru);</w:t>
      </w:r>
    </w:p>
    <w:p w14:paraId="414B60B6" w14:textId="496B369B"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e.luong=e.Giolamviec*e.Luongtrongmotgio</w:t>
      </w:r>
      <w:r>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e.Giokhonglamviec*e.Luongbitru;</w:t>
      </w:r>
    </w:p>
    <w:p w14:paraId="03C9F63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75F77C7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NhapDS(employee_st a[], int &amp;n){</w:t>
      </w:r>
    </w:p>
    <w:p w14:paraId="326F9F7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t>for (int i=0;i&lt;n;i++){</w:t>
      </w:r>
    </w:p>
    <w:p w14:paraId="7F44E91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printf("nhap nhan vien thu %d:\n",i);</w:t>
      </w:r>
    </w:p>
    <w:p w14:paraId="11AF5A9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Nhap(a[i]);</w:t>
      </w:r>
    </w:p>
    <w:p w14:paraId="0F34470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6395930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7C36A2A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Sapxeptinh(employee_st a[], int n){</w:t>
      </w:r>
    </w:p>
    <w:p w14:paraId="570AA71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employee_st l;</w:t>
      </w:r>
    </w:p>
    <w:p w14:paraId="4EB9606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i=0;i&lt;n-1;i++){</w:t>
      </w:r>
    </w:p>
    <w:p w14:paraId="38B3D54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for(int j=i+1;j&lt;n;j++){</w:t>
      </w:r>
    </w:p>
    <w:p w14:paraId="66094B9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if(strcmp(a[i].province,a[j].province)&lt;0){</w:t>
      </w:r>
    </w:p>
    <w:p w14:paraId="0DA6FC4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l=a[i];</w:t>
      </w:r>
    </w:p>
    <w:p w14:paraId="5A28669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a[i]=a[j];</w:t>
      </w:r>
    </w:p>
    <w:p w14:paraId="5AF476E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a[j]=l;</w:t>
      </w:r>
    </w:p>
    <w:p w14:paraId="6F83A4F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w:t>
      </w:r>
    </w:p>
    <w:p w14:paraId="285D428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w:t>
      </w:r>
    </w:p>
    <w:p w14:paraId="1CCEB70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4150239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 name   \tprovincne        \tyear     \tluong ");</w:t>
      </w:r>
    </w:p>
    <w:p w14:paraId="3A7148F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i=0;i&lt;n;i++){</w:t>
      </w:r>
    </w:p>
    <w:p w14:paraId="27091D0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printf("\n%s      \t%s       \t%2d      \t%.2f", a[i].name,a[i].province,a[i].year,a[i].luong);</w:t>
      </w:r>
    </w:p>
    <w:p w14:paraId="23AB3B3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7B0C2E4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1D5876E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Xuat(employee_st e){</w:t>
      </w:r>
    </w:p>
    <w:p w14:paraId="65D6EB7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printf("Name %3s\n",e.name);</w:t>
      </w:r>
    </w:p>
    <w:p w14:paraId="011402C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printf("Province %10s\n",e.province );</w:t>
      </w:r>
    </w:p>
    <w:p w14:paraId="77BA8DB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printf("Year %15d\n",e.year);</w:t>
      </w:r>
    </w:p>
    <w:p w14:paraId="4ADC6D8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printf("Luong %.2f\n",e.luong);</w:t>
      </w:r>
    </w:p>
    <w:p w14:paraId="05624EE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2778ACC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XuatDS(employee_st a[],int n){</w:t>
      </w:r>
    </w:p>
    <w:p w14:paraId="5B886FF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i=0;i&lt;n;i++){</w:t>
      </w:r>
    </w:p>
    <w:p w14:paraId="1C3BEFE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r>
      <w:r w:rsidRPr="008B5325">
        <w:rPr>
          <w:rFonts w:ascii="Times New Roman" w:hAnsi="Times New Roman"/>
          <w:color w:val="202124"/>
          <w:sz w:val="28"/>
          <w:szCs w:val="28"/>
          <w:shd w:val="clear" w:color="auto" w:fill="FFFFFF"/>
        </w:rPr>
        <w:tab/>
        <w:t>Xuat(a[i]);</w:t>
      </w:r>
    </w:p>
    <w:p w14:paraId="426F725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488181D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2B5FDF7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p>
    <w:p w14:paraId="180CAC7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themnv(employee_st a[], employee_st x,int k,int n){</w:t>
      </w:r>
    </w:p>
    <w:p w14:paraId="394097E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for(int i=n;i&gt;k;i--){</w:t>
      </w:r>
    </w:p>
    <w:p w14:paraId="7E10A13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 xml:space="preserve">    a[i]=a[i-1];</w:t>
      </w:r>
    </w:p>
    <w:p w14:paraId="5F0546B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6877D4C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a[k]=x;</w:t>
      </w:r>
    </w:p>
    <w:p w14:paraId="582B4D8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n++;</w:t>
      </w:r>
    </w:p>
    <w:p w14:paraId="104B2A5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printf("\nDanh sach nhan vien sau khi them \n");</w:t>
      </w:r>
    </w:p>
    <w:p w14:paraId="2EA2FDD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XuatDS(a,n);</w:t>
      </w:r>
    </w:p>
    <w:p w14:paraId="3DF1764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735352B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Xoanv(employee_st a[],int h,int n ){</w:t>
      </w:r>
    </w:p>
    <w:p w14:paraId="5E9916E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p>
    <w:p w14:paraId="3210E02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p>
    <w:p w14:paraId="4C742D8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i=0;i&lt;n;i++)</w:t>
      </w:r>
    </w:p>
    <w:p w14:paraId="200298F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a[h]=a[h+1];</w:t>
      </w:r>
    </w:p>
    <w:p w14:paraId="1EB1F85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n=n-1;</w:t>
      </w:r>
    </w:p>
    <w:p w14:paraId="2C90200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printf("Danh sach nhan vien sau khi xoa mot nhan vien \n");</w:t>
      </w:r>
    </w:p>
    <w:p w14:paraId="302A90C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 xml:space="preserve">    XuatDS(a,n);</w:t>
      </w:r>
    </w:p>
    <w:p w14:paraId="6C00038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5793E32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timtheoten(employee_st a[],int n, char ten[]){</w:t>
      </w:r>
    </w:p>
    <w:p w14:paraId="5F7D2C5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int dem=0;</w:t>
      </w:r>
    </w:p>
    <w:p w14:paraId="601B377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i=0;i&lt;n;i++){</w:t>
      </w:r>
    </w:p>
    <w:p w14:paraId="0F2C722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if(strcmp(ten,a[i].name)==0){</w:t>
      </w:r>
    </w:p>
    <w:p w14:paraId="37232CE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 xml:space="preserve">        printf("\n name   \tprovincne        \tyear     \tluong ");</w:t>
      </w:r>
    </w:p>
    <w:p w14:paraId="5B7EC71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 xml:space="preserve">     </w:t>
      </w:r>
      <w:r w:rsidRPr="008B5325">
        <w:rPr>
          <w:rFonts w:ascii="Times New Roman" w:hAnsi="Times New Roman"/>
          <w:color w:val="202124"/>
          <w:sz w:val="28"/>
          <w:szCs w:val="28"/>
          <w:shd w:val="clear" w:color="auto" w:fill="FFFFFF"/>
        </w:rPr>
        <w:tab/>
        <w:t>printf("\n%s      \t%s       \t%2d      \t%.2f", a[i].name,a[i].province,a[i].year,a[i].luong);</w:t>
      </w:r>
    </w:p>
    <w:p w14:paraId="29A81B5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 xml:space="preserve">     </w:t>
      </w:r>
      <w:r w:rsidRPr="008B5325">
        <w:rPr>
          <w:rFonts w:ascii="Times New Roman" w:hAnsi="Times New Roman"/>
          <w:color w:val="202124"/>
          <w:sz w:val="28"/>
          <w:szCs w:val="28"/>
          <w:shd w:val="clear" w:color="auto" w:fill="FFFFFF"/>
        </w:rPr>
        <w:tab/>
        <w:t>dem++;</w:t>
      </w:r>
    </w:p>
    <w:p w14:paraId="312DA09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r>
      <w:r w:rsidRPr="008B5325">
        <w:rPr>
          <w:rFonts w:ascii="Times New Roman" w:hAnsi="Times New Roman"/>
          <w:color w:val="202124"/>
          <w:sz w:val="28"/>
          <w:szCs w:val="28"/>
          <w:shd w:val="clear" w:color="auto" w:fill="FFFFFF"/>
        </w:rPr>
        <w:tab/>
        <w:t>}</w:t>
      </w:r>
    </w:p>
    <w:p w14:paraId="3E776FD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070B606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if(dem==0)</w:t>
      </w:r>
    </w:p>
    <w:p w14:paraId="5A7E379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printf("Khong co nhan vien %s trong danh sach!\n", ten);</w:t>
      </w:r>
    </w:p>
    <w:p w14:paraId="3726A1F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601FACC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ghifile(employee_st a[], int n, char fName[]){</w:t>
      </w:r>
    </w:p>
    <w:p w14:paraId="3A35709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FILE *fOut;</w:t>
      </w:r>
    </w:p>
    <w:p w14:paraId="2F2E3B0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fOut = fopen(fName,"w");</w:t>
      </w:r>
    </w:p>
    <w:p w14:paraId="1B9C8A3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fprintf(fOut,"%-10s%-20s%-10s%-10s\n", "Ten", "Tinh", "Nam sinh", "Luong");</w:t>
      </w:r>
    </w:p>
    <w:p w14:paraId="5F700D3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for(int i=0;i&lt;n;i++){</w:t>
      </w:r>
    </w:p>
    <w:p w14:paraId="68B6F22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fprintf(fOut,"%-10s%-20s%-10d%-10.2f\n",a[i].name,a[i].province,a[i].year,a[i].luong);</w:t>
      </w:r>
    </w:p>
    <w:p w14:paraId="4D73DA5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p>
    <w:p w14:paraId="708B38B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fclose(fOut);</w:t>
      </w:r>
    </w:p>
    <w:p w14:paraId="280B451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w:t>
      </w:r>
    </w:p>
    <w:p w14:paraId="5365FB7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void Menu(){</w:t>
      </w:r>
    </w:p>
    <w:p w14:paraId="0A6DC17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char fName[] = "program.txt";</w:t>
      </w:r>
    </w:p>
    <w:p w14:paraId="2FA441B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int chon, key=1;</w:t>
      </w:r>
    </w:p>
    <w:p w14:paraId="4B79952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int k,h;</w:t>
      </w:r>
    </w:p>
    <w:p w14:paraId="125C795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employee_st x;</w:t>
      </w:r>
    </w:p>
    <w:p w14:paraId="00A8264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while(key){</w:t>
      </w:r>
    </w:p>
    <w:p w14:paraId="4DD1F8B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p>
    <w:p w14:paraId="0B3F6CC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printf("*******************************MENU*****************************************\n");</w:t>
      </w:r>
    </w:p>
    <w:p w14:paraId="1B3D13F8" w14:textId="0C09CB61" w:rsidR="008B5325" w:rsidRPr="008B5325" w:rsidRDefault="008B5325" w:rsidP="00CD392C">
      <w:pPr>
        <w:pStyle w:val="ListParagraph"/>
        <w:spacing w:after="0"/>
        <w:ind w:left="0"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w:t>
      </w:r>
      <w:r w:rsidR="00CD392C" w:rsidRPr="00CD392C">
        <w:rPr>
          <w:rFonts w:ascii="Times New Roman" w:hAnsi="Times New Roman"/>
          <w:color w:val="202124"/>
          <w:sz w:val="28"/>
          <w:szCs w:val="28"/>
          <w:shd w:val="clear" w:color="auto" w:fill="FFFFFF"/>
        </w:rPr>
        <w:t>"</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1.Nhap</w:t>
      </w:r>
      <w:r w:rsidR="00CD392C">
        <w:rPr>
          <w:rFonts w:ascii="Times New Roman" w:hAnsi="Times New Roman"/>
          <w:color w:val="202124"/>
          <w:sz w:val="28"/>
          <w:szCs w:val="28"/>
          <w:shd w:val="clear" w:color="auto" w:fill="FFFFFF"/>
        </w:rPr>
        <w:t xml:space="preserve"> </w:t>
      </w:r>
      <w:r w:rsidRPr="008B5325">
        <w:rPr>
          <w:rFonts w:ascii="Times New Roman" w:hAnsi="Times New Roman"/>
          <w:color w:val="202124"/>
          <w:sz w:val="28"/>
          <w:szCs w:val="28"/>
          <w:shd w:val="clear" w:color="auto" w:fill="FFFFFF"/>
        </w:rPr>
        <w:t>danh sach nhan vien</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 xml:space="preserve"> ** \n");</w:t>
      </w:r>
    </w:p>
    <w:p w14:paraId="1133C65F" w14:textId="57502394" w:rsidR="008B5325" w:rsidRPr="008B5325" w:rsidRDefault="008B5325" w:rsidP="00CD392C">
      <w:pPr>
        <w:pStyle w:val="ListParagraph"/>
        <w:spacing w:after="0"/>
        <w:ind w:left="0"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w:t>
      </w:r>
      <w:r w:rsidR="00CD392C">
        <w:rPr>
          <w:rFonts w:ascii="Times New Roman" w:hAnsi="Times New Roman"/>
          <w:color w:val="202124"/>
          <w:sz w:val="28"/>
          <w:szCs w:val="28"/>
          <w:shd w:val="clear" w:color="auto" w:fill="FFFFFF"/>
        </w:rPr>
        <w:t>(</w:t>
      </w:r>
      <w:r w:rsidR="00CD392C" w:rsidRPr="00CD392C">
        <w:rPr>
          <w:rFonts w:ascii="Times New Roman" w:hAnsi="Times New Roman"/>
          <w:color w:val="202124"/>
          <w:sz w:val="28"/>
          <w:szCs w:val="28"/>
          <w:shd w:val="clear" w:color="auto" w:fill="FFFFFF"/>
        </w:rPr>
        <w:t>"</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2.Xuat danh sach nhan vien</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 xml:space="preserve">  **\n");</w:t>
      </w:r>
    </w:p>
    <w:p w14:paraId="0A4DE39C" w14:textId="3871BCCF" w:rsidR="008B5325" w:rsidRPr="008B5325" w:rsidRDefault="008B5325" w:rsidP="00CD392C">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00CD392C">
        <w:rPr>
          <w:rFonts w:ascii="Times New Roman" w:hAnsi="Times New Roman"/>
          <w:color w:val="202124"/>
          <w:sz w:val="28"/>
          <w:szCs w:val="28"/>
          <w:shd w:val="clear" w:color="auto" w:fill="FFFFFF"/>
        </w:rPr>
        <w:t xml:space="preserve">          </w:t>
      </w:r>
      <w:r w:rsidRPr="008B5325">
        <w:rPr>
          <w:rFonts w:ascii="Times New Roman" w:hAnsi="Times New Roman"/>
          <w:color w:val="202124"/>
          <w:sz w:val="28"/>
          <w:szCs w:val="28"/>
          <w:shd w:val="clear" w:color="auto" w:fill="FFFFFF"/>
        </w:rPr>
        <w:t>printf("**3.Sap xep danh sach nhan vien theo tinh (Z-&gt;A).          ** \n");</w:t>
      </w:r>
    </w:p>
    <w:p w14:paraId="69219AE1" w14:textId="00B55DD6"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r>
      <w:r w:rsidRPr="008B5325">
        <w:rPr>
          <w:rFonts w:ascii="Times New Roman" w:hAnsi="Times New Roman"/>
          <w:color w:val="202124"/>
          <w:sz w:val="28"/>
          <w:szCs w:val="28"/>
          <w:shd w:val="clear" w:color="auto" w:fill="FFFFFF"/>
        </w:rPr>
        <w:tab/>
        <w:t>printf("*</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4. Them vao mot han vien           ** \n");</w:t>
      </w:r>
    </w:p>
    <w:p w14:paraId="493FA751" w14:textId="1B81AD5E"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printf("**5. Xoa mot nhan vien                   ** \n");</w:t>
      </w:r>
    </w:p>
    <w:p w14:paraId="2A02B8C0" w14:textId="2247D866"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printf("**6. Tim kiem nhan vien theo ten    ** \n");</w:t>
      </w:r>
    </w:p>
    <w:p w14:paraId="45766DEC" w14:textId="48DD932A"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 7. Ghi file vao tep                        ** \n");</w:t>
      </w:r>
    </w:p>
    <w:p w14:paraId="6B63DE35" w14:textId="7763837A"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w:t>
      </w:r>
      <w:r w:rsidR="00CD392C">
        <w:rPr>
          <w:rFonts w:ascii="Times New Roman" w:hAnsi="Times New Roman"/>
          <w:color w:val="202124"/>
          <w:sz w:val="28"/>
          <w:szCs w:val="28"/>
          <w:shd w:val="clear" w:color="auto" w:fill="FFFFFF"/>
        </w:rPr>
        <w:t>**</w:t>
      </w:r>
      <w:r w:rsidRPr="008B5325">
        <w:rPr>
          <w:rFonts w:ascii="Times New Roman" w:hAnsi="Times New Roman"/>
          <w:color w:val="202124"/>
          <w:sz w:val="28"/>
          <w:szCs w:val="28"/>
          <w:shd w:val="clear" w:color="auto" w:fill="FFFFFF"/>
        </w:rPr>
        <w:t xml:space="preserve">8. Thoat .                                     </w:t>
      </w:r>
      <w:r w:rsidR="00CD392C">
        <w:rPr>
          <w:rFonts w:ascii="Times New Roman" w:hAnsi="Times New Roman"/>
          <w:color w:val="202124"/>
          <w:sz w:val="28"/>
          <w:szCs w:val="28"/>
          <w:shd w:val="clear" w:color="auto" w:fill="FFFFFF"/>
        </w:rPr>
        <w:t xml:space="preserve"> </w:t>
      </w:r>
      <w:r w:rsidRPr="008B5325">
        <w:rPr>
          <w:rFonts w:ascii="Times New Roman" w:hAnsi="Times New Roman"/>
          <w:color w:val="202124"/>
          <w:sz w:val="28"/>
          <w:szCs w:val="28"/>
          <w:shd w:val="clear" w:color="auto" w:fill="FFFFFF"/>
        </w:rPr>
        <w:t xml:space="preserve"> ** \n");</w:t>
      </w:r>
    </w:p>
    <w:p w14:paraId="7150918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w:t>
      </w:r>
    </w:p>
    <w:p w14:paraId="3AEC1F6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printf("Moi ban chon chuc nang: ");</w:t>
      </w:r>
    </w:p>
    <w:p w14:paraId="0F7D2B7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scanf("%d", &amp;chon);</w:t>
      </w:r>
    </w:p>
    <w:p w14:paraId="4FF8B8B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switch(chon){</w:t>
      </w:r>
    </w:p>
    <w:p w14:paraId="13D3FBF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 xml:space="preserve">case 1: </w:t>
      </w:r>
    </w:p>
    <w:p w14:paraId="4675C2E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struct  employee_st   employeeList[10];</w:t>
      </w:r>
    </w:p>
    <w:p w14:paraId="2EC36DD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int n;</w:t>
      </w:r>
    </w:p>
    <w:p w14:paraId="1A599AF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 ("Nhap n: ");</w:t>
      </w:r>
    </w:p>
    <w:p w14:paraId="7A9B932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scanf ("%d", &amp;n);</w:t>
      </w:r>
    </w:p>
    <w:p w14:paraId="3D68542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NhapDS(employeeList,n);</w:t>
      </w:r>
    </w:p>
    <w:p w14:paraId="6671E72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p>
    <w:p w14:paraId="3ABD0AA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2:</w:t>
      </w:r>
    </w:p>
    <w:p w14:paraId="014F43F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printf("\nThong tin nhan vien da nhap vao la: \n");</w:t>
      </w:r>
    </w:p>
    <w:p w14:paraId="58EF78F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XuatDS(employeeList,n);</w:t>
      </w:r>
    </w:p>
    <w:p w14:paraId="760100A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p>
    <w:p w14:paraId="1F824F26"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3:</w:t>
      </w:r>
    </w:p>
    <w:p w14:paraId="652327D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Sapxeptinh(employeeList,n);</w:t>
      </w:r>
    </w:p>
    <w:p w14:paraId="10BD38E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p>
    <w:p w14:paraId="463DCEA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4:</w:t>
      </w:r>
    </w:p>
    <w:p w14:paraId="4C2E1F2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 \t vi tri them: ");</w:t>
      </w:r>
    </w:p>
    <w:p w14:paraId="206F163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scanf("%d",&amp;k);</w:t>
      </w:r>
    </w:p>
    <w:p w14:paraId="60B4AC33"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Nhap(x);</w:t>
      </w:r>
    </w:p>
    <w:p w14:paraId="0E3F076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lastRenderedPageBreak/>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themnv(employeeList,x,k,n);</w:t>
      </w:r>
    </w:p>
    <w:p w14:paraId="230BE352"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p>
    <w:p w14:paraId="1A1C7FA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5:</w:t>
      </w:r>
    </w:p>
    <w:p w14:paraId="525A12B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printf("\nnhap vi tri van xoa: ");</w:t>
      </w:r>
    </w:p>
    <w:p w14:paraId="648CE9A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 xml:space="preserve">            </w:t>
      </w:r>
      <w:r w:rsidRPr="008B5325">
        <w:rPr>
          <w:rFonts w:ascii="Times New Roman" w:hAnsi="Times New Roman"/>
          <w:color w:val="202124"/>
          <w:sz w:val="28"/>
          <w:szCs w:val="28"/>
          <w:shd w:val="clear" w:color="auto" w:fill="FFFFFF"/>
        </w:rPr>
        <w:tab/>
        <w:t>scanf("%d",&amp;h);</w:t>
      </w:r>
    </w:p>
    <w:p w14:paraId="0CEC3FC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Xoanv(employeeList,h,n);</w:t>
      </w:r>
    </w:p>
    <w:p w14:paraId="5E56764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p>
    <w:p w14:paraId="360541BD"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6:</w:t>
      </w:r>
    </w:p>
    <w:p w14:paraId="02B7BA5E"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char ten[30];</w:t>
      </w:r>
    </w:p>
    <w:p w14:paraId="5D755F4B"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fflush(stdin);</w:t>
      </w:r>
    </w:p>
    <w:p w14:paraId="7AD5B47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printf("\nNhap ten can tim la :");</w:t>
      </w:r>
    </w:p>
    <w:p w14:paraId="7378F924"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gets(ten);</w:t>
      </w:r>
    </w:p>
    <w:p w14:paraId="02FAD80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timtheoten(employeeList, n, ten);</w:t>
      </w:r>
    </w:p>
    <w:p w14:paraId="6C3E91C8"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break;</w:t>
      </w:r>
    </w:p>
    <w:p w14:paraId="376B8E8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7:</w:t>
      </w:r>
    </w:p>
    <w:p w14:paraId="3448D9E5"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ghifile(employeeList, n, fName);</w:t>
      </w:r>
    </w:p>
    <w:p w14:paraId="69DBE6C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printf("\nBan da xuat file thanh cong vao %s!", fName);</w:t>
      </w:r>
    </w:p>
    <w:p w14:paraId="3431502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case 8:</w:t>
      </w:r>
    </w:p>
    <w:p w14:paraId="62DD1600"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key=0;</w:t>
      </w:r>
      <w:r w:rsidRPr="008B5325">
        <w:rPr>
          <w:rFonts w:ascii="Times New Roman" w:hAnsi="Times New Roman"/>
          <w:color w:val="202124"/>
          <w:sz w:val="28"/>
          <w:szCs w:val="28"/>
          <w:shd w:val="clear" w:color="auto" w:fill="FFFFFF"/>
        </w:rPr>
        <w:tab/>
      </w:r>
    </w:p>
    <w:p w14:paraId="56A1E76C"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p>
    <w:p w14:paraId="1C3809E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w:t>
      </w:r>
    </w:p>
    <w:p w14:paraId="2CDFC8F1"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r w:rsidRPr="008B5325">
        <w:rPr>
          <w:rFonts w:ascii="Times New Roman" w:hAnsi="Times New Roman"/>
          <w:color w:val="202124"/>
          <w:sz w:val="28"/>
          <w:szCs w:val="28"/>
          <w:shd w:val="clear" w:color="auto" w:fill="FFFFFF"/>
        </w:rPr>
        <w:tab/>
        <w:t>}</w:t>
      </w:r>
    </w:p>
    <w:p w14:paraId="202C94FA"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w:t>
      </w:r>
      <w:r w:rsidRPr="008B5325">
        <w:rPr>
          <w:rFonts w:ascii="Times New Roman" w:hAnsi="Times New Roman"/>
          <w:color w:val="202124"/>
          <w:sz w:val="28"/>
          <w:szCs w:val="28"/>
          <w:shd w:val="clear" w:color="auto" w:fill="FFFFFF"/>
        </w:rPr>
        <w:tab/>
      </w:r>
    </w:p>
    <w:p w14:paraId="695C02F9"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r>
    </w:p>
    <w:p w14:paraId="09EB0797"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int main (){</w:t>
      </w:r>
    </w:p>
    <w:p w14:paraId="188EEC5F" w14:textId="77777777" w:rsidR="008B5325" w:rsidRPr="008B5325" w:rsidRDefault="008B5325" w:rsidP="008B5325">
      <w:pPr>
        <w:pStyle w:val="ListParagraph"/>
        <w:spacing w:before="360"/>
        <w:ind w:firstLine="0"/>
        <w:rPr>
          <w:rFonts w:ascii="Times New Roman" w:hAnsi="Times New Roman"/>
          <w:color w:val="202124"/>
          <w:sz w:val="28"/>
          <w:szCs w:val="28"/>
          <w:shd w:val="clear" w:color="auto" w:fill="FFFFFF"/>
        </w:rPr>
      </w:pPr>
      <w:r w:rsidRPr="008B5325">
        <w:rPr>
          <w:rFonts w:ascii="Times New Roman" w:hAnsi="Times New Roman"/>
          <w:color w:val="202124"/>
          <w:sz w:val="28"/>
          <w:szCs w:val="28"/>
          <w:shd w:val="clear" w:color="auto" w:fill="FFFFFF"/>
        </w:rPr>
        <w:tab/>
        <w:t>Menu();</w:t>
      </w:r>
    </w:p>
    <w:p w14:paraId="648007AC" w14:textId="3DAB9004" w:rsidR="005C4CE8" w:rsidRDefault="005C4CE8" w:rsidP="005C4CE8">
      <w:pPr>
        <w:pStyle w:val="ListParagraph"/>
        <w:spacing w:before="360"/>
        <w:ind w:left="0" w:firstLine="0"/>
        <w:rPr>
          <w:rFonts w:ascii="Times New Roman" w:hAnsi="Times New Roman"/>
          <w:color w:val="202124"/>
          <w:sz w:val="28"/>
          <w:szCs w:val="28"/>
          <w:shd w:val="clear" w:color="auto" w:fill="FFFFFF"/>
        </w:rPr>
      </w:pPr>
      <w:r>
        <w:rPr>
          <w:rFonts w:ascii="Times New Roman" w:hAnsi="Times New Roman"/>
          <w:color w:val="202124"/>
          <w:sz w:val="28"/>
          <w:szCs w:val="28"/>
          <w:shd w:val="clear" w:color="auto" w:fill="FFFFFF"/>
        </w:rPr>
        <w:t>}</w:t>
      </w:r>
    </w:p>
    <w:p w14:paraId="79C0C17E" w14:textId="15B89647" w:rsidR="005C4CE8" w:rsidRPr="00483AA4" w:rsidRDefault="005C4CE8" w:rsidP="005C4CE8">
      <w:pPr>
        <w:pStyle w:val="ListParagraph"/>
        <w:spacing w:before="360"/>
        <w:ind w:left="426" w:firstLine="0"/>
        <w:rPr>
          <w:rFonts w:ascii="Times New Roman" w:hAnsi="Times New Roman"/>
          <w:b/>
          <w:bCs/>
          <w:color w:val="202124"/>
          <w:sz w:val="34"/>
          <w:szCs w:val="34"/>
          <w:shd w:val="clear" w:color="auto" w:fill="FFFFFF"/>
        </w:rPr>
      </w:pPr>
      <w:r w:rsidRPr="00483AA4">
        <w:rPr>
          <w:rFonts w:ascii="Times New Roman" w:hAnsi="Times New Roman"/>
          <w:b/>
          <w:bCs/>
          <w:color w:val="202124"/>
          <w:sz w:val="34"/>
          <w:szCs w:val="34"/>
          <w:shd w:val="clear" w:color="auto" w:fill="FFFFFF"/>
        </w:rPr>
        <w:t xml:space="preserve">6 </w:t>
      </w:r>
      <w:r w:rsidR="005B01B8" w:rsidRPr="00483AA4">
        <w:rPr>
          <w:rFonts w:ascii="Times New Roman" w:hAnsi="Times New Roman"/>
          <w:b/>
          <w:bCs/>
          <w:color w:val="202124"/>
          <w:sz w:val="34"/>
          <w:szCs w:val="34"/>
          <w:shd w:val="clear" w:color="auto" w:fill="FFFFFF"/>
        </w:rPr>
        <w:t>Kết quả đạt được</w:t>
      </w:r>
      <w:r w:rsidRPr="00483AA4">
        <w:rPr>
          <w:rFonts w:ascii="Times New Roman" w:hAnsi="Times New Roman"/>
          <w:b/>
          <w:bCs/>
          <w:color w:val="202124"/>
          <w:sz w:val="34"/>
          <w:szCs w:val="34"/>
          <w:shd w:val="clear" w:color="auto" w:fill="FFFFFF"/>
        </w:rPr>
        <w:t>.</w:t>
      </w:r>
    </w:p>
    <w:p w14:paraId="1DD94383" w14:textId="32FFC8C4" w:rsidR="00483AA4" w:rsidRPr="00483AA4" w:rsidRDefault="005B01B8" w:rsidP="00483AA4">
      <w:pPr>
        <w:pStyle w:val="ListParagraph"/>
        <w:spacing w:before="360"/>
        <w:ind w:left="426" w:firstLine="0"/>
        <w:rPr>
          <w:rFonts w:ascii="Times New Roman" w:hAnsi="Times New Roman"/>
          <w:color w:val="202124"/>
          <w:sz w:val="32"/>
          <w:szCs w:val="32"/>
          <w:u w:val="single"/>
          <w:shd w:val="clear" w:color="auto" w:fill="FFFFFF"/>
        </w:rPr>
      </w:pPr>
      <w:r w:rsidRPr="00483AA4">
        <w:rPr>
          <w:rFonts w:ascii="Times New Roman" w:hAnsi="Times New Roman"/>
          <w:color w:val="202124"/>
          <w:sz w:val="32"/>
          <w:szCs w:val="32"/>
          <w:u w:val="single"/>
          <w:shd w:val="clear" w:color="auto" w:fill="FFFFFF"/>
        </w:rPr>
        <w:lastRenderedPageBreak/>
        <w:t>a Menu chính:</w:t>
      </w:r>
    </w:p>
    <w:p w14:paraId="74BEF0D4" w14:textId="25283637" w:rsidR="005B01B8" w:rsidRDefault="00A033C6" w:rsidP="005C4CE8">
      <w:pPr>
        <w:pStyle w:val="ListParagraph"/>
        <w:spacing w:before="360"/>
        <w:ind w:left="426" w:firstLine="0"/>
        <w:rPr>
          <w:rFonts w:ascii="Times New Roman" w:hAnsi="Times New Roman"/>
          <w:color w:val="202124"/>
          <w:sz w:val="28"/>
          <w:szCs w:val="28"/>
          <w:shd w:val="clear" w:color="auto" w:fill="FFFFFF"/>
        </w:rPr>
      </w:pPr>
      <w:r>
        <w:rPr>
          <w:rFonts w:ascii="Times New Roman" w:hAnsi="Times New Roman"/>
          <w:noProof/>
          <w:color w:val="202124"/>
          <w:sz w:val="28"/>
          <w:szCs w:val="28"/>
          <w:shd w:val="clear" w:color="auto" w:fill="FFFFFF"/>
        </w:rPr>
        <w:drawing>
          <wp:inline distT="0" distB="0" distL="0" distR="0" wp14:anchorId="4F2488F0" wp14:editId="6B653828">
            <wp:extent cx="5711190" cy="41357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4135755"/>
                    </a:xfrm>
                    <a:prstGeom prst="rect">
                      <a:avLst/>
                    </a:prstGeom>
                    <a:noFill/>
                    <a:ln>
                      <a:noFill/>
                    </a:ln>
                  </pic:spPr>
                </pic:pic>
              </a:graphicData>
            </a:graphic>
          </wp:inline>
        </w:drawing>
      </w:r>
    </w:p>
    <w:p w14:paraId="3FCB4C88" w14:textId="09FCFD12" w:rsidR="005C4CE8" w:rsidRPr="00483AA4" w:rsidRDefault="005B01B8" w:rsidP="005C4CE8">
      <w:pPr>
        <w:pStyle w:val="ListParagraph"/>
        <w:spacing w:before="360"/>
        <w:ind w:left="426" w:firstLine="0"/>
        <w:rPr>
          <w:rFonts w:ascii="Times New Roman" w:hAnsi="Times New Roman"/>
          <w:color w:val="202124"/>
          <w:sz w:val="32"/>
          <w:szCs w:val="32"/>
          <w:u w:val="single"/>
          <w:shd w:val="clear" w:color="auto" w:fill="FFFFFF"/>
        </w:rPr>
      </w:pPr>
      <w:r w:rsidRPr="00483AA4">
        <w:rPr>
          <w:rFonts w:ascii="Times New Roman" w:hAnsi="Times New Roman"/>
          <w:color w:val="202124"/>
          <w:sz w:val="32"/>
          <w:szCs w:val="32"/>
          <w:u w:val="single"/>
          <w:shd w:val="clear" w:color="auto" w:fill="FFFFFF"/>
        </w:rPr>
        <w:t>b Phần nhập danh sách:</w:t>
      </w:r>
    </w:p>
    <w:p w14:paraId="49855DA1" w14:textId="1C65B2BE" w:rsidR="00483AA4" w:rsidRDefault="00483AA4" w:rsidP="005C4CE8">
      <w:pPr>
        <w:pStyle w:val="ListParagraph"/>
        <w:spacing w:before="360"/>
        <w:ind w:left="426" w:firstLine="0"/>
        <w:rPr>
          <w:rFonts w:ascii="Times New Roman" w:hAnsi="Times New Roman"/>
          <w:color w:val="202124"/>
          <w:sz w:val="28"/>
          <w:szCs w:val="28"/>
          <w:shd w:val="clear" w:color="auto" w:fill="FFFFFF"/>
        </w:rPr>
      </w:pPr>
    </w:p>
    <w:p w14:paraId="0486E7D0" w14:textId="77777777" w:rsidR="00483AA4" w:rsidRDefault="00483AA4" w:rsidP="005C4CE8">
      <w:pPr>
        <w:pStyle w:val="ListParagraph"/>
        <w:spacing w:before="360"/>
        <w:ind w:left="426" w:firstLine="0"/>
        <w:rPr>
          <w:rFonts w:ascii="Times New Roman" w:hAnsi="Times New Roman"/>
          <w:color w:val="202124"/>
          <w:sz w:val="28"/>
          <w:szCs w:val="28"/>
          <w:shd w:val="clear" w:color="auto" w:fill="FFFFFF"/>
        </w:rPr>
      </w:pPr>
    </w:p>
    <w:p w14:paraId="14FEB46A" w14:textId="617EE899" w:rsidR="005B01B8" w:rsidRPr="008B5325" w:rsidRDefault="00A033C6" w:rsidP="005C4CE8">
      <w:pPr>
        <w:pStyle w:val="ListParagraph"/>
        <w:spacing w:before="360"/>
        <w:ind w:left="426" w:firstLine="0"/>
        <w:rPr>
          <w:rFonts w:ascii="Times New Roman" w:hAnsi="Times New Roman"/>
          <w:color w:val="202124"/>
          <w:sz w:val="28"/>
          <w:szCs w:val="28"/>
          <w:shd w:val="clear" w:color="auto" w:fill="FFFFFF"/>
        </w:rPr>
      </w:pPr>
      <w:r>
        <w:rPr>
          <w:rFonts w:ascii="Times New Roman" w:hAnsi="Times New Roman"/>
          <w:noProof/>
          <w:color w:val="202124"/>
          <w:sz w:val="28"/>
          <w:szCs w:val="28"/>
          <w:shd w:val="clear" w:color="auto" w:fill="FFFFFF"/>
        </w:rPr>
        <w:drawing>
          <wp:inline distT="0" distB="0" distL="0" distR="0" wp14:anchorId="214E00F3" wp14:editId="5D9969DB">
            <wp:extent cx="543687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6870" cy="3052445"/>
                    </a:xfrm>
                    <a:prstGeom prst="rect">
                      <a:avLst/>
                    </a:prstGeom>
                    <a:noFill/>
                    <a:ln>
                      <a:noFill/>
                    </a:ln>
                  </pic:spPr>
                </pic:pic>
              </a:graphicData>
            </a:graphic>
          </wp:inline>
        </w:drawing>
      </w:r>
    </w:p>
    <w:p w14:paraId="53A29F58" w14:textId="77777777" w:rsidR="00483AA4" w:rsidRDefault="00483AA4" w:rsidP="007A2EB7">
      <w:pPr>
        <w:shd w:val="clear" w:color="auto" w:fill="FFFFFF"/>
        <w:spacing w:before="120"/>
        <w:jc w:val="left"/>
        <w:rPr>
          <w:rFonts w:ascii="Times New Roman" w:eastAsia="Times New Roman" w:hAnsi="Times New Roman"/>
          <w:sz w:val="36"/>
          <w:szCs w:val="36"/>
        </w:rPr>
      </w:pPr>
    </w:p>
    <w:p w14:paraId="16FCADF1" w14:textId="19C5C852" w:rsidR="007A2EB7" w:rsidRPr="00483AA4" w:rsidRDefault="006811BB" w:rsidP="007A2EB7">
      <w:pPr>
        <w:shd w:val="clear" w:color="auto" w:fill="FFFFFF"/>
        <w:spacing w:before="120"/>
        <w:jc w:val="left"/>
        <w:rPr>
          <w:rFonts w:ascii="Times New Roman" w:eastAsia="Times New Roman" w:hAnsi="Times New Roman"/>
          <w:sz w:val="32"/>
          <w:szCs w:val="32"/>
          <w:u w:val="single"/>
        </w:rPr>
      </w:pPr>
      <w:r w:rsidRPr="00483AA4">
        <w:rPr>
          <w:rFonts w:ascii="Times New Roman" w:eastAsia="Times New Roman" w:hAnsi="Times New Roman"/>
          <w:sz w:val="32"/>
          <w:szCs w:val="32"/>
          <w:u w:val="single"/>
        </w:rPr>
        <w:lastRenderedPageBreak/>
        <w:t>c Phần xuất danh sách:</w:t>
      </w:r>
    </w:p>
    <w:p w14:paraId="76A9A9CC" w14:textId="646EE371" w:rsidR="007A2EB7" w:rsidRPr="00EC0650" w:rsidRDefault="00A033C6" w:rsidP="007A2EB7">
      <w:pPr>
        <w:spacing w:before="120"/>
        <w:rPr>
          <w:rFonts w:ascii="Times New Roman" w:hAnsi="Times New Roman"/>
          <w:b/>
          <w:sz w:val="36"/>
          <w:szCs w:val="36"/>
        </w:rPr>
      </w:pPr>
      <w:r>
        <w:rPr>
          <w:rFonts w:ascii="Times New Roman" w:hAnsi="Times New Roman"/>
          <w:b/>
          <w:noProof/>
          <w:sz w:val="36"/>
          <w:szCs w:val="36"/>
        </w:rPr>
        <w:drawing>
          <wp:inline distT="0" distB="0" distL="0" distR="0" wp14:anchorId="7732AD0A" wp14:editId="25F28898">
            <wp:extent cx="5289550" cy="3692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692525"/>
                    </a:xfrm>
                    <a:prstGeom prst="rect">
                      <a:avLst/>
                    </a:prstGeom>
                    <a:noFill/>
                    <a:ln>
                      <a:noFill/>
                    </a:ln>
                  </pic:spPr>
                </pic:pic>
              </a:graphicData>
            </a:graphic>
          </wp:inline>
        </w:drawing>
      </w:r>
    </w:p>
    <w:p w14:paraId="2D030D07" w14:textId="088AC030" w:rsidR="006811BB" w:rsidRPr="00483AA4" w:rsidRDefault="006811BB" w:rsidP="00483AA4">
      <w:pPr>
        <w:pStyle w:val="ListParagraph"/>
        <w:shd w:val="clear" w:color="auto" w:fill="FFFFFF"/>
        <w:spacing w:before="120"/>
        <w:ind w:left="0"/>
        <w:jc w:val="left"/>
        <w:rPr>
          <w:rFonts w:ascii="Times New Roman" w:hAnsi="Times New Roman"/>
          <w:bCs/>
          <w:sz w:val="32"/>
          <w:szCs w:val="32"/>
          <w:u w:val="single"/>
        </w:rPr>
      </w:pPr>
      <w:r w:rsidRPr="00483AA4">
        <w:rPr>
          <w:rFonts w:ascii="Times New Roman" w:hAnsi="Times New Roman"/>
          <w:bCs/>
          <w:sz w:val="32"/>
          <w:szCs w:val="32"/>
          <w:u w:val="single"/>
        </w:rPr>
        <w:t xml:space="preserve">d </w:t>
      </w:r>
      <w:r w:rsidR="003D76FC" w:rsidRPr="00483AA4">
        <w:rPr>
          <w:rFonts w:ascii="Times New Roman" w:hAnsi="Times New Roman"/>
          <w:bCs/>
          <w:sz w:val="32"/>
          <w:szCs w:val="32"/>
          <w:u w:val="single"/>
        </w:rPr>
        <w:t>Sắp xếp danh sách theo tên tỉnh:</w:t>
      </w:r>
    </w:p>
    <w:p w14:paraId="2E8CD5E7" w14:textId="77777777" w:rsidR="00483AA4" w:rsidRDefault="00483AA4" w:rsidP="00483AA4">
      <w:pPr>
        <w:pStyle w:val="ListParagraph"/>
        <w:shd w:val="clear" w:color="auto" w:fill="FFFFFF"/>
        <w:spacing w:before="120"/>
        <w:ind w:hanging="153"/>
        <w:jc w:val="left"/>
        <w:rPr>
          <w:rFonts w:ascii="Times New Roman" w:hAnsi="Times New Roman"/>
          <w:b/>
          <w:sz w:val="36"/>
          <w:szCs w:val="36"/>
        </w:rPr>
      </w:pPr>
    </w:p>
    <w:p w14:paraId="46C87C58" w14:textId="5B28FC10" w:rsidR="00483AA4" w:rsidRDefault="00483AA4" w:rsidP="00483AA4">
      <w:pPr>
        <w:pStyle w:val="ListParagraph"/>
        <w:shd w:val="clear" w:color="auto" w:fill="FFFFFF"/>
        <w:spacing w:before="120"/>
        <w:ind w:left="0" w:firstLine="284"/>
        <w:jc w:val="left"/>
      </w:pPr>
      <w:r>
        <w:t xml:space="preserve">  </w:t>
      </w:r>
      <w:r w:rsidR="00A033C6">
        <w:rPr>
          <w:noProof/>
        </w:rPr>
        <w:drawing>
          <wp:inline distT="0" distB="0" distL="0" distR="0" wp14:anchorId="79B7E25E" wp14:editId="1A2A1309">
            <wp:extent cx="5676265" cy="32778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265" cy="3277870"/>
                    </a:xfrm>
                    <a:prstGeom prst="rect">
                      <a:avLst/>
                    </a:prstGeom>
                    <a:noFill/>
                    <a:ln>
                      <a:noFill/>
                    </a:ln>
                  </pic:spPr>
                </pic:pic>
              </a:graphicData>
            </a:graphic>
          </wp:inline>
        </w:drawing>
      </w:r>
    </w:p>
    <w:p w14:paraId="6DEF00B8" w14:textId="77777777" w:rsidR="00483AA4" w:rsidRDefault="00483AA4" w:rsidP="00483AA4">
      <w:pPr>
        <w:pStyle w:val="ListParagraph"/>
        <w:shd w:val="clear" w:color="auto" w:fill="FFFFFF"/>
        <w:spacing w:before="120"/>
        <w:ind w:left="0" w:firstLine="284"/>
        <w:jc w:val="left"/>
      </w:pPr>
    </w:p>
    <w:p w14:paraId="40E374F0" w14:textId="77777777" w:rsidR="00483AA4" w:rsidRDefault="00483AA4" w:rsidP="00483AA4">
      <w:pPr>
        <w:pStyle w:val="ListParagraph"/>
        <w:shd w:val="clear" w:color="auto" w:fill="FFFFFF"/>
        <w:spacing w:before="120"/>
        <w:ind w:left="0" w:firstLine="284"/>
        <w:jc w:val="left"/>
      </w:pPr>
    </w:p>
    <w:p w14:paraId="2731F1E5" w14:textId="77777777" w:rsidR="00483AA4" w:rsidRDefault="00483AA4" w:rsidP="00483AA4">
      <w:pPr>
        <w:pStyle w:val="ListParagraph"/>
        <w:shd w:val="clear" w:color="auto" w:fill="FFFFFF"/>
        <w:spacing w:before="120"/>
        <w:ind w:left="0" w:firstLine="284"/>
        <w:jc w:val="left"/>
      </w:pPr>
    </w:p>
    <w:p w14:paraId="6F48A17D" w14:textId="77777777" w:rsidR="00483AA4" w:rsidRDefault="00483AA4" w:rsidP="00483AA4">
      <w:pPr>
        <w:pStyle w:val="ListParagraph"/>
        <w:shd w:val="clear" w:color="auto" w:fill="FFFFFF"/>
        <w:spacing w:before="120"/>
        <w:ind w:left="0" w:firstLine="284"/>
        <w:jc w:val="left"/>
      </w:pPr>
    </w:p>
    <w:p w14:paraId="49B82C20" w14:textId="77777777" w:rsidR="00483AA4" w:rsidRDefault="00483AA4" w:rsidP="00483AA4">
      <w:pPr>
        <w:pStyle w:val="ListParagraph"/>
        <w:shd w:val="clear" w:color="auto" w:fill="FFFFFF"/>
        <w:spacing w:before="120"/>
        <w:ind w:left="0" w:firstLine="284"/>
        <w:jc w:val="left"/>
      </w:pPr>
    </w:p>
    <w:p w14:paraId="3ED9AFDB" w14:textId="77777777" w:rsidR="00483AA4" w:rsidRDefault="00483AA4" w:rsidP="00483AA4">
      <w:pPr>
        <w:pStyle w:val="ListParagraph"/>
        <w:shd w:val="clear" w:color="auto" w:fill="FFFFFF"/>
        <w:spacing w:before="120"/>
        <w:ind w:left="0" w:firstLine="284"/>
        <w:jc w:val="left"/>
      </w:pPr>
    </w:p>
    <w:p w14:paraId="6423EA5A" w14:textId="77777777" w:rsidR="00483AA4" w:rsidRDefault="00483AA4" w:rsidP="00483AA4">
      <w:pPr>
        <w:pStyle w:val="ListParagraph"/>
        <w:shd w:val="clear" w:color="auto" w:fill="FFFFFF"/>
        <w:spacing w:before="120"/>
        <w:ind w:left="0" w:firstLine="284"/>
        <w:jc w:val="left"/>
      </w:pPr>
    </w:p>
    <w:p w14:paraId="65E4009A" w14:textId="78BAA177" w:rsidR="007A2EB7" w:rsidRDefault="00483AA4" w:rsidP="001B2371">
      <w:pPr>
        <w:pStyle w:val="ListParagraph"/>
        <w:shd w:val="clear" w:color="auto" w:fill="FFFFFF"/>
        <w:spacing w:before="120"/>
        <w:ind w:left="0" w:firstLine="284"/>
        <w:jc w:val="left"/>
        <w:rPr>
          <w:sz w:val="32"/>
          <w:szCs w:val="32"/>
          <w:u w:val="single"/>
        </w:rPr>
      </w:pPr>
      <w:r>
        <w:t xml:space="preserve">    </w:t>
      </w:r>
      <w:r w:rsidR="003D76FC" w:rsidRPr="00483AA4">
        <w:rPr>
          <w:sz w:val="32"/>
          <w:szCs w:val="32"/>
          <w:u w:val="single"/>
        </w:rPr>
        <w:t>e Thêm nhân viên vào danh sách:</w:t>
      </w:r>
    </w:p>
    <w:p w14:paraId="2AD15D99" w14:textId="77777777" w:rsidR="00483AA4" w:rsidRPr="00483AA4" w:rsidRDefault="00483AA4" w:rsidP="00483AA4">
      <w:pPr>
        <w:pStyle w:val="ListParagraph"/>
        <w:shd w:val="clear" w:color="auto" w:fill="FFFFFF"/>
        <w:spacing w:before="120"/>
        <w:ind w:left="0" w:firstLine="284"/>
        <w:jc w:val="left"/>
        <w:rPr>
          <w:sz w:val="32"/>
          <w:szCs w:val="32"/>
          <w:u w:val="single"/>
        </w:rPr>
      </w:pPr>
    </w:p>
    <w:p w14:paraId="50B2D6A5" w14:textId="6C983181" w:rsidR="003D76FC" w:rsidRPr="00EC0650" w:rsidRDefault="00A033C6" w:rsidP="003D76FC">
      <w:pPr>
        <w:pStyle w:val="ListParagraph"/>
        <w:shd w:val="clear" w:color="auto" w:fill="FFFFFF"/>
        <w:spacing w:before="120"/>
        <w:ind w:hanging="153"/>
        <w:jc w:val="left"/>
        <w:rPr>
          <w:rFonts w:ascii="Times New Roman" w:hAnsi="Times New Roman"/>
          <w:color w:val="222222"/>
          <w:sz w:val="36"/>
          <w:szCs w:val="36"/>
        </w:rPr>
      </w:pPr>
      <w:r>
        <w:rPr>
          <w:noProof/>
        </w:rPr>
        <w:drawing>
          <wp:inline distT="0" distB="0" distL="0" distR="0" wp14:anchorId="1CBD184B" wp14:editId="187C1E04">
            <wp:extent cx="5324475" cy="2989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4475" cy="2989580"/>
                    </a:xfrm>
                    <a:prstGeom prst="rect">
                      <a:avLst/>
                    </a:prstGeom>
                    <a:noFill/>
                    <a:ln>
                      <a:noFill/>
                    </a:ln>
                  </pic:spPr>
                </pic:pic>
              </a:graphicData>
            </a:graphic>
          </wp:inline>
        </w:drawing>
      </w:r>
    </w:p>
    <w:p w14:paraId="76F7F9C5" w14:textId="3539194D" w:rsidR="007A2EB7" w:rsidRPr="001B2371" w:rsidRDefault="003D76FC" w:rsidP="007A2EB7">
      <w:pPr>
        <w:rPr>
          <w:rFonts w:ascii="Times New Roman" w:hAnsi="Times New Roman"/>
          <w:bCs/>
          <w:sz w:val="32"/>
          <w:szCs w:val="32"/>
          <w:u w:val="single"/>
        </w:rPr>
      </w:pPr>
      <w:r w:rsidRPr="001B2371">
        <w:rPr>
          <w:rFonts w:ascii="Times New Roman" w:hAnsi="Times New Roman"/>
          <w:bCs/>
          <w:sz w:val="32"/>
          <w:szCs w:val="32"/>
          <w:u w:val="single"/>
        </w:rPr>
        <w:t>f Xóa nhân viên khỏi danh sách:</w:t>
      </w:r>
    </w:p>
    <w:p w14:paraId="6A8C66C0" w14:textId="317B11A3" w:rsidR="003D76FC" w:rsidRPr="003D76FC" w:rsidRDefault="00A033C6" w:rsidP="007A2EB7">
      <w:pPr>
        <w:rPr>
          <w:rFonts w:ascii="Times New Roman" w:hAnsi="Times New Roman"/>
          <w:b/>
          <w:sz w:val="28"/>
          <w:szCs w:val="28"/>
        </w:rPr>
      </w:pPr>
      <w:r w:rsidRPr="001B2371">
        <w:rPr>
          <w:rFonts w:ascii="Times New Roman" w:hAnsi="Times New Roman"/>
          <w:bCs/>
          <w:noProof/>
          <w:sz w:val="32"/>
          <w:szCs w:val="32"/>
          <w:u w:val="single"/>
        </w:rPr>
        <w:drawing>
          <wp:inline distT="0" distB="0" distL="0" distR="0" wp14:anchorId="1637488A" wp14:editId="5471EC17">
            <wp:extent cx="5380990" cy="3094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0990" cy="3094990"/>
                    </a:xfrm>
                    <a:prstGeom prst="rect">
                      <a:avLst/>
                    </a:prstGeom>
                    <a:noFill/>
                    <a:ln>
                      <a:noFill/>
                    </a:ln>
                  </pic:spPr>
                </pic:pic>
              </a:graphicData>
            </a:graphic>
          </wp:inline>
        </w:drawing>
      </w:r>
    </w:p>
    <w:p w14:paraId="48E1172D" w14:textId="68624CFF" w:rsidR="00373956" w:rsidRPr="001B2371" w:rsidRDefault="00373956" w:rsidP="007A2EB7">
      <w:pPr>
        <w:rPr>
          <w:rFonts w:ascii="Times New Roman" w:hAnsi="Times New Roman"/>
          <w:bCs/>
          <w:sz w:val="32"/>
          <w:szCs w:val="32"/>
          <w:u w:val="single"/>
        </w:rPr>
      </w:pPr>
      <w:r w:rsidRPr="001B2371">
        <w:rPr>
          <w:rFonts w:ascii="Times New Roman" w:hAnsi="Times New Roman"/>
          <w:bCs/>
          <w:sz w:val="32"/>
          <w:szCs w:val="32"/>
          <w:u w:val="single"/>
        </w:rPr>
        <w:lastRenderedPageBreak/>
        <w:t>g Tìm kiếm nhân viên theo tên:</w:t>
      </w:r>
    </w:p>
    <w:p w14:paraId="1E30C0B5" w14:textId="64C147F5" w:rsidR="00373956" w:rsidRDefault="00A033C6" w:rsidP="007A2EB7">
      <w:pPr>
        <w:rPr>
          <w:rFonts w:ascii="Times New Roman" w:hAnsi="Times New Roman"/>
          <w:b/>
          <w:sz w:val="36"/>
          <w:szCs w:val="36"/>
        </w:rPr>
      </w:pPr>
      <w:r>
        <w:rPr>
          <w:rFonts w:ascii="Times New Roman" w:hAnsi="Times New Roman"/>
          <w:b/>
          <w:noProof/>
          <w:sz w:val="36"/>
          <w:szCs w:val="36"/>
        </w:rPr>
        <w:drawing>
          <wp:inline distT="0" distB="0" distL="0" distR="0" wp14:anchorId="58ABB924" wp14:editId="5A3956BC">
            <wp:extent cx="5310505" cy="3067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0505" cy="3067050"/>
                    </a:xfrm>
                    <a:prstGeom prst="rect">
                      <a:avLst/>
                    </a:prstGeom>
                    <a:noFill/>
                    <a:ln>
                      <a:noFill/>
                    </a:ln>
                  </pic:spPr>
                </pic:pic>
              </a:graphicData>
            </a:graphic>
          </wp:inline>
        </w:drawing>
      </w:r>
    </w:p>
    <w:p w14:paraId="2F60AC4A" w14:textId="40F5E1D9" w:rsidR="00373956" w:rsidRPr="001B2371" w:rsidRDefault="00373956" w:rsidP="007A2EB7">
      <w:pPr>
        <w:rPr>
          <w:rFonts w:ascii="Times New Roman" w:hAnsi="Times New Roman"/>
          <w:sz w:val="32"/>
          <w:szCs w:val="32"/>
          <w:u w:val="single"/>
        </w:rPr>
      </w:pPr>
      <w:r w:rsidRPr="001B2371">
        <w:rPr>
          <w:rFonts w:ascii="Times New Roman" w:hAnsi="Times New Roman"/>
          <w:sz w:val="32"/>
          <w:szCs w:val="32"/>
          <w:u w:val="single"/>
        </w:rPr>
        <w:t>h Ghi file vào tệp nhị phân:</w:t>
      </w:r>
    </w:p>
    <w:p w14:paraId="33E6142B" w14:textId="3605C943" w:rsidR="00373956" w:rsidRDefault="00A033C6" w:rsidP="007A2EB7">
      <w:pPr>
        <w:rPr>
          <w:rFonts w:ascii="Times New Roman" w:hAnsi="Times New Roman"/>
          <w:sz w:val="36"/>
          <w:szCs w:val="36"/>
        </w:rPr>
      </w:pPr>
      <w:r>
        <w:rPr>
          <w:rFonts w:ascii="Times New Roman" w:hAnsi="Times New Roman"/>
          <w:noProof/>
          <w:sz w:val="36"/>
          <w:szCs w:val="36"/>
        </w:rPr>
        <w:drawing>
          <wp:inline distT="0" distB="0" distL="0" distR="0" wp14:anchorId="52CCC028" wp14:editId="3569C70B">
            <wp:extent cx="5317490" cy="2686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7490" cy="2686685"/>
                    </a:xfrm>
                    <a:prstGeom prst="rect">
                      <a:avLst/>
                    </a:prstGeom>
                    <a:noFill/>
                    <a:ln>
                      <a:noFill/>
                    </a:ln>
                  </pic:spPr>
                </pic:pic>
              </a:graphicData>
            </a:graphic>
          </wp:inline>
        </w:drawing>
      </w:r>
    </w:p>
    <w:p w14:paraId="2235F500" w14:textId="3594FAA7" w:rsidR="007A2EB7" w:rsidRPr="00EC0650" w:rsidRDefault="007A2EB7" w:rsidP="007A2EB7">
      <w:pPr>
        <w:rPr>
          <w:rFonts w:ascii="Times New Roman" w:hAnsi="Times New Roman"/>
          <w:b/>
          <w:sz w:val="36"/>
          <w:szCs w:val="36"/>
        </w:rPr>
      </w:pPr>
      <w:r w:rsidRPr="00373956">
        <w:rPr>
          <w:rFonts w:ascii="Times New Roman" w:hAnsi="Times New Roman"/>
          <w:sz w:val="36"/>
          <w:szCs w:val="36"/>
        </w:rPr>
        <w:br w:type="page"/>
      </w:r>
    </w:p>
    <w:p w14:paraId="0B04D35A" w14:textId="77777777" w:rsidR="007A2EB7" w:rsidRPr="00EC0650" w:rsidRDefault="007A2EB7" w:rsidP="007A2EB7">
      <w:pPr>
        <w:pStyle w:val="ListParagraph"/>
        <w:spacing w:before="360"/>
        <w:rPr>
          <w:rFonts w:ascii="Times New Roman" w:hAnsi="Times New Roman"/>
          <w:b/>
          <w:sz w:val="36"/>
          <w:szCs w:val="36"/>
        </w:rPr>
      </w:pPr>
    </w:p>
    <w:p w14:paraId="532CC8B6" w14:textId="77777777" w:rsidR="00D67039" w:rsidRPr="007A2EB7" w:rsidRDefault="00D67039">
      <w:pPr>
        <w:rPr>
          <w:rFonts w:ascii="Times New Roman" w:hAnsi="Times New Roman"/>
        </w:rPr>
      </w:pPr>
    </w:p>
    <w:sectPr w:rsidR="00D67039" w:rsidRPr="007A2EB7" w:rsidSect="00483AA4">
      <w:footerReference w:type="default" r:id="rId21"/>
      <w:pgSz w:w="11907" w:h="16840" w:code="9"/>
      <w:pgMar w:top="1247" w:right="1134" w:bottom="1247" w:left="1418" w:header="720" w:footer="720" w:gutter="0"/>
      <w:pgBorders w:display="firstPage" w:offsetFrom="page">
        <w:top w:val="thickThinSmallGap" w:sz="24" w:space="31" w:color="auto"/>
        <w:left w:val="thickThinSmallGap" w:sz="24" w:space="31" w:color="auto"/>
        <w:bottom w:val="thinThickSmallGap" w:sz="24" w:space="31" w:color="auto"/>
        <w:right w:val="thinThickSmallGap" w:sz="2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B481" w14:textId="77777777" w:rsidR="00A41B63" w:rsidRDefault="00A41B63">
      <w:pPr>
        <w:spacing w:after="0" w:line="240" w:lineRule="auto"/>
      </w:pPr>
      <w:r>
        <w:separator/>
      </w:r>
    </w:p>
  </w:endnote>
  <w:endnote w:type="continuationSeparator" w:id="0">
    <w:p w14:paraId="04E4F735" w14:textId="77777777" w:rsidR="00A41B63" w:rsidRDefault="00A4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CDD7" w14:textId="77777777" w:rsidR="00E66697" w:rsidRDefault="00E66697">
    <w:pPr>
      <w:pStyle w:val="Footer"/>
      <w:jc w:val="right"/>
    </w:pPr>
    <w:r>
      <w:fldChar w:fldCharType="begin"/>
    </w:r>
    <w:r>
      <w:instrText xml:space="preserve"> PAGE   \* MERGEFORMAT </w:instrText>
    </w:r>
    <w:r>
      <w:fldChar w:fldCharType="separate"/>
    </w:r>
    <w:r>
      <w:rPr>
        <w:noProof/>
      </w:rPr>
      <w:t>17</w:t>
    </w:r>
    <w:r>
      <w:rPr>
        <w:noProof/>
      </w:rPr>
      <w:fldChar w:fldCharType="end"/>
    </w:r>
  </w:p>
  <w:p w14:paraId="329A88C6" w14:textId="77777777" w:rsidR="00E66697" w:rsidRDefault="00E6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25BE" w14:textId="77777777" w:rsidR="00A41B63" w:rsidRDefault="00A41B63">
      <w:pPr>
        <w:spacing w:after="0" w:line="240" w:lineRule="auto"/>
      </w:pPr>
      <w:r>
        <w:separator/>
      </w:r>
    </w:p>
  </w:footnote>
  <w:footnote w:type="continuationSeparator" w:id="0">
    <w:p w14:paraId="41585E4B" w14:textId="77777777" w:rsidR="00A41B63" w:rsidRDefault="00A41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6EF"/>
    <w:multiLevelType w:val="hybridMultilevel"/>
    <w:tmpl w:val="96A6D950"/>
    <w:lvl w:ilvl="0" w:tplc="1F2C35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0E5613"/>
    <w:multiLevelType w:val="multilevel"/>
    <w:tmpl w:val="67DCE93C"/>
    <w:lvl w:ilvl="0">
      <w:start w:val="1"/>
      <w:numFmt w:val="bullet"/>
      <w:lvlText w:val="o"/>
      <w:lvlJc w:val="left"/>
      <w:pPr>
        <w:tabs>
          <w:tab w:val="num" w:pos="720"/>
        </w:tabs>
        <w:ind w:left="720" w:hanging="360"/>
      </w:pPr>
      <w:rPr>
        <w:rFonts w:ascii="Courier New" w:hAnsi="Courier New" w:hint="default"/>
        <w:sz w:val="20"/>
      </w:rPr>
    </w:lvl>
    <w:lvl w:ilvl="1">
      <w:start w:val="8"/>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F60E4B"/>
    <w:multiLevelType w:val="hybridMultilevel"/>
    <w:tmpl w:val="D7FA24DA"/>
    <w:lvl w:ilvl="0" w:tplc="30AED390">
      <w:start w:val="1"/>
      <w:numFmt w:val="lowerLetter"/>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3" w15:restartNumberingAfterBreak="0">
    <w:nsid w:val="18BB6A4B"/>
    <w:multiLevelType w:val="hybridMultilevel"/>
    <w:tmpl w:val="1A60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52EEF"/>
    <w:multiLevelType w:val="multilevel"/>
    <w:tmpl w:val="67DCE93C"/>
    <w:lvl w:ilvl="0">
      <w:start w:val="1"/>
      <w:numFmt w:val="bullet"/>
      <w:lvlText w:val="o"/>
      <w:lvlJc w:val="left"/>
      <w:pPr>
        <w:tabs>
          <w:tab w:val="num" w:pos="720"/>
        </w:tabs>
        <w:ind w:left="720" w:hanging="360"/>
      </w:pPr>
      <w:rPr>
        <w:rFonts w:ascii="Courier New" w:hAnsi="Courier New" w:hint="default"/>
        <w:sz w:val="20"/>
      </w:rPr>
    </w:lvl>
    <w:lvl w:ilvl="1">
      <w:start w:val="8"/>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F42C4C"/>
    <w:multiLevelType w:val="multilevel"/>
    <w:tmpl w:val="1C9AB7A2"/>
    <w:lvl w:ilvl="0">
      <w:start w:val="1"/>
      <w:numFmt w:val="lowerLetter"/>
      <w:lvlText w:val="%1)"/>
      <w:lvlJc w:val="left"/>
      <w:pPr>
        <w:ind w:left="786" w:hanging="360"/>
      </w:pPr>
      <w:rPr>
        <w:b/>
      </w:rPr>
    </w:lvl>
    <w:lvl w:ilvl="1">
      <w:start w:val="1"/>
      <w:numFmt w:val="lowerLetter"/>
      <w:lvlText w:val="%2)"/>
      <w:lvlJc w:val="left"/>
      <w:pPr>
        <w:ind w:left="1430" w:hanging="360"/>
      </w:pPr>
    </w:lvl>
    <w:lvl w:ilvl="2">
      <w:start w:val="1"/>
      <w:numFmt w:val="lowerRoman"/>
      <w:lvlText w:val="%3)"/>
      <w:lvlJc w:val="left"/>
      <w:pPr>
        <w:ind w:left="1790" w:hanging="360"/>
      </w:pPr>
    </w:lvl>
    <w:lvl w:ilvl="3">
      <w:start w:val="1"/>
      <w:numFmt w:val="decimal"/>
      <w:lvlText w:val="(%4)"/>
      <w:lvlJc w:val="left"/>
      <w:pPr>
        <w:ind w:left="2150" w:hanging="360"/>
      </w:pPr>
    </w:lvl>
    <w:lvl w:ilvl="4">
      <w:start w:val="1"/>
      <w:numFmt w:val="lowerLetter"/>
      <w:lvlText w:val="(%5)"/>
      <w:lvlJc w:val="left"/>
      <w:pPr>
        <w:ind w:left="2510" w:hanging="360"/>
      </w:pPr>
    </w:lvl>
    <w:lvl w:ilvl="5">
      <w:start w:val="1"/>
      <w:numFmt w:val="lowerRoman"/>
      <w:lvlText w:val="(%6)"/>
      <w:lvlJc w:val="left"/>
      <w:pPr>
        <w:ind w:left="2870" w:hanging="360"/>
      </w:pPr>
    </w:lvl>
    <w:lvl w:ilvl="6">
      <w:start w:val="1"/>
      <w:numFmt w:val="decimal"/>
      <w:lvlText w:val="%7."/>
      <w:lvlJc w:val="left"/>
      <w:pPr>
        <w:ind w:left="3230" w:hanging="360"/>
      </w:pPr>
    </w:lvl>
    <w:lvl w:ilvl="7">
      <w:start w:val="1"/>
      <w:numFmt w:val="lowerLetter"/>
      <w:lvlText w:val="%8."/>
      <w:lvlJc w:val="left"/>
      <w:pPr>
        <w:ind w:left="3590" w:hanging="360"/>
      </w:pPr>
    </w:lvl>
    <w:lvl w:ilvl="8">
      <w:start w:val="1"/>
      <w:numFmt w:val="lowerRoman"/>
      <w:lvlText w:val="%9."/>
      <w:lvlJc w:val="left"/>
      <w:pPr>
        <w:ind w:left="3950" w:hanging="360"/>
      </w:pPr>
    </w:lvl>
  </w:abstractNum>
  <w:abstractNum w:abstractNumId="6" w15:restartNumberingAfterBreak="0">
    <w:nsid w:val="32A22BDB"/>
    <w:multiLevelType w:val="hybridMultilevel"/>
    <w:tmpl w:val="3CE4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76164"/>
    <w:multiLevelType w:val="multilevel"/>
    <w:tmpl w:val="96E41B34"/>
    <w:lvl w:ilvl="0">
      <w:start w:val="1"/>
      <w:numFmt w:val="decimal"/>
      <w:lvlText w:val="%1."/>
      <w:lvlJc w:val="left"/>
      <w:pPr>
        <w:ind w:left="360" w:hanging="360"/>
      </w:pPr>
      <w:rPr>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351E3F"/>
    <w:multiLevelType w:val="hybridMultilevel"/>
    <w:tmpl w:val="093E11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F6148"/>
    <w:multiLevelType w:val="hybridMultilevel"/>
    <w:tmpl w:val="BC04933A"/>
    <w:lvl w:ilvl="0" w:tplc="EB1405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3768B"/>
    <w:multiLevelType w:val="multilevel"/>
    <w:tmpl w:val="360012B8"/>
    <w:lvl w:ilvl="0">
      <w:start w:val="1"/>
      <w:numFmt w:val="lowerLetter"/>
      <w:lvlText w:val="%1)"/>
      <w:lvlJc w:val="left"/>
      <w:pPr>
        <w:ind w:left="786" w:hanging="360"/>
      </w:pPr>
      <w:rPr>
        <w:b/>
      </w:rPr>
    </w:lvl>
    <w:lvl w:ilvl="1">
      <w:start w:val="1"/>
      <w:numFmt w:val="lowerLetter"/>
      <w:lvlText w:val="%2)"/>
      <w:lvlJc w:val="left"/>
      <w:pPr>
        <w:ind w:left="1430" w:hanging="360"/>
      </w:pPr>
    </w:lvl>
    <w:lvl w:ilvl="2">
      <w:start w:val="1"/>
      <w:numFmt w:val="lowerRoman"/>
      <w:lvlText w:val="%3)"/>
      <w:lvlJc w:val="left"/>
      <w:pPr>
        <w:ind w:left="1790" w:hanging="360"/>
      </w:pPr>
    </w:lvl>
    <w:lvl w:ilvl="3">
      <w:start w:val="1"/>
      <w:numFmt w:val="decimal"/>
      <w:lvlText w:val="(%4)"/>
      <w:lvlJc w:val="left"/>
      <w:pPr>
        <w:ind w:left="2150" w:hanging="360"/>
      </w:pPr>
    </w:lvl>
    <w:lvl w:ilvl="4">
      <w:start w:val="1"/>
      <w:numFmt w:val="lowerLetter"/>
      <w:lvlText w:val="(%5)"/>
      <w:lvlJc w:val="left"/>
      <w:pPr>
        <w:ind w:left="2510" w:hanging="360"/>
      </w:pPr>
    </w:lvl>
    <w:lvl w:ilvl="5">
      <w:start w:val="1"/>
      <w:numFmt w:val="lowerRoman"/>
      <w:lvlText w:val="(%6)"/>
      <w:lvlJc w:val="left"/>
      <w:pPr>
        <w:ind w:left="2870" w:hanging="360"/>
      </w:pPr>
    </w:lvl>
    <w:lvl w:ilvl="6">
      <w:start w:val="1"/>
      <w:numFmt w:val="decimal"/>
      <w:lvlText w:val="%7."/>
      <w:lvlJc w:val="left"/>
      <w:pPr>
        <w:ind w:left="3230" w:hanging="360"/>
      </w:pPr>
    </w:lvl>
    <w:lvl w:ilvl="7">
      <w:start w:val="1"/>
      <w:numFmt w:val="lowerLetter"/>
      <w:lvlText w:val="%8."/>
      <w:lvlJc w:val="left"/>
      <w:pPr>
        <w:ind w:left="3590" w:hanging="360"/>
      </w:pPr>
    </w:lvl>
    <w:lvl w:ilvl="8">
      <w:start w:val="1"/>
      <w:numFmt w:val="lowerRoman"/>
      <w:lvlText w:val="%9."/>
      <w:lvlJc w:val="left"/>
      <w:pPr>
        <w:ind w:left="3950" w:hanging="360"/>
      </w:pPr>
    </w:lvl>
  </w:abstractNum>
  <w:abstractNum w:abstractNumId="11" w15:restartNumberingAfterBreak="0">
    <w:nsid w:val="5D4C66A4"/>
    <w:multiLevelType w:val="hybridMultilevel"/>
    <w:tmpl w:val="CAB2C762"/>
    <w:lvl w:ilvl="0" w:tplc="A6E05B94">
      <w:start w:val="1"/>
      <w:numFmt w:val="lowerLetter"/>
      <w:lvlText w:val="%1)"/>
      <w:lvlJc w:val="left"/>
      <w:pPr>
        <w:ind w:left="502"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A6098"/>
    <w:multiLevelType w:val="multilevel"/>
    <w:tmpl w:val="D6B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7662F"/>
    <w:multiLevelType w:val="hybridMultilevel"/>
    <w:tmpl w:val="7996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9716F"/>
    <w:multiLevelType w:val="hybridMultilevel"/>
    <w:tmpl w:val="E5DE2352"/>
    <w:lvl w:ilvl="0" w:tplc="04090001">
      <w:start w:val="1"/>
      <w:numFmt w:val="bullet"/>
      <w:lvlText w:val=""/>
      <w:lvlJc w:val="left"/>
      <w:pPr>
        <w:ind w:left="757" w:hanging="360"/>
      </w:pPr>
      <w:rPr>
        <w:rFonts w:ascii="Symbol" w:hAnsi="Symbol"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6E660A39"/>
    <w:multiLevelType w:val="hybridMultilevel"/>
    <w:tmpl w:val="5502A542"/>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15:restartNumberingAfterBreak="0">
    <w:nsid w:val="6FBD7D07"/>
    <w:multiLevelType w:val="hybridMultilevel"/>
    <w:tmpl w:val="6C78D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5"/>
  </w:num>
  <w:num w:numId="4">
    <w:abstractNumId w:val="12"/>
  </w:num>
  <w:num w:numId="5">
    <w:abstractNumId w:val="5"/>
  </w:num>
  <w:num w:numId="6">
    <w:abstractNumId w:val="3"/>
  </w:num>
  <w:num w:numId="7">
    <w:abstractNumId w:val="7"/>
  </w:num>
  <w:num w:numId="8">
    <w:abstractNumId w:val="11"/>
  </w:num>
  <w:num w:numId="9">
    <w:abstractNumId w:val="16"/>
  </w:num>
  <w:num w:numId="10">
    <w:abstractNumId w:val="8"/>
  </w:num>
  <w:num w:numId="11">
    <w:abstractNumId w:val="6"/>
  </w:num>
  <w:num w:numId="12">
    <w:abstractNumId w:val="9"/>
  </w:num>
  <w:num w:numId="13">
    <w:abstractNumId w:val="0"/>
  </w:num>
  <w:num w:numId="14">
    <w:abstractNumId w:val="14"/>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F3"/>
    <w:rsid w:val="001B2371"/>
    <w:rsid w:val="00372EE6"/>
    <w:rsid w:val="00373956"/>
    <w:rsid w:val="003D76FC"/>
    <w:rsid w:val="00483AA4"/>
    <w:rsid w:val="005B01B8"/>
    <w:rsid w:val="005C4CE8"/>
    <w:rsid w:val="006811BB"/>
    <w:rsid w:val="007A2EB7"/>
    <w:rsid w:val="007E3B90"/>
    <w:rsid w:val="0081375E"/>
    <w:rsid w:val="00820249"/>
    <w:rsid w:val="008B5325"/>
    <w:rsid w:val="009B64BB"/>
    <w:rsid w:val="00A033C6"/>
    <w:rsid w:val="00A41B63"/>
    <w:rsid w:val="00C770CB"/>
    <w:rsid w:val="00CD392C"/>
    <w:rsid w:val="00D45B4D"/>
    <w:rsid w:val="00D507F3"/>
    <w:rsid w:val="00D67039"/>
    <w:rsid w:val="00E32FBB"/>
    <w:rsid w:val="00E66697"/>
    <w:rsid w:val="00EC0650"/>
    <w:rsid w:val="00ED1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82EE"/>
  <w15:chartTrackingRefBased/>
  <w15:docId w15:val="{03E870FF-63ED-4305-9953-A4AC7A52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B7"/>
    <w:pPr>
      <w:spacing w:after="120" w:line="360" w:lineRule="auto"/>
      <w:ind w:firstLine="567"/>
      <w:jc w:val="both"/>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B7"/>
    <w:pPr>
      <w:ind w:left="720"/>
      <w:contextualSpacing/>
    </w:pPr>
  </w:style>
  <w:style w:type="character" w:styleId="Hyperlink">
    <w:name w:val="Hyperlink"/>
    <w:basedOn w:val="DefaultParagraphFont"/>
    <w:uiPriority w:val="99"/>
    <w:semiHidden/>
    <w:unhideWhenUsed/>
    <w:rsid w:val="007A2EB7"/>
    <w:rPr>
      <w:color w:val="0000FF"/>
      <w:u w:val="single"/>
    </w:rPr>
  </w:style>
  <w:style w:type="paragraph" w:styleId="NormalWeb">
    <w:name w:val="Normal (Web)"/>
    <w:basedOn w:val="Normal"/>
    <w:uiPriority w:val="99"/>
    <w:unhideWhenUsed/>
    <w:rsid w:val="007A2EB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A2EB7"/>
    <w:rPr>
      <w:b/>
      <w:bCs/>
    </w:rPr>
  </w:style>
  <w:style w:type="table" w:styleId="TableGrid">
    <w:name w:val="Table Grid"/>
    <w:basedOn w:val="TableNormal"/>
    <w:uiPriority w:val="39"/>
    <w:rsid w:val="007A2EB7"/>
    <w:pPr>
      <w:ind w:firstLine="567"/>
      <w:jc w:val="both"/>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A2EB7"/>
    <w:rPr>
      <w:rFonts w:ascii="Courier New" w:eastAsia="Times New Roman" w:hAnsi="Courier New" w:cs="Courier New"/>
      <w:sz w:val="20"/>
      <w:szCs w:val="20"/>
    </w:rPr>
  </w:style>
  <w:style w:type="paragraph" w:styleId="Footer">
    <w:name w:val="footer"/>
    <w:basedOn w:val="Normal"/>
    <w:link w:val="FooterChar"/>
    <w:uiPriority w:val="99"/>
    <w:unhideWhenUsed/>
    <w:rsid w:val="007A2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EB7"/>
    <w:rPr>
      <w:rFonts w:ascii="Calibri" w:hAnsi="Calibri"/>
      <w:sz w:val="22"/>
    </w:rPr>
  </w:style>
  <w:style w:type="paragraph" w:styleId="BalloonText">
    <w:name w:val="Balloon Text"/>
    <w:basedOn w:val="Normal"/>
    <w:link w:val="BalloonTextChar"/>
    <w:uiPriority w:val="99"/>
    <w:semiHidden/>
    <w:unhideWhenUsed/>
    <w:rsid w:val="007A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B7"/>
    <w:rPr>
      <w:rFonts w:ascii="Tahoma" w:hAnsi="Tahoma" w:cs="Tahoma"/>
      <w:sz w:val="16"/>
      <w:szCs w:val="16"/>
    </w:rPr>
  </w:style>
  <w:style w:type="paragraph" w:styleId="Header">
    <w:name w:val="header"/>
    <w:basedOn w:val="Normal"/>
    <w:link w:val="HeaderChar"/>
    <w:uiPriority w:val="99"/>
    <w:unhideWhenUsed/>
    <w:rsid w:val="005B01B8"/>
    <w:pPr>
      <w:tabs>
        <w:tab w:val="center" w:pos="4680"/>
        <w:tab w:val="right" w:pos="9360"/>
      </w:tabs>
    </w:pPr>
  </w:style>
  <w:style w:type="character" w:customStyle="1" w:styleId="HeaderChar">
    <w:name w:val="Header Char"/>
    <w:basedOn w:val="DefaultParagraphFont"/>
    <w:link w:val="Header"/>
    <w:uiPriority w:val="99"/>
    <w:rsid w:val="005B01B8"/>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guyenvanhieu.vn/cau-lenh-if-else-trong-c/"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Ng%C3%B4n_ng%E1%BB%AF_b%E1%BA%ADc_trung&amp;action=edit&amp;redlink=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vi.wikipedia.org/wiki/H%E1%BB%A3p_ng%E1%BB%A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BAOCAONHOM15%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DFF76-BFCD-4C6D-B1B2-1990905C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BAOCAONHOM15 (2)</Template>
  <TotalTime>153</TotalTime>
  <Pages>31</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23528</CharactersWithSpaces>
  <SharedDoc>false</SharedDoc>
  <HLinks>
    <vt:vector size="24" baseType="variant">
      <vt:variant>
        <vt:i4>3604592</vt:i4>
      </vt:variant>
      <vt:variant>
        <vt:i4>9</vt:i4>
      </vt:variant>
      <vt:variant>
        <vt:i4>0</vt:i4>
      </vt:variant>
      <vt:variant>
        <vt:i4>5</vt:i4>
      </vt:variant>
      <vt:variant>
        <vt:lpwstr>https://nguyenvanhieu.vn/cau-lenh-if-else-trong-c/</vt:lpwstr>
      </vt:variant>
      <vt:variant>
        <vt:lpwstr/>
      </vt:variant>
      <vt:variant>
        <vt:i4>262261</vt:i4>
      </vt:variant>
      <vt:variant>
        <vt:i4>6</vt:i4>
      </vt:variant>
      <vt:variant>
        <vt:i4>0</vt:i4>
      </vt:variant>
      <vt:variant>
        <vt:i4>5</vt:i4>
      </vt:variant>
      <vt:variant>
        <vt:lpwstr>https://vi.wikipedia.org/w/index.php?title=Ng%C3%B4n_ng%E1%BB%AF_b%E1%BA%ADc_trung&amp;action=edit&amp;redlink=1</vt:lpwstr>
      </vt:variant>
      <vt:variant>
        <vt:lpwstr/>
      </vt:variant>
      <vt:variant>
        <vt:i4>3211265</vt:i4>
      </vt:variant>
      <vt:variant>
        <vt:i4>3</vt:i4>
      </vt:variant>
      <vt:variant>
        <vt:i4>0</vt:i4>
      </vt:variant>
      <vt:variant>
        <vt:i4>5</vt:i4>
      </vt:variant>
      <vt:variant>
        <vt:lpwstr>https://vi.wikipedia.org/wiki/H%E1%BB%A3p_ng%E1%BB%AF</vt:lpwstr>
      </vt:variant>
      <vt:variant>
        <vt:lpwstr/>
      </vt:variant>
      <vt:variant>
        <vt:i4>4980857</vt:i4>
      </vt:variant>
      <vt:variant>
        <vt:i4>0</vt:i4>
      </vt:variant>
      <vt:variant>
        <vt:i4>0</vt:i4>
      </vt:variant>
      <vt:variant>
        <vt:i4>5</vt:i4>
      </vt:variant>
      <vt:variant>
        <vt:lpwstr>https://vi.wikipedia.org/wiki/Ng%C3%B4n_ng%E1%BB%AF_l%E1%BA%ADp_tr%C3%ACnh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linhhhh kiều</cp:lastModifiedBy>
  <cp:revision>1</cp:revision>
  <dcterms:created xsi:type="dcterms:W3CDTF">2021-04-25T06:08:00Z</dcterms:created>
  <dcterms:modified xsi:type="dcterms:W3CDTF">2021-04-25T08:41:00Z</dcterms:modified>
</cp:coreProperties>
</file>